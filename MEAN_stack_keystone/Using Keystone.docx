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99437" w14:textId="77777777" w:rsidR="00FB13FF" w:rsidRDefault="00FB13FF" w:rsidP="00FB13FF">
      <w:pPr>
        <w:pStyle w:val="Title"/>
      </w:pPr>
      <w:r>
        <w:t>Using Keystone</w:t>
      </w:r>
    </w:p>
    <w:p w14:paraId="48C7EA21" w14:textId="77777777" w:rsidR="00FB13FF" w:rsidRDefault="00FB13FF" w:rsidP="00FB13FF">
      <w:pPr>
        <w:pStyle w:val="Heading1"/>
      </w:pPr>
      <w:r>
        <w:t>Creating a new keystone application</w:t>
      </w:r>
    </w:p>
    <w:p w14:paraId="386DE043"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rFonts w:ascii="Helvetica" w:hAnsi="Helvetica" w:cs="Helvetica"/>
          <w:color w:val="000000"/>
          <w:sz w:val="22"/>
          <w:szCs w:val="22"/>
        </w:rPr>
      </w:pPr>
      <w:r>
        <w:rPr>
          <w:rFonts w:ascii="Helvetica" w:hAnsi="Helvetica" w:cs="Helvetica"/>
          <w:color w:val="000000"/>
          <w:sz w:val="22"/>
          <w:szCs w:val="22"/>
        </w:rPr>
        <w:t>use the yeoman generator</w:t>
      </w:r>
    </w:p>
    <w:p w14:paraId="6A412FDF"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rFonts w:ascii="Helvetica" w:hAnsi="Helvetica" w:cs="Helvetica"/>
          <w:color w:val="000000"/>
          <w:sz w:val="22"/>
          <w:szCs w:val="22"/>
        </w:rPr>
      </w:pPr>
      <w:r>
        <w:rPr>
          <w:rFonts w:ascii="Helvetica" w:hAnsi="Helvetica" w:cs="Helvetica"/>
          <w:color w:val="000000"/>
          <w:sz w:val="22"/>
          <w:szCs w:val="22"/>
        </w:rPr>
        <w:t>some error about son</w:t>
      </w:r>
    </w:p>
    <w:p w14:paraId="61D66D6E" w14:textId="77777777" w:rsidR="00FB13FF" w:rsidRDefault="00FB13FF" w:rsidP="00FB13FF">
      <w:pPr>
        <w:pStyle w:val="Heading1"/>
      </w:pPr>
      <w:r>
        <w:t>Key files</w:t>
      </w:r>
    </w:p>
    <w:p w14:paraId="7A30F29E" w14:textId="77777777" w:rsidR="00FB13FF" w:rsidRDefault="00FB13FF" w:rsidP="00FB13FF">
      <w:pPr>
        <w:pStyle w:val="Heading2"/>
      </w:pPr>
      <w:proofErr w:type="spellStart"/>
      <w:proofErr w:type="gramStart"/>
      <w:r>
        <w:t>package.json</w:t>
      </w:r>
      <w:proofErr w:type="spellEnd"/>
      <w:proofErr w:type="gramEnd"/>
    </w:p>
    <w:p w14:paraId="42D8998D" w14:textId="77777777" w:rsidR="00FB13FF" w:rsidRDefault="00FB13FF" w:rsidP="00FB13FF">
      <w:r>
        <w:t xml:space="preserve">describes project </w:t>
      </w:r>
    </w:p>
    <w:p w14:paraId="0A877D55" w14:textId="77777777" w:rsidR="00FB13FF" w:rsidRDefault="00FB13FF" w:rsidP="00FB13FF">
      <w:r>
        <w:t>keystone.js (called web.js on the website)</w:t>
      </w:r>
    </w:p>
    <w:p w14:paraId="0ADFE7D2" w14:textId="77777777" w:rsidR="00FB13FF" w:rsidRDefault="00FB13FF" w:rsidP="00FB13FF">
      <w:r>
        <w:t>run keystone website</w:t>
      </w:r>
    </w:p>
    <w:p w14:paraId="4ACD10C5" w14:textId="77777777" w:rsidR="00FB13FF" w:rsidRDefault="00FB13FF" w:rsidP="00FB13FF">
      <w:r>
        <w:t>also has the routes for the admin UI</w:t>
      </w:r>
    </w:p>
    <w:p w14:paraId="38093939" w14:textId="77777777" w:rsidR="00FB13FF" w:rsidRDefault="00FB13FF" w:rsidP="00FB13FF">
      <w:pPr>
        <w:pStyle w:val="Heading2"/>
      </w:pPr>
      <w:r>
        <w:t>Models/ModelName.js</w:t>
      </w:r>
    </w:p>
    <w:p w14:paraId="54E50983" w14:textId="77777777" w:rsidR="00FB13FF" w:rsidRDefault="00FB13FF" w:rsidP="00FB13FF">
      <w:r>
        <w:t>contains the data model</w:t>
      </w:r>
    </w:p>
    <w:p w14:paraId="71AABD34" w14:textId="77777777" w:rsidR="00FB13FF" w:rsidRDefault="00FB13FF" w:rsidP="00FB13FF">
      <w:pPr>
        <w:pStyle w:val="Heading2"/>
      </w:pPr>
      <w:r>
        <w:t>Public</w:t>
      </w:r>
    </w:p>
    <w:p w14:paraId="3E297332" w14:textId="77777777" w:rsidR="00FB13FF" w:rsidRPr="00FB13FF" w:rsidRDefault="00FB13FF" w:rsidP="00FB13FF">
      <w:r>
        <w:t xml:space="preserve">For CSS and images </w:t>
      </w:r>
      <w:proofErr w:type="spellStart"/>
      <w:r>
        <w:t>etc</w:t>
      </w:r>
      <w:proofErr w:type="spellEnd"/>
      <w:r>
        <w:t xml:space="preserve"> </w:t>
      </w:r>
    </w:p>
    <w:p w14:paraId="57351004" w14:textId="77777777" w:rsidR="00FB13FF" w:rsidRDefault="00FB13FF" w:rsidP="00FB13FF">
      <w:pPr>
        <w:pStyle w:val="Heading2"/>
      </w:pPr>
      <w:r>
        <w:t>Routes</w:t>
      </w:r>
    </w:p>
    <w:p w14:paraId="29B454E7" w14:textId="77777777" w:rsidR="00FB13FF" w:rsidRDefault="00FB13FF" w:rsidP="00FB13FF">
      <w:pPr>
        <w:pStyle w:val="Heading3"/>
      </w:pPr>
      <w:r>
        <w:t>index.js</w:t>
      </w:r>
      <w:r>
        <w:t xml:space="preserve"> – defining the routes</w:t>
      </w:r>
    </w:p>
    <w:p w14:paraId="0629E788" w14:textId="77777777" w:rsidR="00FB13FF" w:rsidRDefault="00FB13FF" w:rsidP="00FB13FF">
      <w:r>
        <w:t>defines</w:t>
      </w:r>
      <w:r>
        <w:t xml:space="preserve"> the routes for the public views.  This is where you tell the app what the routes should be.  It doesn’t link the links to the routes for the users. </w:t>
      </w:r>
    </w:p>
    <w:p w14:paraId="10A3F612" w14:textId="77777777" w:rsidR="00FB13FF" w:rsidRDefault="00FB13FF" w:rsidP="00FB13FF">
      <w:pPr>
        <w:pStyle w:val="Code"/>
      </w:pPr>
      <w:proofErr w:type="spellStart"/>
      <w:proofErr w:type="gramStart"/>
      <w:r>
        <w:t>app.get</w:t>
      </w:r>
      <w:proofErr w:type="spellEnd"/>
      <w:r>
        <w:t>(</w:t>
      </w:r>
      <w:proofErr w:type="gramEnd"/>
      <w:r>
        <w:t xml:space="preserve">'/', </w:t>
      </w:r>
      <w:proofErr w:type="spellStart"/>
      <w:r>
        <w:t>routes.views.index</w:t>
      </w:r>
      <w:proofErr w:type="spellEnd"/>
      <w:r>
        <w:t>);</w:t>
      </w:r>
    </w:p>
    <w:p w14:paraId="7D23C3B6" w14:textId="77777777" w:rsidR="00FB13FF" w:rsidRDefault="00FB13FF" w:rsidP="00FB13FF">
      <w:pPr>
        <w:pStyle w:val="Code"/>
      </w:pPr>
      <w:proofErr w:type="spellStart"/>
      <w:proofErr w:type="gramStart"/>
      <w:r>
        <w:t>app.get</w:t>
      </w:r>
      <w:proofErr w:type="spellEnd"/>
      <w:r>
        <w:t>(</w:t>
      </w:r>
      <w:proofErr w:type="gramEnd"/>
      <w:r>
        <w:t xml:space="preserve">'/blog/:category?', </w:t>
      </w:r>
      <w:proofErr w:type="spellStart"/>
      <w:r>
        <w:t>routes.views.blog</w:t>
      </w:r>
      <w:proofErr w:type="spellEnd"/>
      <w:r>
        <w:t>);</w:t>
      </w:r>
    </w:p>
    <w:p w14:paraId="60181FA4" w14:textId="77777777" w:rsidR="00FB13FF" w:rsidRDefault="00FB13FF" w:rsidP="00FB13FF">
      <w:pPr>
        <w:pStyle w:val="Code"/>
      </w:pPr>
      <w:proofErr w:type="spellStart"/>
      <w:proofErr w:type="gramStart"/>
      <w:r>
        <w:t>app.get</w:t>
      </w:r>
      <w:proofErr w:type="spellEnd"/>
      <w:r>
        <w:t>(</w:t>
      </w:r>
      <w:proofErr w:type="gramEnd"/>
      <w:r>
        <w:t xml:space="preserve">'/blog/post/:post', </w:t>
      </w:r>
      <w:proofErr w:type="spellStart"/>
      <w:r>
        <w:t>routes.views.post</w:t>
      </w:r>
      <w:proofErr w:type="spellEnd"/>
      <w:r>
        <w:t>);</w:t>
      </w:r>
    </w:p>
    <w:p w14:paraId="1882C09B" w14:textId="77777777" w:rsidR="00FB13FF" w:rsidRDefault="00FB13FF" w:rsidP="00FB13FF">
      <w:pPr>
        <w:pStyle w:val="Code"/>
      </w:pPr>
      <w:proofErr w:type="spellStart"/>
      <w:proofErr w:type="gramStart"/>
      <w:r>
        <w:t>app.get</w:t>
      </w:r>
      <w:proofErr w:type="spellEnd"/>
      <w:r>
        <w:t>(</w:t>
      </w:r>
      <w:proofErr w:type="gramEnd"/>
      <w:r>
        <w:t xml:space="preserve">'/knowledge/:category?', </w:t>
      </w:r>
      <w:proofErr w:type="spellStart"/>
      <w:r>
        <w:t>routes.views.knowledge</w:t>
      </w:r>
      <w:proofErr w:type="spellEnd"/>
      <w:r>
        <w:t>);</w:t>
      </w:r>
    </w:p>
    <w:p w14:paraId="6B23AE9B" w14:textId="77777777" w:rsidR="00FB13FF" w:rsidRDefault="00FB13FF" w:rsidP="00FB13FF">
      <w:pPr>
        <w:pStyle w:val="Code"/>
      </w:pPr>
      <w:proofErr w:type="spellStart"/>
      <w:proofErr w:type="gramStart"/>
      <w:r>
        <w:t>app.get</w:t>
      </w:r>
      <w:proofErr w:type="spellEnd"/>
      <w:r>
        <w:t>(</w:t>
      </w:r>
      <w:proofErr w:type="gramEnd"/>
      <w:r>
        <w:t xml:space="preserve">'/knowledge/knowledge/:knowledge', </w:t>
      </w:r>
      <w:proofErr w:type="spellStart"/>
      <w:r>
        <w:t>routes.views.knowledgeItem</w:t>
      </w:r>
      <w:proofErr w:type="spellEnd"/>
      <w:r>
        <w:t>);</w:t>
      </w:r>
    </w:p>
    <w:p w14:paraId="52EE6845" w14:textId="77777777" w:rsidR="00FB13FF" w:rsidRDefault="00FB13FF" w:rsidP="00FB13FF">
      <w:pPr>
        <w:pStyle w:val="Code"/>
      </w:pPr>
      <w:proofErr w:type="spellStart"/>
      <w:proofErr w:type="gramStart"/>
      <w:r>
        <w:t>app.all</w:t>
      </w:r>
      <w:proofErr w:type="spellEnd"/>
      <w:r>
        <w:t>(</w:t>
      </w:r>
      <w:proofErr w:type="gramEnd"/>
      <w:r>
        <w:t xml:space="preserve">'/contact', </w:t>
      </w:r>
      <w:proofErr w:type="spellStart"/>
      <w:r>
        <w:t>routes.views.contact</w:t>
      </w:r>
      <w:proofErr w:type="spellEnd"/>
      <w:r>
        <w:t>);</w:t>
      </w:r>
    </w:p>
    <w:p w14:paraId="1F22F191" w14:textId="77777777" w:rsidR="00FB13FF" w:rsidRDefault="00FB13FF" w:rsidP="00FB13FF">
      <w:pPr>
        <w:pStyle w:val="Heading3"/>
      </w:pPr>
      <w:r>
        <w:t>Middleware.js – exposing the routes to the user</w:t>
      </w:r>
    </w:p>
    <w:p w14:paraId="1A99FAA1" w14:textId="77777777" w:rsidR="00FB13FF" w:rsidRDefault="00FB13FF" w:rsidP="00FB13FF">
      <w:pPr>
        <w:pStyle w:val="Code"/>
      </w:pPr>
      <w:proofErr w:type="spellStart"/>
      <w:proofErr w:type="gramStart"/>
      <w:r>
        <w:t>exports.initLocals</w:t>
      </w:r>
      <w:proofErr w:type="spellEnd"/>
      <w:proofErr w:type="gramEnd"/>
      <w:r>
        <w:t xml:space="preserve"> = function (</w:t>
      </w:r>
      <w:proofErr w:type="spellStart"/>
      <w:r>
        <w:t>req</w:t>
      </w:r>
      <w:proofErr w:type="spellEnd"/>
      <w:r>
        <w:t>, res, next) {</w:t>
      </w:r>
    </w:p>
    <w:p w14:paraId="2030B9BF" w14:textId="77777777" w:rsidR="00FB13FF" w:rsidRDefault="00FB13FF" w:rsidP="00FB13FF">
      <w:pPr>
        <w:pStyle w:val="Code"/>
      </w:pPr>
      <w:r>
        <w:lastRenderedPageBreak/>
        <w:tab/>
      </w:r>
      <w:proofErr w:type="spellStart"/>
      <w:proofErr w:type="gramStart"/>
      <w:r>
        <w:t>res.locals</w:t>
      </w:r>
      <w:proofErr w:type="gramEnd"/>
      <w:r>
        <w:t>.navLinks</w:t>
      </w:r>
      <w:proofErr w:type="spellEnd"/>
      <w:r>
        <w:t xml:space="preserve"> = [</w:t>
      </w:r>
    </w:p>
    <w:p w14:paraId="0852A444" w14:textId="77777777" w:rsidR="00FB13FF" w:rsidRDefault="00FB13FF" w:rsidP="00FB13FF">
      <w:pPr>
        <w:pStyle w:val="Code"/>
      </w:pPr>
      <w:r>
        <w:tab/>
      </w:r>
      <w:r>
        <w:tab/>
      </w:r>
      <w:proofErr w:type="gramStart"/>
      <w:r>
        <w:t>{ label</w:t>
      </w:r>
      <w:proofErr w:type="gramEnd"/>
      <w:r>
        <w:t xml:space="preserve">: 'Home', key: 'home', </w:t>
      </w:r>
      <w:proofErr w:type="spellStart"/>
      <w:r>
        <w:t>href</w:t>
      </w:r>
      <w:proofErr w:type="spellEnd"/>
      <w:r>
        <w:t>: '/' },</w:t>
      </w:r>
    </w:p>
    <w:p w14:paraId="657469F1" w14:textId="77777777" w:rsidR="00FB13FF" w:rsidRDefault="00FB13FF" w:rsidP="00FB13FF">
      <w:pPr>
        <w:pStyle w:val="Code"/>
      </w:pPr>
      <w:r>
        <w:tab/>
      </w:r>
      <w:r>
        <w:tab/>
      </w:r>
      <w:proofErr w:type="gramStart"/>
      <w:r>
        <w:t>{ label</w:t>
      </w:r>
      <w:proofErr w:type="gramEnd"/>
      <w:r>
        <w:t xml:space="preserve">: 'Musings', key: 'blog', </w:t>
      </w:r>
      <w:proofErr w:type="spellStart"/>
      <w:r>
        <w:t>href</w:t>
      </w:r>
      <w:proofErr w:type="spellEnd"/>
      <w:r>
        <w:t>: '/blog' },</w:t>
      </w:r>
    </w:p>
    <w:p w14:paraId="3E1126F5" w14:textId="77777777" w:rsidR="00FB13FF" w:rsidRDefault="00FB13FF" w:rsidP="00FB13FF">
      <w:pPr>
        <w:pStyle w:val="Code"/>
      </w:pPr>
      <w:r>
        <w:tab/>
      </w:r>
      <w:r>
        <w:tab/>
      </w:r>
      <w:proofErr w:type="gramStart"/>
      <w:r>
        <w:t>{ label</w:t>
      </w:r>
      <w:proofErr w:type="gramEnd"/>
      <w:r>
        <w:t xml:space="preserve">: 'Resources', key: 'knowledge', </w:t>
      </w:r>
      <w:proofErr w:type="spellStart"/>
      <w:r>
        <w:t>href</w:t>
      </w:r>
      <w:proofErr w:type="spellEnd"/>
      <w:r>
        <w:t>: '/knowledge' },</w:t>
      </w:r>
    </w:p>
    <w:p w14:paraId="331047C4" w14:textId="77777777" w:rsidR="00FB13FF" w:rsidRDefault="00FB13FF" w:rsidP="00FB13FF">
      <w:pPr>
        <w:pStyle w:val="Code"/>
      </w:pPr>
      <w:r>
        <w:tab/>
      </w:r>
      <w:r>
        <w:tab/>
      </w:r>
      <w:proofErr w:type="gramStart"/>
      <w:r>
        <w:t>{ label</w:t>
      </w:r>
      <w:proofErr w:type="gramEnd"/>
      <w:r>
        <w:t xml:space="preserve">: 'Contact', key: 'contact', </w:t>
      </w:r>
      <w:proofErr w:type="spellStart"/>
      <w:r>
        <w:t>href</w:t>
      </w:r>
      <w:proofErr w:type="spellEnd"/>
      <w:r>
        <w:t>: '/contact' },</w:t>
      </w:r>
    </w:p>
    <w:p w14:paraId="129DFDFA" w14:textId="77777777" w:rsidR="00FB13FF" w:rsidRDefault="00FB13FF" w:rsidP="00FB13FF">
      <w:pPr>
        <w:pStyle w:val="Code"/>
      </w:pPr>
      <w:r>
        <w:tab/>
        <w:t>];</w:t>
      </w:r>
    </w:p>
    <w:p w14:paraId="52251624" w14:textId="77777777" w:rsidR="00FB13FF" w:rsidRDefault="00FB13FF" w:rsidP="00FB13FF">
      <w:pPr>
        <w:pStyle w:val="Code"/>
      </w:pPr>
      <w:r>
        <w:tab/>
      </w:r>
      <w:proofErr w:type="spellStart"/>
      <w:proofErr w:type="gramStart"/>
      <w:r>
        <w:t>res.locals</w:t>
      </w:r>
      <w:proofErr w:type="gramEnd"/>
      <w:r>
        <w:t>.user</w:t>
      </w:r>
      <w:proofErr w:type="spellEnd"/>
      <w:r>
        <w:t xml:space="preserve"> = </w:t>
      </w:r>
      <w:proofErr w:type="spellStart"/>
      <w:r>
        <w:t>req.user</w:t>
      </w:r>
      <w:proofErr w:type="spellEnd"/>
      <w:r>
        <w:t>;</w:t>
      </w:r>
    </w:p>
    <w:p w14:paraId="73CF575D" w14:textId="77777777" w:rsidR="00FB13FF" w:rsidRDefault="00FB13FF" w:rsidP="00FB13FF">
      <w:pPr>
        <w:pStyle w:val="Code"/>
      </w:pPr>
      <w:r>
        <w:tab/>
      </w:r>
      <w:proofErr w:type="gramStart"/>
      <w:r>
        <w:t>next(</w:t>
      </w:r>
      <w:proofErr w:type="gramEnd"/>
      <w:r>
        <w:t>);</w:t>
      </w:r>
    </w:p>
    <w:p w14:paraId="74578763" w14:textId="77777777" w:rsidR="00FB13FF" w:rsidRDefault="00FB13FF" w:rsidP="00FB13FF">
      <w:pPr>
        <w:pStyle w:val="Code"/>
      </w:pPr>
      <w:r>
        <w:t>};</w:t>
      </w:r>
    </w:p>
    <w:p w14:paraId="5CF1E3DD" w14:textId="77777777" w:rsidR="00FB13FF" w:rsidRDefault="00FB13FF" w:rsidP="00FB13FF"/>
    <w:p w14:paraId="46BF7BB6" w14:textId="77777777" w:rsidR="00FB13FF" w:rsidRDefault="00FB13FF" w:rsidP="00FB13FF">
      <w:pPr>
        <w:pStyle w:val="Heading2"/>
      </w:pPr>
      <w:r>
        <w:t>Templates folder</w:t>
      </w:r>
    </w:p>
    <w:p w14:paraId="3AF9DA92" w14:textId="77777777" w:rsidR="00FB13FF" w:rsidRPr="00FB13FF" w:rsidRDefault="00FB13FF" w:rsidP="00FB13FF">
      <w:r>
        <w:t xml:space="preserve">Can use different template builders.  </w:t>
      </w:r>
      <w:r w:rsidR="0096633F">
        <w:t xml:space="preserve">I am using the yukky pug, because that’s what Keystone does. I preferred handlebars, and am working on using react. </w:t>
      </w:r>
    </w:p>
    <w:p w14:paraId="1E42EAA2" w14:textId="77777777" w:rsidR="00FB13FF" w:rsidRDefault="00FB13FF" w:rsidP="00FB13FF">
      <w:pPr>
        <w:pStyle w:val="Heading3"/>
      </w:pPr>
      <w:r>
        <w:t>Layouts</w:t>
      </w:r>
    </w:p>
    <w:p w14:paraId="0830094B" w14:textId="77777777" w:rsidR="00FB13FF" w:rsidRDefault="00FB13FF" w:rsidP="00FB13FF">
      <w:r>
        <w:t xml:space="preserve">Contains the general </w:t>
      </w:r>
      <w:r w:rsidR="0096633F">
        <w:t>stuff to go across all pages.</w:t>
      </w:r>
    </w:p>
    <w:p w14:paraId="35E13DD1" w14:textId="77777777" w:rsidR="0096633F" w:rsidRDefault="0096633F" w:rsidP="00FB13FF">
      <w:r>
        <w:t>Views</w:t>
      </w:r>
    </w:p>
    <w:p w14:paraId="1D0D3DEA" w14:textId="77777777" w:rsidR="0096633F" w:rsidRDefault="0096633F" w:rsidP="00FB13FF">
      <w:r>
        <w:t>This contains the specific pages that you want to display.</w:t>
      </w:r>
    </w:p>
    <w:p w14:paraId="200CFC52" w14:textId="77777777" w:rsidR="0096633F" w:rsidRDefault="0096633F" w:rsidP="0096633F">
      <w:pPr>
        <w:pStyle w:val="Heading1"/>
      </w:pPr>
      <w:r>
        <w:t>General file structure and flow</w:t>
      </w:r>
    </w:p>
    <w:p w14:paraId="2D38A61D" w14:textId="77777777" w:rsidR="0096633F" w:rsidRDefault="0096633F" w:rsidP="0096633F">
      <w:r>
        <w:rPr>
          <w:noProof/>
          <w:lang w:eastAsia="en-US"/>
        </w:rPr>
        <w:drawing>
          <wp:inline distT="0" distB="0" distL="0" distR="0" wp14:anchorId="6EA694F9" wp14:editId="07AE13FD">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1497595" w14:textId="77777777" w:rsidR="0096633F" w:rsidRDefault="0096633F" w:rsidP="0096633F"/>
    <w:p w14:paraId="2A30C72C" w14:textId="77777777" w:rsidR="0096633F" w:rsidRPr="0096633F" w:rsidRDefault="0096633F" w:rsidP="0096633F">
      <w:bookmarkStart w:id="0" w:name="_GoBack"/>
      <w:r>
        <w:rPr>
          <w:noProof/>
          <w:lang w:eastAsia="en-US"/>
        </w:rPr>
        <w:lastRenderedPageBreak/>
        <w:drawing>
          <wp:inline distT="0" distB="0" distL="0" distR="0" wp14:anchorId="3C418A61" wp14:editId="3966914B">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0"/>
    </w:p>
    <w:p w14:paraId="2C55A825" w14:textId="77777777" w:rsidR="00FB13FF" w:rsidRDefault="00FB13FF" w:rsidP="00FB13FF">
      <w:pPr>
        <w:pStyle w:val="Heading1"/>
      </w:pPr>
      <w:r>
        <w:t>Working in the app</w:t>
      </w:r>
    </w:p>
    <w:p w14:paraId="6D206004" w14:textId="77777777" w:rsidR="00FB13FF" w:rsidRPr="00FB13FF" w:rsidRDefault="00FB13FF" w:rsidP="00FB13FF"/>
    <w:p w14:paraId="0E106BB9"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p>
    <w:p w14:paraId="27014BD6" w14:textId="77777777" w:rsidR="00FB13FF" w:rsidRDefault="00FB13FF" w:rsidP="00FB13FF">
      <w:pPr>
        <w:pStyle w:val="Heading1"/>
      </w:pPr>
      <w:r>
        <w:t>Useful notes</w:t>
      </w:r>
    </w:p>
    <w:p w14:paraId="77C709FC" w14:textId="77777777" w:rsidR="00FB13FF" w:rsidRDefault="00FB13FF" w:rsidP="00FB13FF">
      <w:pPr>
        <w:pStyle w:val="Heading2"/>
      </w:pPr>
      <w:r>
        <w:t>Routes and views</w:t>
      </w:r>
    </w:p>
    <w:p w14:paraId="29D7000F"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r>
        <w:rPr>
          <w:rFonts w:ascii="Helvetica" w:hAnsi="Helvetica" w:cs="Helvetica"/>
          <w:color w:val="000000"/>
          <w:sz w:val="24"/>
        </w:rPr>
        <w:t>Usually, the easiest and clearest way to configure the logic for different routes (or views) in your application is to set up all the bindings single file, then put any common logic (or middleware) in another file.</w:t>
      </w:r>
    </w:p>
    <w:p w14:paraId="382A0E80"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r>
        <w:rPr>
          <w:rFonts w:ascii="Helvetica" w:hAnsi="Helvetica" w:cs="Helvetica"/>
          <w:color w:val="000000"/>
          <w:sz w:val="24"/>
        </w:rPr>
        <w:t xml:space="preserve">Then, the controller for each route you bind goes in its own file, </w:t>
      </w:r>
      <w:proofErr w:type="spellStart"/>
      <w:r>
        <w:rPr>
          <w:rFonts w:ascii="Helvetica" w:hAnsi="Helvetica" w:cs="Helvetica"/>
          <w:color w:val="000000"/>
          <w:sz w:val="24"/>
        </w:rPr>
        <w:t>organised</w:t>
      </w:r>
      <w:proofErr w:type="spellEnd"/>
      <w:r>
        <w:rPr>
          <w:rFonts w:ascii="Helvetica" w:hAnsi="Helvetica" w:cs="Helvetica"/>
          <w:color w:val="000000"/>
          <w:sz w:val="24"/>
        </w:rPr>
        <w:t xml:space="preserve"> similarly to the</w:t>
      </w:r>
      <w:r>
        <w:rPr>
          <w:rFonts w:ascii="Helvetica" w:hAnsi="Helvetica" w:cs="Helvetica"/>
          <w:color w:val="000000"/>
          <w:sz w:val="24"/>
        </w:rPr>
        <w:t xml:space="preserve"> template that renders the views.</w:t>
      </w:r>
    </w:p>
    <w:p w14:paraId="407B102E"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r>
        <w:rPr>
          <w:rFonts w:ascii="Helvetica" w:hAnsi="Helvetica" w:cs="Helvetica"/>
          <w:color w:val="000000"/>
          <w:sz w:val="24"/>
        </w:rPr>
        <w:t>To see your home page, point your browser at localhost:3000. You should see our Hello World! message.</w:t>
      </w:r>
    </w:p>
    <w:p w14:paraId="4C2879B8" w14:textId="77777777" w:rsidR="00FB13FF" w:rsidRDefault="00FB13FF" w:rsidP="00FB13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0"/>
        <w:rPr>
          <w:rFonts w:ascii="Helvetica" w:hAnsi="Helvetica" w:cs="Helvetica"/>
          <w:color w:val="000000"/>
          <w:sz w:val="24"/>
        </w:rPr>
      </w:pPr>
      <w:r>
        <w:rPr>
          <w:rFonts w:ascii="Helvetica" w:hAnsi="Helvetica" w:cs="Helvetica"/>
          <w:color w:val="000000"/>
          <w:sz w:val="24"/>
        </w:rPr>
        <w:t>To sign in to Keystone's Admin UI, go to localhost:3000/keystone. Use the email and password you put in the update script above to sign in, and you'll be redirected to Keystone's home page.</w:t>
      </w:r>
    </w:p>
    <w:p w14:paraId="47D26CD9" w14:textId="77777777" w:rsidR="00A63602" w:rsidRDefault="00A63602" w:rsidP="00FB13FF">
      <w:pPr>
        <w:pStyle w:val="Heading1"/>
      </w:pPr>
    </w:p>
    <w:sectPr w:rsidR="00A63602">
      <w:footerReference w:type="default" r:id="rId18"/>
      <w:footerReference w:type="first" r:id="rId1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D2716" w14:textId="77777777" w:rsidR="00867E24" w:rsidRDefault="00867E24">
      <w:pPr>
        <w:spacing w:after="0" w:line="240" w:lineRule="auto"/>
      </w:pPr>
      <w:r>
        <w:separator/>
      </w:r>
    </w:p>
    <w:p w14:paraId="4BE1454B" w14:textId="77777777" w:rsidR="00867E24" w:rsidRDefault="00867E24"/>
    <w:p w14:paraId="1C2C20F8" w14:textId="77777777" w:rsidR="00867E24" w:rsidRDefault="00867E24"/>
  </w:endnote>
  <w:endnote w:type="continuationSeparator" w:id="0">
    <w:p w14:paraId="7860F888" w14:textId="77777777" w:rsidR="00867E24" w:rsidRDefault="00867E24">
      <w:pPr>
        <w:spacing w:after="0" w:line="240" w:lineRule="auto"/>
      </w:pPr>
      <w:r>
        <w:continuationSeparator/>
      </w:r>
    </w:p>
    <w:p w14:paraId="3B2B70C5" w14:textId="77777777" w:rsidR="00867E24" w:rsidRDefault="00867E24"/>
    <w:p w14:paraId="0C91F6AF" w14:textId="77777777" w:rsidR="00867E24" w:rsidRDefault="00867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B272A" w14:textId="77777777" w:rsidR="00934526" w:rsidRPr="008C4CAA" w:rsidRDefault="0096633F">
    <w:pPr>
      <w:pStyle w:val="Footer"/>
      <w:rPr>
        <w:sz w:val="16"/>
        <w:szCs w:val="16"/>
      </w:rPr>
    </w:pPr>
    <w:r>
      <w:rPr>
        <w:sz w:val="16"/>
        <w:szCs w:val="16"/>
      </w:rPr>
      <w:t xml:space="preserve">Keystone Notes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Jane</w:t>
    </w:r>
    <w:r w:rsidR="008C4CAA" w:rsidRPr="008C4CAA">
      <w:rPr>
        <w:sz w:val="16"/>
        <w:szCs w:val="16"/>
      </w:rPr>
      <w:t xml:space="preserve"> Hogan</w:t>
    </w:r>
    <w:r w:rsidR="008C4CAA" w:rsidRPr="008C4CAA">
      <w:rPr>
        <w:sz w:val="16"/>
        <w:szCs w:val="16"/>
      </w:rPr>
      <w:ptab w:relativeTo="margin" w:alignment="right" w:leader="none"/>
    </w:r>
    <w:r w:rsidR="008C4CAA" w:rsidRPr="008C4CAA">
      <w:rPr>
        <w:sz w:val="16"/>
        <w:szCs w:val="16"/>
      </w:rPr>
      <w:sym w:font="Symbol" w:char="F0E3"/>
    </w:r>
    <w:r w:rsidR="008C4CAA" w:rsidRPr="008C4CAA">
      <w:rPr>
        <w:sz w:val="16"/>
        <w:szCs w:val="16"/>
      </w:rPr>
      <w:t>2017</w:t>
    </w:r>
  </w:p>
  <w:p w14:paraId="227A6EAB" w14:textId="77777777" w:rsidR="008C4CAA" w:rsidRDefault="008C4C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288C4" w14:textId="77777777" w:rsidR="00C75110" w:rsidRDefault="00C75110" w:rsidP="00144C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633F">
      <w:rPr>
        <w:rStyle w:val="PageNumber"/>
        <w:noProof/>
      </w:rPr>
      <w:t>1</w:t>
    </w:r>
    <w:r>
      <w:rPr>
        <w:rStyle w:val="PageNumber"/>
      </w:rPr>
      <w:fldChar w:fldCharType="end"/>
    </w:r>
  </w:p>
  <w:p w14:paraId="71A590B4" w14:textId="77777777" w:rsidR="00C75110" w:rsidRDefault="00C75110" w:rsidP="00C751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F53C8" w14:textId="77777777" w:rsidR="00867E24" w:rsidRDefault="00867E24">
      <w:pPr>
        <w:spacing w:after="0" w:line="240" w:lineRule="auto"/>
      </w:pPr>
      <w:r>
        <w:separator/>
      </w:r>
    </w:p>
    <w:p w14:paraId="116E07E2" w14:textId="77777777" w:rsidR="00867E24" w:rsidRDefault="00867E24"/>
    <w:p w14:paraId="4531360E" w14:textId="77777777" w:rsidR="00867E24" w:rsidRDefault="00867E24"/>
  </w:footnote>
  <w:footnote w:type="continuationSeparator" w:id="0">
    <w:p w14:paraId="176DE3E8" w14:textId="77777777" w:rsidR="00867E24" w:rsidRDefault="00867E24">
      <w:pPr>
        <w:spacing w:after="0" w:line="240" w:lineRule="auto"/>
      </w:pPr>
      <w:r>
        <w:continuationSeparator/>
      </w:r>
    </w:p>
    <w:p w14:paraId="6DCCEF6E" w14:textId="77777777" w:rsidR="00867E24" w:rsidRDefault="00867E24"/>
    <w:p w14:paraId="6A0A38FB" w14:textId="77777777" w:rsidR="00867E24" w:rsidRDefault="00867E2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E7E57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5FAA6A14"/>
    <w:lvl w:ilvl="0">
      <w:start w:val="1"/>
      <w:numFmt w:val="bullet"/>
      <w:lvlText w:val=""/>
      <w:lvlJc w:val="left"/>
      <w:pPr>
        <w:tabs>
          <w:tab w:val="num" w:pos="360"/>
        </w:tabs>
        <w:ind w:left="360" w:hanging="360"/>
      </w:pPr>
      <w:rPr>
        <w:rFonts w:ascii="Symbol" w:hAnsi="Symbol" w:hint="default"/>
      </w:rPr>
    </w:lvl>
  </w:abstractNum>
  <w:abstractNum w:abstractNumId="11">
    <w:nsid w:val="01A0128B"/>
    <w:multiLevelType w:val="hybridMultilevel"/>
    <w:tmpl w:val="2746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EC1450"/>
    <w:multiLevelType w:val="multilevel"/>
    <w:tmpl w:val="F28E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400D1F"/>
    <w:multiLevelType w:val="multilevel"/>
    <w:tmpl w:val="05887D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536564"/>
    <w:multiLevelType w:val="multilevel"/>
    <w:tmpl w:val="05887D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90682F"/>
    <w:multiLevelType w:val="hybridMultilevel"/>
    <w:tmpl w:val="4BDA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B5FDE"/>
    <w:multiLevelType w:val="hybridMultilevel"/>
    <w:tmpl w:val="1E88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3043E4"/>
    <w:multiLevelType w:val="hybridMultilevel"/>
    <w:tmpl w:val="902EA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33268"/>
    <w:multiLevelType w:val="multilevel"/>
    <w:tmpl w:val="7F78C48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CE17692"/>
    <w:multiLevelType w:val="hybridMultilevel"/>
    <w:tmpl w:val="0194EDC6"/>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1">
    <w:nsid w:val="35DD0B73"/>
    <w:multiLevelType w:val="hybridMultilevel"/>
    <w:tmpl w:val="6C58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166B29"/>
    <w:multiLevelType w:val="hybridMultilevel"/>
    <w:tmpl w:val="4942F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CB71E4"/>
    <w:multiLevelType w:val="multilevel"/>
    <w:tmpl w:val="1164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8860A8"/>
    <w:multiLevelType w:val="hybridMultilevel"/>
    <w:tmpl w:val="A8FC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CD5447"/>
    <w:multiLevelType w:val="multilevel"/>
    <w:tmpl w:val="C6B8F49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567"/>
        </w:tabs>
        <w:ind w:left="567" w:hanging="567"/>
      </w:pPr>
      <w:rPr>
        <w:rFonts w:hint="default"/>
      </w:rPr>
    </w:lvl>
    <w:lvl w:ilvl="3">
      <w:start w:val="1"/>
      <w:numFmt w:val="lowerRoman"/>
      <w:lvlText w:val="(%4)"/>
      <w:lvlJc w:val="left"/>
      <w:pPr>
        <w:tabs>
          <w:tab w:val="num" w:pos="567"/>
        </w:tabs>
        <w:ind w:left="1134" w:hanging="567"/>
      </w:pPr>
      <w:rPr>
        <w:rFonts w:hint="default"/>
      </w:rPr>
    </w:lvl>
    <w:lvl w:ilvl="4">
      <w:start w:val="1"/>
      <w:numFmt w:val="upperLetter"/>
      <w:lvlText w:val="(%5)"/>
      <w:lvlJc w:val="left"/>
      <w:pPr>
        <w:tabs>
          <w:tab w:val="num" w:pos="567"/>
        </w:tabs>
        <w:ind w:left="1701" w:hanging="567"/>
      </w:pPr>
      <w:rPr>
        <w:rFonts w:ascii="Arial" w:hAnsi="Arial" w:hint="default"/>
        <w:sz w:val="16"/>
        <w:szCs w:val="16"/>
      </w:rPr>
    </w:lvl>
    <w:lvl w:ilvl="5">
      <w:start w:val="1"/>
      <w:numFmt w:val="decimal"/>
      <w:lvlRestart w:val="0"/>
      <w:lvlText w:val="Schedule %6"/>
      <w:lvlJc w:val="left"/>
      <w:pPr>
        <w:tabs>
          <w:tab w:val="num" w:pos="1843"/>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upperLetter"/>
      <w:lvlRestart w:val="0"/>
      <w:lvlText w:val="Attachment %8"/>
      <w:lvlJc w:val="left"/>
      <w:pPr>
        <w:tabs>
          <w:tab w:val="num" w:pos="2268"/>
        </w:tabs>
        <w:ind w:left="0" w:firstLine="0"/>
      </w:pPr>
      <w:rPr>
        <w:rFonts w:hint="default"/>
      </w:rPr>
    </w:lvl>
    <w:lvl w:ilvl="8">
      <w:start w:val="1"/>
      <w:numFmt w:val="upperLetter"/>
      <w:lvlRestart w:val="0"/>
      <w:lvlText w:val="Part %9"/>
      <w:lvlJc w:val="left"/>
      <w:pPr>
        <w:tabs>
          <w:tab w:val="num" w:pos="1134"/>
        </w:tabs>
        <w:ind w:left="0" w:firstLine="0"/>
      </w:pPr>
      <w:rPr>
        <w:rFonts w:hint="default"/>
      </w:rPr>
    </w:lvl>
  </w:abstractNum>
  <w:abstractNum w:abstractNumId="26">
    <w:nsid w:val="457D211E"/>
    <w:multiLevelType w:val="hybridMultilevel"/>
    <w:tmpl w:val="7778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E23DB0"/>
    <w:multiLevelType w:val="hybridMultilevel"/>
    <w:tmpl w:val="C00A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F03EAB"/>
    <w:multiLevelType w:val="hybridMultilevel"/>
    <w:tmpl w:val="E6BA1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EEA3263"/>
    <w:multiLevelType w:val="hybridMultilevel"/>
    <w:tmpl w:val="9FDE8B70"/>
    <w:lvl w:ilvl="0" w:tplc="0409000F">
      <w:start w:val="1"/>
      <w:numFmt w:val="decimal"/>
      <w:lvlText w:val="%1."/>
      <w:lvlJc w:val="left"/>
      <w:pPr>
        <w:ind w:left="1457" w:hanging="360"/>
      </w:p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32">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8F2556"/>
    <w:multiLevelType w:val="hybridMultilevel"/>
    <w:tmpl w:val="25D84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47137"/>
    <w:multiLevelType w:val="multilevel"/>
    <w:tmpl w:val="EF8080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6286997"/>
    <w:multiLevelType w:val="hybridMultilevel"/>
    <w:tmpl w:val="3EE4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980A45"/>
    <w:multiLevelType w:val="hybridMultilevel"/>
    <w:tmpl w:val="353A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01CF9"/>
    <w:multiLevelType w:val="hybridMultilevel"/>
    <w:tmpl w:val="2F4A75D8"/>
    <w:lvl w:ilvl="0" w:tplc="62A25D7A">
      <w:start w:val="1"/>
      <w:numFmt w:val="decimal"/>
      <w:pStyle w:val="ListNumb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9A56FA"/>
    <w:multiLevelType w:val="hybridMultilevel"/>
    <w:tmpl w:val="E40A0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1F4B63"/>
    <w:multiLevelType w:val="hybridMultilevel"/>
    <w:tmpl w:val="C1BCFE60"/>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41">
    <w:nsid w:val="7FB2249E"/>
    <w:multiLevelType w:val="multilevel"/>
    <w:tmpl w:val="023E606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27"/>
  </w:num>
  <w:num w:numId="3">
    <w:abstractNumId w:val="34"/>
  </w:num>
  <w:num w:numId="4">
    <w:abstractNumId w:val="28"/>
  </w:num>
  <w:num w:numId="5">
    <w:abstractNumId w:val="17"/>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2"/>
  </w:num>
  <w:num w:numId="16">
    <w:abstractNumId w:val="38"/>
  </w:num>
  <w:num w:numId="17">
    <w:abstractNumId w:val="0"/>
  </w:num>
  <w:num w:numId="18">
    <w:abstractNumId w:val="35"/>
  </w:num>
  <w:num w:numId="19">
    <w:abstractNumId w:val="41"/>
  </w:num>
  <w:num w:numId="20">
    <w:abstractNumId w:val="13"/>
  </w:num>
  <w:num w:numId="21">
    <w:abstractNumId w:val="14"/>
  </w:num>
  <w:num w:numId="22">
    <w:abstractNumId w:val="19"/>
  </w:num>
  <w:num w:numId="23">
    <w:abstractNumId w:val="11"/>
  </w:num>
  <w:num w:numId="24">
    <w:abstractNumId w:val="20"/>
  </w:num>
  <w:num w:numId="25">
    <w:abstractNumId w:val="31"/>
  </w:num>
  <w:num w:numId="26">
    <w:abstractNumId w:val="15"/>
  </w:num>
  <w:num w:numId="27">
    <w:abstractNumId w:val="36"/>
  </w:num>
  <w:num w:numId="28">
    <w:abstractNumId w:val="29"/>
  </w:num>
  <w:num w:numId="29">
    <w:abstractNumId w:val="22"/>
  </w:num>
  <w:num w:numId="30">
    <w:abstractNumId w:val="39"/>
  </w:num>
  <w:num w:numId="31">
    <w:abstractNumId w:val="16"/>
  </w:num>
  <w:num w:numId="32">
    <w:abstractNumId w:val="23"/>
  </w:num>
  <w:num w:numId="33">
    <w:abstractNumId w:val="12"/>
  </w:num>
  <w:num w:numId="34">
    <w:abstractNumId w:val="21"/>
  </w:num>
  <w:num w:numId="35">
    <w:abstractNumId w:val="33"/>
  </w:num>
  <w:num w:numId="36">
    <w:abstractNumId w:val="26"/>
  </w:num>
  <w:num w:numId="37">
    <w:abstractNumId w:val="37"/>
  </w:num>
  <w:num w:numId="38">
    <w:abstractNumId w:val="18"/>
  </w:num>
  <w:num w:numId="39">
    <w:abstractNumId w:val="30"/>
  </w:num>
  <w:num w:numId="40">
    <w:abstractNumId w:val="38"/>
    <w:lvlOverride w:ilvl="0">
      <w:startOverride w:val="1"/>
    </w:lvlOverride>
  </w:num>
  <w:num w:numId="41">
    <w:abstractNumId w:val="24"/>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40"/>
  </w:num>
  <w:num w:numId="45">
    <w:abstractNumId w:val="38"/>
    <w:lvlOverride w:ilvl="0">
      <w:startOverride w:val="1"/>
    </w:lvlOverride>
  </w:num>
  <w:num w:numId="46">
    <w:abstractNumId w:val="3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FF"/>
    <w:rsid w:val="00030258"/>
    <w:rsid w:val="000319AF"/>
    <w:rsid w:val="00044A4F"/>
    <w:rsid w:val="00070309"/>
    <w:rsid w:val="00073099"/>
    <w:rsid w:val="0011437D"/>
    <w:rsid w:val="00157EC0"/>
    <w:rsid w:val="001B0B5B"/>
    <w:rsid w:val="0020573E"/>
    <w:rsid w:val="002126E5"/>
    <w:rsid w:val="002868E7"/>
    <w:rsid w:val="002B445B"/>
    <w:rsid w:val="002C300B"/>
    <w:rsid w:val="00307380"/>
    <w:rsid w:val="003955F6"/>
    <w:rsid w:val="003A76F3"/>
    <w:rsid w:val="003B2A5E"/>
    <w:rsid w:val="003B4E56"/>
    <w:rsid w:val="003F73B3"/>
    <w:rsid w:val="00401194"/>
    <w:rsid w:val="00441EBC"/>
    <w:rsid w:val="00465014"/>
    <w:rsid w:val="00474D3F"/>
    <w:rsid w:val="004C4143"/>
    <w:rsid w:val="004F69FB"/>
    <w:rsid w:val="0056590F"/>
    <w:rsid w:val="00611E44"/>
    <w:rsid w:val="00613BEB"/>
    <w:rsid w:val="00616FD3"/>
    <w:rsid w:val="00690B6E"/>
    <w:rsid w:val="006965F7"/>
    <w:rsid w:val="006C2BFD"/>
    <w:rsid w:val="006D2E08"/>
    <w:rsid w:val="00756755"/>
    <w:rsid w:val="00761D60"/>
    <w:rsid w:val="007C1400"/>
    <w:rsid w:val="008031C6"/>
    <w:rsid w:val="00811E86"/>
    <w:rsid w:val="008263C9"/>
    <w:rsid w:val="008319B6"/>
    <w:rsid w:val="00852B88"/>
    <w:rsid w:val="00867E24"/>
    <w:rsid w:val="008755E6"/>
    <w:rsid w:val="008A755D"/>
    <w:rsid w:val="008C4CAA"/>
    <w:rsid w:val="0090244E"/>
    <w:rsid w:val="00934526"/>
    <w:rsid w:val="00947F3F"/>
    <w:rsid w:val="0096633F"/>
    <w:rsid w:val="00967E79"/>
    <w:rsid w:val="009719D8"/>
    <w:rsid w:val="009C4A76"/>
    <w:rsid w:val="00A46224"/>
    <w:rsid w:val="00A63602"/>
    <w:rsid w:val="00A777D1"/>
    <w:rsid w:val="00AA2EEA"/>
    <w:rsid w:val="00AA3244"/>
    <w:rsid w:val="00B72ADF"/>
    <w:rsid w:val="00BC38DA"/>
    <w:rsid w:val="00BF0A65"/>
    <w:rsid w:val="00C75110"/>
    <w:rsid w:val="00C84A98"/>
    <w:rsid w:val="00CB12BD"/>
    <w:rsid w:val="00D32CEA"/>
    <w:rsid w:val="00D65290"/>
    <w:rsid w:val="00D72315"/>
    <w:rsid w:val="00E55DD3"/>
    <w:rsid w:val="00E749D2"/>
    <w:rsid w:val="00F009B3"/>
    <w:rsid w:val="00F20C6C"/>
    <w:rsid w:val="00FA6FF0"/>
    <w:rsid w:val="00FB13FF"/>
    <w:rsid w:val="00FE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35E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4E56"/>
    <w:pPr>
      <w:ind w:left="794"/>
    </w:pPr>
    <w:rPr>
      <w:rFonts w:ascii="Arial" w:hAnsi="Arial"/>
      <w:sz w:val="20"/>
    </w:rPr>
  </w:style>
  <w:style w:type="paragraph" w:styleId="Heading1">
    <w:name w:val="heading 1"/>
    <w:basedOn w:val="Normal"/>
    <w:next w:val="Normal"/>
    <w:link w:val="Heading1Char"/>
    <w:qFormat/>
    <w:rsid w:val="009719D8"/>
    <w:pPr>
      <w:keepNext/>
      <w:keepLines/>
      <w:numPr>
        <w:numId w:val="22"/>
      </w:numPr>
      <w:pBdr>
        <w:bottom w:val="single" w:sz="24" w:space="1" w:color="808080" w:themeColor="background1" w:themeShade="80"/>
      </w:pBdr>
      <w:spacing w:before="400" w:line="240" w:lineRule="auto"/>
      <w:ind w:left="737" w:hanging="737"/>
      <w:contextualSpacing/>
      <w:outlineLvl w:val="0"/>
    </w:pPr>
    <w:rPr>
      <w:rFonts w:ascii="Arial Rounded MT Bold" w:eastAsiaTheme="majorEastAsia" w:hAnsi="Arial Rounded MT Bold" w:cstheme="majorBidi"/>
      <w:b/>
      <w:color w:val="0070C0"/>
      <w:sz w:val="36"/>
      <w:szCs w:val="32"/>
    </w:rPr>
  </w:style>
  <w:style w:type="paragraph" w:styleId="Heading2">
    <w:name w:val="heading 2"/>
    <w:basedOn w:val="Normal"/>
    <w:next w:val="Normal"/>
    <w:link w:val="Heading2Char"/>
    <w:unhideWhenUsed/>
    <w:qFormat/>
    <w:rsid w:val="003B4E56"/>
    <w:pPr>
      <w:keepNext/>
      <w:keepLines/>
      <w:numPr>
        <w:ilvl w:val="1"/>
        <w:numId w:val="22"/>
      </w:numPr>
      <w:spacing w:before="400" w:line="240" w:lineRule="auto"/>
      <w:outlineLvl w:val="1"/>
    </w:pPr>
    <w:rPr>
      <w:rFonts w:ascii="Arial Rounded MT Bold" w:eastAsiaTheme="majorEastAsia" w:hAnsi="Arial Rounded MT Bold" w:cstheme="majorBidi"/>
      <w:color w:val="0070C0"/>
      <w:sz w:val="28"/>
      <w:szCs w:val="26"/>
    </w:rPr>
  </w:style>
  <w:style w:type="paragraph" w:styleId="Heading3">
    <w:name w:val="heading 3"/>
    <w:basedOn w:val="Normal"/>
    <w:next w:val="Normal"/>
    <w:link w:val="Heading3Char"/>
    <w:unhideWhenUsed/>
    <w:qFormat/>
    <w:rsid w:val="003B4E56"/>
    <w:pPr>
      <w:keepNext/>
      <w:keepLines/>
      <w:spacing w:before="120" w:after="60" w:line="240" w:lineRule="auto"/>
      <w:outlineLvl w:val="2"/>
    </w:pPr>
    <w:rPr>
      <w:rFonts w:eastAsiaTheme="majorEastAsia" w:cstheme="majorBidi"/>
      <w:color w:val="0070C0"/>
    </w:rPr>
  </w:style>
  <w:style w:type="paragraph" w:styleId="Heading4">
    <w:name w:val="heading 4"/>
    <w:basedOn w:val="Normal"/>
    <w:next w:val="Normal"/>
    <w:link w:val="Heading4Char"/>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ind w:left="737"/>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9719D8"/>
    <w:pPr>
      <w:pBdr>
        <w:top w:val="single" w:sz="24" w:space="1" w:color="808080" w:themeColor="background1" w:themeShade="80"/>
        <w:bottom w:val="single" w:sz="24" w:space="1" w:color="808080" w:themeColor="background1" w:themeShade="80"/>
      </w:pBdr>
      <w:spacing w:line="240" w:lineRule="auto"/>
      <w:ind w:left="0"/>
      <w:contextualSpacing/>
    </w:pPr>
    <w:rPr>
      <w:rFonts w:ascii="Arial Rounded MT Bold" w:eastAsiaTheme="majorEastAsia" w:hAnsi="Arial Rounded MT Bold" w:cstheme="majorBidi"/>
      <w:color w:val="0070C0"/>
      <w:kern w:val="28"/>
      <w:sz w:val="52"/>
      <w:szCs w:val="56"/>
    </w:rPr>
  </w:style>
  <w:style w:type="character" w:customStyle="1" w:styleId="TitleChar">
    <w:name w:val="Title Char"/>
    <w:basedOn w:val="DefaultParagraphFont"/>
    <w:link w:val="Title"/>
    <w:uiPriority w:val="1"/>
    <w:rsid w:val="009719D8"/>
    <w:rPr>
      <w:rFonts w:ascii="Arial Rounded MT Bold" w:eastAsiaTheme="majorEastAsia" w:hAnsi="Arial Rounded MT Bold" w:cstheme="majorBidi"/>
      <w:color w:val="0070C0"/>
      <w:kern w:val="28"/>
      <w:sz w:val="52"/>
      <w:szCs w:val="56"/>
    </w:rPr>
  </w:style>
  <w:style w:type="character" w:customStyle="1" w:styleId="Heading1Char">
    <w:name w:val="Heading 1 Char"/>
    <w:basedOn w:val="DefaultParagraphFont"/>
    <w:link w:val="Heading1"/>
    <w:rsid w:val="009719D8"/>
    <w:rPr>
      <w:rFonts w:ascii="Arial Rounded MT Bold" w:eastAsiaTheme="majorEastAsia" w:hAnsi="Arial Rounded MT Bold" w:cstheme="majorBidi"/>
      <w:b/>
      <w:color w:val="0070C0"/>
      <w:sz w:val="36"/>
      <w:szCs w:val="32"/>
    </w:rPr>
  </w:style>
  <w:style w:type="paragraph" w:styleId="ListNumber">
    <w:name w:val="List Number"/>
    <w:basedOn w:val="Normal"/>
    <w:uiPriority w:val="13"/>
    <w:qFormat/>
    <w:rsid w:val="00F009B3"/>
    <w:pPr>
      <w:numPr>
        <w:numId w:val="16"/>
      </w:numPr>
      <w:ind w:left="1094" w:hanging="357"/>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rsid w:val="003955F6"/>
    <w:pPr>
      <w:spacing w:before="240"/>
      <w:ind w:left="1701" w:right="737"/>
    </w:pPr>
    <w:rPr>
      <w:i/>
      <w:iCs/>
      <w:color w:val="404040" w:themeColor="text1" w:themeTint="BF"/>
    </w:rPr>
  </w:style>
  <w:style w:type="character" w:customStyle="1" w:styleId="QuoteChar">
    <w:name w:val="Quote Char"/>
    <w:basedOn w:val="DefaultParagraphFont"/>
    <w:link w:val="Quote"/>
    <w:uiPriority w:val="29"/>
    <w:rsid w:val="003955F6"/>
    <w:rPr>
      <w:rFonts w:ascii="Arial" w:hAnsi="Arial"/>
      <w:i/>
      <w:iCs/>
      <w:color w:val="404040" w:themeColor="text1" w:themeTint="BF"/>
    </w:rPr>
  </w:style>
  <w:style w:type="paragraph" w:styleId="ListBullet">
    <w:name w:val="List Bullet"/>
    <w:basedOn w:val="Normal"/>
    <w:uiPriority w:val="12"/>
    <w:qFormat/>
    <w:rsid w:val="003B4E56"/>
    <w:pPr>
      <w:numPr>
        <w:numId w:val="15"/>
      </w:numPr>
      <w:ind w:left="1055" w:hanging="261"/>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rsid w:val="003B4E56"/>
    <w:rPr>
      <w:rFonts w:ascii="Arial Rounded MT Bold" w:eastAsiaTheme="majorEastAsia" w:hAnsi="Arial Rounded MT Bold" w:cstheme="majorBidi"/>
      <w:color w:val="0070C0"/>
      <w:sz w:val="28"/>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rsid w:val="003B4E56"/>
    <w:rPr>
      <w:rFonts w:ascii="Arial" w:eastAsiaTheme="majorEastAsia" w:hAnsi="Arial" w:cstheme="majorBidi"/>
      <w:color w:val="0070C0"/>
      <w:sz w:val="2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Spacing">
    <w:name w:val="No Spacing"/>
    <w:uiPriority w:val="1"/>
    <w:qFormat/>
    <w:rsid w:val="00C75110"/>
    <w:pPr>
      <w:spacing w:after="0" w:line="240" w:lineRule="auto"/>
    </w:pPr>
    <w:rPr>
      <w:rFonts w:eastAsiaTheme="minorEastAsia"/>
      <w:color w:val="auto"/>
      <w:sz w:val="22"/>
      <w:szCs w:val="22"/>
      <w:lang w:eastAsia="zh-CN"/>
    </w:rPr>
  </w:style>
  <w:style w:type="character" w:styleId="PageNumber">
    <w:name w:val="page number"/>
    <w:basedOn w:val="DefaultParagraphFont"/>
    <w:uiPriority w:val="99"/>
    <w:semiHidden/>
    <w:unhideWhenUsed/>
    <w:rsid w:val="00C75110"/>
  </w:style>
  <w:style w:type="paragraph" w:customStyle="1" w:styleId="Code">
    <w:name w:val="Code"/>
    <w:basedOn w:val="Normal"/>
    <w:qFormat/>
    <w:rsid w:val="00FB13FF"/>
    <w:pPr>
      <w:shd w:val="clear" w:color="auto" w:fill="D091AA" w:themeFill="accent2" w:themeFillTint="66"/>
      <w:spacing w:after="0"/>
    </w:pPr>
    <w:rPr>
      <w:rFonts w:ascii="Courier" w:hAnsi="Courier"/>
    </w:rPr>
  </w:style>
  <w:style w:type="paragraph" w:styleId="ListParagraph">
    <w:name w:val="List Paragraph"/>
    <w:basedOn w:val="Normal"/>
    <w:uiPriority w:val="34"/>
    <w:qFormat/>
    <w:rsid w:val="00044A4F"/>
    <w:pPr>
      <w:spacing w:before="200" w:after="200" w:line="276" w:lineRule="auto"/>
      <w:ind w:left="720"/>
      <w:contextualSpacing/>
    </w:pPr>
    <w:rPr>
      <w:rFonts w:asciiTheme="minorHAnsi" w:eastAsiaTheme="minorEastAsia" w:hAnsiTheme="minorHAnsi"/>
      <w:color w:val="auto"/>
      <w:szCs w:val="20"/>
    </w:rPr>
  </w:style>
  <w:style w:type="paragraph" w:customStyle="1" w:styleId="Discussion">
    <w:name w:val="Discussion"/>
    <w:basedOn w:val="Normal"/>
    <w:qFormat/>
    <w:rsid w:val="00070309"/>
    <w:pPr>
      <w:shd w:val="clear" w:color="auto" w:fill="B6CBCD" w:themeFill="accent1" w:themeFillTint="66"/>
      <w:spacing w:before="240" w:line="276" w:lineRule="auto"/>
      <w:ind w:left="0"/>
    </w:pPr>
    <w:rPr>
      <w:rFonts w:asciiTheme="minorHAnsi" w:eastAsiaTheme="minorEastAsia" w:hAnsiTheme="minorHAnsi"/>
      <w:color w:val="auto"/>
      <w:szCs w:val="20"/>
    </w:rPr>
  </w:style>
  <w:style w:type="character" w:styleId="Hyperlink">
    <w:name w:val="Hyperlink"/>
    <w:basedOn w:val="DefaultParagraphFont"/>
    <w:uiPriority w:val="99"/>
    <w:unhideWhenUsed/>
    <w:rsid w:val="00070309"/>
    <w:rPr>
      <w:color w:val="5E9EA1" w:themeColor="hyperlink"/>
      <w:u w:val="single"/>
    </w:rPr>
  </w:style>
  <w:style w:type="paragraph" w:styleId="TOC1">
    <w:name w:val="toc 1"/>
    <w:basedOn w:val="Normal"/>
    <w:next w:val="Normal"/>
    <w:autoRedefine/>
    <w:uiPriority w:val="39"/>
    <w:unhideWhenUsed/>
    <w:rsid w:val="008C4CAA"/>
    <w:pPr>
      <w:ind w:left="0"/>
    </w:pPr>
  </w:style>
  <w:style w:type="paragraph" w:styleId="TOC2">
    <w:name w:val="toc 2"/>
    <w:basedOn w:val="Normal"/>
    <w:next w:val="Normal"/>
    <w:autoRedefine/>
    <w:uiPriority w:val="39"/>
    <w:unhideWhenUsed/>
    <w:rsid w:val="008C4CAA"/>
    <w:pPr>
      <w:ind w:left="200"/>
    </w:pPr>
  </w:style>
  <w:style w:type="paragraph" w:styleId="TOC3">
    <w:name w:val="toc 3"/>
    <w:basedOn w:val="Normal"/>
    <w:next w:val="Normal"/>
    <w:autoRedefine/>
    <w:uiPriority w:val="39"/>
    <w:unhideWhenUsed/>
    <w:rsid w:val="008C4CAA"/>
    <w:pPr>
      <w:ind w:left="400"/>
    </w:pPr>
  </w:style>
  <w:style w:type="paragraph" w:styleId="TOC4">
    <w:name w:val="toc 4"/>
    <w:basedOn w:val="Normal"/>
    <w:next w:val="Normal"/>
    <w:autoRedefine/>
    <w:uiPriority w:val="39"/>
    <w:unhideWhenUsed/>
    <w:rsid w:val="008C4CAA"/>
    <w:pPr>
      <w:ind w:left="600"/>
    </w:pPr>
  </w:style>
  <w:style w:type="paragraph" w:styleId="TOC5">
    <w:name w:val="toc 5"/>
    <w:basedOn w:val="Normal"/>
    <w:next w:val="Normal"/>
    <w:autoRedefine/>
    <w:uiPriority w:val="39"/>
    <w:unhideWhenUsed/>
    <w:rsid w:val="008C4CAA"/>
    <w:pPr>
      <w:ind w:left="800"/>
    </w:pPr>
  </w:style>
  <w:style w:type="paragraph" w:styleId="TOC6">
    <w:name w:val="toc 6"/>
    <w:basedOn w:val="Normal"/>
    <w:next w:val="Normal"/>
    <w:autoRedefine/>
    <w:uiPriority w:val="39"/>
    <w:unhideWhenUsed/>
    <w:rsid w:val="008C4CAA"/>
    <w:pPr>
      <w:ind w:left="1000"/>
    </w:pPr>
  </w:style>
  <w:style w:type="paragraph" w:styleId="TOC7">
    <w:name w:val="toc 7"/>
    <w:basedOn w:val="Normal"/>
    <w:next w:val="Normal"/>
    <w:autoRedefine/>
    <w:uiPriority w:val="39"/>
    <w:unhideWhenUsed/>
    <w:rsid w:val="008C4CAA"/>
    <w:pPr>
      <w:ind w:left="1200"/>
    </w:pPr>
  </w:style>
  <w:style w:type="paragraph" w:styleId="TOC8">
    <w:name w:val="toc 8"/>
    <w:basedOn w:val="Normal"/>
    <w:next w:val="Normal"/>
    <w:autoRedefine/>
    <w:uiPriority w:val="39"/>
    <w:unhideWhenUsed/>
    <w:rsid w:val="008C4CAA"/>
    <w:pPr>
      <w:ind w:left="1400"/>
    </w:pPr>
  </w:style>
  <w:style w:type="paragraph" w:styleId="TOC9">
    <w:name w:val="toc 9"/>
    <w:basedOn w:val="Normal"/>
    <w:next w:val="Normal"/>
    <w:autoRedefine/>
    <w:uiPriority w:val="39"/>
    <w:unhideWhenUsed/>
    <w:rsid w:val="008C4CAA"/>
    <w:pPr>
      <w:ind w:left="1600"/>
    </w:pPr>
  </w:style>
  <w:style w:type="paragraph" w:styleId="BalloonText">
    <w:name w:val="Balloon Text"/>
    <w:basedOn w:val="Normal"/>
    <w:link w:val="BalloonTextChar"/>
    <w:uiPriority w:val="99"/>
    <w:semiHidden/>
    <w:unhideWhenUsed/>
    <w:rsid w:val="008C4CA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4C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nehogan/Library/Group%20Containers/UBF8T346G9.Office/User%20Content.localized/Templates.localized/Template_long.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6B02C3-FC8F-D749-A14D-FE46A7DFE4E3}" type="doc">
      <dgm:prSet loTypeId="urn:microsoft.com/office/officeart/2005/8/layout/orgChart1" loCatId="process" qsTypeId="urn:microsoft.com/office/officeart/2005/8/quickstyle/simple4" qsCatId="simple" csTypeId="urn:microsoft.com/office/officeart/2005/8/colors/accent1_2" csCatId="accent1" phldr="1"/>
      <dgm:spPr/>
    </dgm:pt>
    <dgm:pt modelId="{71368FDC-5EC3-D84E-8E68-BE54B225580F}">
      <dgm:prSet phldrT="[Text]"/>
      <dgm:spPr/>
      <dgm:t>
        <a:bodyPr/>
        <a:lstStyle/>
        <a:p>
          <a:r>
            <a:rPr lang="en-US"/>
            <a:t>Models</a:t>
          </a:r>
        </a:p>
      </dgm:t>
    </dgm:pt>
    <dgm:pt modelId="{318AB930-CCC5-3449-9AF7-C087BC3C6352}" type="parTrans" cxnId="{8857304D-C41F-A941-B686-B51EFCDD6DFC}">
      <dgm:prSet/>
      <dgm:spPr/>
      <dgm:t>
        <a:bodyPr/>
        <a:lstStyle/>
        <a:p>
          <a:endParaRPr lang="en-US"/>
        </a:p>
      </dgm:t>
    </dgm:pt>
    <dgm:pt modelId="{8776F188-8EE6-664A-ACAE-5E0A3FC152FC}" type="sibTrans" cxnId="{8857304D-C41F-A941-B686-B51EFCDD6DFC}">
      <dgm:prSet/>
      <dgm:spPr/>
      <dgm:t>
        <a:bodyPr/>
        <a:lstStyle/>
        <a:p>
          <a:endParaRPr lang="en-US"/>
        </a:p>
      </dgm:t>
    </dgm:pt>
    <dgm:pt modelId="{FA584920-232D-764E-ABA3-59D853D5979A}">
      <dgm:prSet phldrT="[Text]"/>
      <dgm:spPr/>
      <dgm:t>
        <a:bodyPr/>
        <a:lstStyle/>
        <a:p>
          <a:r>
            <a:rPr lang="en-US"/>
            <a:t>Routes ie controllers</a:t>
          </a:r>
        </a:p>
      </dgm:t>
    </dgm:pt>
    <dgm:pt modelId="{3CE6A229-1C0F-7646-9AAE-A66028CC3CE3}" type="parTrans" cxnId="{76BFF8B3-3126-9D48-892E-4FAE1B87B65E}">
      <dgm:prSet/>
      <dgm:spPr/>
      <dgm:t>
        <a:bodyPr/>
        <a:lstStyle/>
        <a:p>
          <a:endParaRPr lang="en-US"/>
        </a:p>
      </dgm:t>
    </dgm:pt>
    <dgm:pt modelId="{6B44CA4E-CA8A-9140-98F8-43A7944E92CC}" type="sibTrans" cxnId="{76BFF8B3-3126-9D48-892E-4FAE1B87B65E}">
      <dgm:prSet/>
      <dgm:spPr/>
      <dgm:t>
        <a:bodyPr/>
        <a:lstStyle/>
        <a:p>
          <a:endParaRPr lang="en-US"/>
        </a:p>
      </dgm:t>
    </dgm:pt>
    <dgm:pt modelId="{CA031721-69A0-6A4C-B099-4D4E6BD06ABD}">
      <dgm:prSet phldrT="[Text]"/>
      <dgm:spPr/>
      <dgm:t>
        <a:bodyPr/>
        <a:lstStyle/>
        <a:p>
          <a:r>
            <a:rPr lang="en-US"/>
            <a:t>Middleware.js - for things common across all</a:t>
          </a:r>
        </a:p>
      </dgm:t>
    </dgm:pt>
    <dgm:pt modelId="{A5A2C100-1F3C-D647-8FC4-6D32371435FF}" type="parTrans" cxnId="{C5F4333D-DA3A-BF43-9B00-EC7FAAF77C58}">
      <dgm:prSet/>
      <dgm:spPr/>
      <dgm:t>
        <a:bodyPr/>
        <a:lstStyle/>
        <a:p>
          <a:endParaRPr lang="en-US"/>
        </a:p>
      </dgm:t>
    </dgm:pt>
    <dgm:pt modelId="{03637B3B-B358-2B40-A83C-0EFE1A645511}" type="sibTrans" cxnId="{C5F4333D-DA3A-BF43-9B00-EC7FAAF77C58}">
      <dgm:prSet/>
      <dgm:spPr/>
      <dgm:t>
        <a:bodyPr/>
        <a:lstStyle/>
        <a:p>
          <a:endParaRPr lang="en-US"/>
        </a:p>
      </dgm:t>
    </dgm:pt>
    <dgm:pt modelId="{89A44BA7-FD54-914B-8587-4FC861944F04}">
      <dgm:prSet phldrT="[Text]"/>
      <dgm:spPr/>
      <dgm:t>
        <a:bodyPr/>
        <a:lstStyle/>
        <a:p>
          <a:r>
            <a:rPr lang="en-US"/>
            <a:t>The</a:t>
          </a:r>
          <a:r>
            <a:rPr lang="en-US" baseline="0"/>
            <a:t> database stuff</a:t>
          </a:r>
          <a:endParaRPr lang="en-US"/>
        </a:p>
      </dgm:t>
    </dgm:pt>
    <dgm:pt modelId="{B4172923-4C8C-D845-9171-D4775D8C2CC1}" type="parTrans" cxnId="{B56771D2-1934-2C41-A024-83F9AA4DE562}">
      <dgm:prSet/>
      <dgm:spPr/>
      <dgm:t>
        <a:bodyPr/>
        <a:lstStyle/>
        <a:p>
          <a:endParaRPr lang="en-US"/>
        </a:p>
      </dgm:t>
    </dgm:pt>
    <dgm:pt modelId="{CBE70331-AF7A-CD46-98D4-DFFBF3D75212}" type="sibTrans" cxnId="{B56771D2-1934-2C41-A024-83F9AA4DE562}">
      <dgm:prSet/>
      <dgm:spPr/>
      <dgm:t>
        <a:bodyPr/>
        <a:lstStyle/>
        <a:p>
          <a:endParaRPr lang="en-US"/>
        </a:p>
      </dgm:t>
    </dgm:pt>
    <dgm:pt modelId="{2A192AC9-8547-DD4F-9015-A69DA15B02A3}">
      <dgm:prSet phldrT="[Text]"/>
      <dgm:spPr/>
      <dgm:t>
        <a:bodyPr/>
        <a:lstStyle/>
        <a:p>
          <a:r>
            <a:rPr lang="en-US"/>
            <a:t>How you get to stuff, and what data is available from the DB. </a:t>
          </a:r>
        </a:p>
      </dgm:t>
    </dgm:pt>
    <dgm:pt modelId="{57E2DD4B-1D68-FB48-9072-6275C1D4BE91}" type="parTrans" cxnId="{C82730D4-52AC-EC4F-89F1-583C48464098}">
      <dgm:prSet/>
      <dgm:spPr/>
      <dgm:t>
        <a:bodyPr/>
        <a:lstStyle/>
        <a:p>
          <a:endParaRPr lang="en-US"/>
        </a:p>
      </dgm:t>
    </dgm:pt>
    <dgm:pt modelId="{F3E55626-CD97-294D-B46A-1B9D4B6A64E5}" type="sibTrans" cxnId="{C82730D4-52AC-EC4F-89F1-583C48464098}">
      <dgm:prSet/>
      <dgm:spPr/>
      <dgm:t>
        <a:bodyPr/>
        <a:lstStyle/>
        <a:p>
          <a:endParaRPr lang="en-US"/>
        </a:p>
      </dgm:t>
    </dgm:pt>
    <dgm:pt modelId="{457DFC11-04EC-8447-93F6-560FDF88EE63}">
      <dgm:prSet phldrT="[Text]"/>
      <dgm:spPr/>
      <dgm:t>
        <a:bodyPr/>
        <a:lstStyle/>
        <a:p>
          <a:r>
            <a:rPr lang="en-US"/>
            <a:t>Index.js</a:t>
          </a:r>
          <a:r>
            <a:rPr lang="en-US" baseline="0"/>
            <a:t> to set up and bind the routes</a:t>
          </a:r>
          <a:endParaRPr lang="en-US"/>
        </a:p>
      </dgm:t>
    </dgm:pt>
    <dgm:pt modelId="{939E400A-B4A5-A14E-BD71-D5DCE10AD436}" type="parTrans" cxnId="{8992AE22-3BBF-F646-B7A3-61EB36AE9EB6}">
      <dgm:prSet/>
      <dgm:spPr/>
    </dgm:pt>
    <dgm:pt modelId="{34F13282-4C3E-3E4F-8672-C63562DE3170}" type="sibTrans" cxnId="{8992AE22-3BBF-F646-B7A3-61EB36AE9EB6}">
      <dgm:prSet/>
      <dgm:spPr/>
    </dgm:pt>
    <dgm:pt modelId="{D6096EC9-ACFD-BD49-A247-AA51967113AD}">
      <dgm:prSet phldrT="[Text]"/>
      <dgm:spPr/>
      <dgm:t>
        <a:bodyPr/>
        <a:lstStyle/>
        <a:p>
          <a:r>
            <a:rPr lang="en-US"/>
            <a:t>Views/model.js</a:t>
          </a:r>
          <a:r>
            <a:rPr lang="en-US" baseline="0"/>
            <a:t> - individual file for each route</a:t>
          </a:r>
          <a:endParaRPr lang="en-US"/>
        </a:p>
      </dgm:t>
    </dgm:pt>
    <dgm:pt modelId="{77AE41AF-8588-444F-A92B-8C630D3EEB59}" type="parTrans" cxnId="{968E0A69-F7CF-3645-8A43-AB3693AADFB7}">
      <dgm:prSet/>
      <dgm:spPr/>
    </dgm:pt>
    <dgm:pt modelId="{3A842CA4-7FBA-3840-8114-141B406AFB90}" type="sibTrans" cxnId="{968E0A69-F7CF-3645-8A43-AB3693AADFB7}">
      <dgm:prSet/>
      <dgm:spPr/>
    </dgm:pt>
    <dgm:pt modelId="{6D159FFE-B22A-8F48-A7F4-0222AABED7EB}">
      <dgm:prSet phldrT="[Text]"/>
      <dgm:spPr/>
      <dgm:t>
        <a:bodyPr/>
        <a:lstStyle/>
        <a:p>
          <a:r>
            <a:rPr lang="en-US"/>
            <a:t>Templates ie Views</a:t>
          </a:r>
        </a:p>
      </dgm:t>
    </dgm:pt>
    <dgm:pt modelId="{582B752D-DB7F-B34C-A3D8-449460338494}" type="parTrans" cxnId="{33CD864C-2E91-F548-B8FB-CF7B56560AF0}">
      <dgm:prSet/>
      <dgm:spPr/>
    </dgm:pt>
    <dgm:pt modelId="{4158541B-9301-BB4C-80FC-97DDDD4BCA11}" type="sibTrans" cxnId="{33CD864C-2E91-F548-B8FB-CF7B56560AF0}">
      <dgm:prSet/>
      <dgm:spPr/>
    </dgm:pt>
    <dgm:pt modelId="{F953128E-A74D-084A-B5C9-4D0F0997A362}">
      <dgm:prSet phldrT="[Text]"/>
      <dgm:spPr/>
      <dgm:t>
        <a:bodyPr/>
        <a:lstStyle/>
        <a:p>
          <a:r>
            <a:rPr lang="en-US"/>
            <a:t>This is where you define</a:t>
          </a:r>
          <a:r>
            <a:rPr lang="en-US" baseline="0"/>
            <a:t> how content is shown on the page</a:t>
          </a:r>
          <a:r>
            <a:rPr lang="en-US"/>
            <a:t> </a:t>
          </a:r>
        </a:p>
      </dgm:t>
    </dgm:pt>
    <dgm:pt modelId="{85946CE2-2805-4F46-8AD4-99EDC9FCDC69}" type="parTrans" cxnId="{AD430AA7-4206-8B42-8B0A-A9A49433385E}">
      <dgm:prSet/>
      <dgm:spPr/>
    </dgm:pt>
    <dgm:pt modelId="{56CA1C9B-4B5F-D149-9682-DFCE3904B313}" type="sibTrans" cxnId="{AD430AA7-4206-8B42-8B0A-A9A49433385E}">
      <dgm:prSet/>
      <dgm:spPr/>
    </dgm:pt>
    <dgm:pt modelId="{E5A3E49C-289A-DA4B-811E-E83176AAA8FC}">
      <dgm:prSet phldrT="[Text]"/>
      <dgm:spPr/>
      <dgm:t>
        <a:bodyPr/>
        <a:lstStyle/>
        <a:p>
          <a:r>
            <a:rPr lang="en-US"/>
            <a:t>Views - on file</a:t>
          </a:r>
          <a:r>
            <a:rPr lang="en-US" baseline="0"/>
            <a:t> per view</a:t>
          </a:r>
          <a:endParaRPr lang="en-US"/>
        </a:p>
      </dgm:t>
    </dgm:pt>
    <dgm:pt modelId="{4C43915A-B512-C344-B87A-605F80524DA8}" type="parTrans" cxnId="{8622F37B-7218-094D-AA00-5CCC0F3A4C77}">
      <dgm:prSet/>
      <dgm:spPr/>
    </dgm:pt>
    <dgm:pt modelId="{B03DE474-B48E-D843-8F58-E33E0B5910BF}" type="sibTrans" cxnId="{8622F37B-7218-094D-AA00-5CCC0F3A4C77}">
      <dgm:prSet/>
      <dgm:spPr/>
    </dgm:pt>
    <dgm:pt modelId="{DCDC41F8-E8F6-084F-BB76-1BD9CA2E6DE3}">
      <dgm:prSet phldrT="[Text]"/>
      <dgm:spPr/>
      <dgm:t>
        <a:bodyPr/>
        <a:lstStyle/>
        <a:p>
          <a:r>
            <a:rPr lang="en-US"/>
            <a:t>Layouts - for common things</a:t>
          </a:r>
        </a:p>
      </dgm:t>
    </dgm:pt>
    <dgm:pt modelId="{EBD861CE-B6C5-6843-9B85-FA76A9044E06}" type="parTrans" cxnId="{9D06B720-E6DA-444D-9F0D-DC431CA9E12C}">
      <dgm:prSet/>
      <dgm:spPr/>
    </dgm:pt>
    <dgm:pt modelId="{80C6C9F5-D849-0243-B0E8-AAE8788E8707}" type="sibTrans" cxnId="{9D06B720-E6DA-444D-9F0D-DC431CA9E12C}">
      <dgm:prSet/>
      <dgm:spPr/>
    </dgm:pt>
    <dgm:pt modelId="{472D7A7B-435A-E541-898E-21B1E95F20C1}" type="pres">
      <dgm:prSet presAssocID="{EA6B02C3-FC8F-D749-A14D-FE46A7DFE4E3}" presName="hierChild1" presStyleCnt="0">
        <dgm:presLayoutVars>
          <dgm:orgChart val="1"/>
          <dgm:chPref val="1"/>
          <dgm:dir/>
          <dgm:animOne val="branch"/>
          <dgm:animLvl val="lvl"/>
          <dgm:resizeHandles/>
        </dgm:presLayoutVars>
      </dgm:prSet>
      <dgm:spPr/>
    </dgm:pt>
    <dgm:pt modelId="{7324AB62-162B-3648-8FAD-2CA9E8D48132}" type="pres">
      <dgm:prSet presAssocID="{71368FDC-5EC3-D84E-8E68-BE54B225580F}" presName="hierRoot1" presStyleCnt="0">
        <dgm:presLayoutVars>
          <dgm:hierBranch val="init"/>
        </dgm:presLayoutVars>
      </dgm:prSet>
      <dgm:spPr/>
    </dgm:pt>
    <dgm:pt modelId="{296BFD28-A6C6-9543-934F-671DC7F251A8}" type="pres">
      <dgm:prSet presAssocID="{71368FDC-5EC3-D84E-8E68-BE54B225580F}" presName="rootComposite1" presStyleCnt="0"/>
      <dgm:spPr/>
    </dgm:pt>
    <dgm:pt modelId="{1B5164A5-073E-0F48-BE45-AD6646C5FDF7}" type="pres">
      <dgm:prSet presAssocID="{71368FDC-5EC3-D84E-8E68-BE54B225580F}" presName="rootText1" presStyleLbl="node0" presStyleIdx="0" presStyleCnt="3">
        <dgm:presLayoutVars>
          <dgm:chPref val="3"/>
        </dgm:presLayoutVars>
      </dgm:prSet>
      <dgm:spPr/>
    </dgm:pt>
    <dgm:pt modelId="{6F4D235B-5521-174C-8AA1-49BF636EB59B}" type="pres">
      <dgm:prSet presAssocID="{71368FDC-5EC3-D84E-8E68-BE54B225580F}" presName="rootConnector1" presStyleLbl="node1" presStyleIdx="0" presStyleCnt="0"/>
      <dgm:spPr/>
    </dgm:pt>
    <dgm:pt modelId="{5BBC6D2F-B9F3-B248-839B-1B620EAE43B8}" type="pres">
      <dgm:prSet presAssocID="{71368FDC-5EC3-D84E-8E68-BE54B225580F}" presName="hierChild2" presStyleCnt="0"/>
      <dgm:spPr/>
    </dgm:pt>
    <dgm:pt modelId="{E5FF0E94-9DAE-F14F-B6EA-7323BF934DA2}" type="pres">
      <dgm:prSet presAssocID="{B4172923-4C8C-D845-9171-D4775D8C2CC1}" presName="Name37" presStyleLbl="parChTrans1D2" presStyleIdx="0" presStyleCnt="3"/>
      <dgm:spPr/>
    </dgm:pt>
    <dgm:pt modelId="{4006DF68-997F-BF44-9CF8-F1BCBC8A3708}" type="pres">
      <dgm:prSet presAssocID="{89A44BA7-FD54-914B-8587-4FC861944F04}" presName="hierRoot2" presStyleCnt="0">
        <dgm:presLayoutVars>
          <dgm:hierBranch val="init"/>
        </dgm:presLayoutVars>
      </dgm:prSet>
      <dgm:spPr/>
    </dgm:pt>
    <dgm:pt modelId="{DCE3F2F2-135E-CF48-90B2-58A153DF0226}" type="pres">
      <dgm:prSet presAssocID="{89A44BA7-FD54-914B-8587-4FC861944F04}" presName="rootComposite" presStyleCnt="0"/>
      <dgm:spPr/>
    </dgm:pt>
    <dgm:pt modelId="{6CB875FA-CA9C-2048-B7D4-598BCA0CE609}" type="pres">
      <dgm:prSet presAssocID="{89A44BA7-FD54-914B-8587-4FC861944F04}" presName="rootText" presStyleLbl="node2" presStyleIdx="0" presStyleCnt="3">
        <dgm:presLayoutVars>
          <dgm:chPref val="3"/>
        </dgm:presLayoutVars>
      </dgm:prSet>
      <dgm:spPr/>
    </dgm:pt>
    <dgm:pt modelId="{A31612D4-9DF4-004A-B9B7-7E25A5B6CADC}" type="pres">
      <dgm:prSet presAssocID="{89A44BA7-FD54-914B-8587-4FC861944F04}" presName="rootConnector" presStyleLbl="node2" presStyleIdx="0" presStyleCnt="3"/>
      <dgm:spPr/>
    </dgm:pt>
    <dgm:pt modelId="{329744DC-64A8-6645-9F75-888D8CED1008}" type="pres">
      <dgm:prSet presAssocID="{89A44BA7-FD54-914B-8587-4FC861944F04}" presName="hierChild4" presStyleCnt="0"/>
      <dgm:spPr/>
    </dgm:pt>
    <dgm:pt modelId="{D80CBB6C-8328-A54C-8C68-28D9661B8986}" type="pres">
      <dgm:prSet presAssocID="{89A44BA7-FD54-914B-8587-4FC861944F04}" presName="hierChild5" presStyleCnt="0"/>
      <dgm:spPr/>
    </dgm:pt>
    <dgm:pt modelId="{AF74E6D9-3F49-4442-9CBD-560129AA505A}" type="pres">
      <dgm:prSet presAssocID="{71368FDC-5EC3-D84E-8E68-BE54B225580F}" presName="hierChild3" presStyleCnt="0"/>
      <dgm:spPr/>
    </dgm:pt>
    <dgm:pt modelId="{BBB43346-E6BE-744B-8E1B-9DF7A38E97E7}" type="pres">
      <dgm:prSet presAssocID="{FA584920-232D-764E-ABA3-59D853D5979A}" presName="hierRoot1" presStyleCnt="0">
        <dgm:presLayoutVars>
          <dgm:hierBranch val="init"/>
        </dgm:presLayoutVars>
      </dgm:prSet>
      <dgm:spPr/>
    </dgm:pt>
    <dgm:pt modelId="{D29D1761-7D52-3744-AE20-3BE3FD745841}" type="pres">
      <dgm:prSet presAssocID="{FA584920-232D-764E-ABA3-59D853D5979A}" presName="rootComposite1" presStyleCnt="0"/>
      <dgm:spPr/>
    </dgm:pt>
    <dgm:pt modelId="{8B19713A-DBFD-764E-B811-A264185A692F}" type="pres">
      <dgm:prSet presAssocID="{FA584920-232D-764E-ABA3-59D853D5979A}" presName="rootText1" presStyleLbl="node0" presStyleIdx="1" presStyleCnt="3">
        <dgm:presLayoutVars>
          <dgm:chPref val="3"/>
        </dgm:presLayoutVars>
      </dgm:prSet>
      <dgm:spPr/>
    </dgm:pt>
    <dgm:pt modelId="{92F842D1-AD6E-2B4C-922B-97E069B82CF5}" type="pres">
      <dgm:prSet presAssocID="{FA584920-232D-764E-ABA3-59D853D5979A}" presName="rootConnector1" presStyleLbl="node1" presStyleIdx="0" presStyleCnt="0"/>
      <dgm:spPr/>
    </dgm:pt>
    <dgm:pt modelId="{10CD5926-2C4B-1744-A82A-86B8BE463304}" type="pres">
      <dgm:prSet presAssocID="{FA584920-232D-764E-ABA3-59D853D5979A}" presName="hierChild2" presStyleCnt="0"/>
      <dgm:spPr/>
    </dgm:pt>
    <dgm:pt modelId="{AAA76B1B-B719-AF4F-9010-831C569CCCBE}" type="pres">
      <dgm:prSet presAssocID="{57E2DD4B-1D68-FB48-9072-6275C1D4BE91}" presName="Name37" presStyleLbl="parChTrans1D2" presStyleIdx="1" presStyleCnt="3"/>
      <dgm:spPr/>
    </dgm:pt>
    <dgm:pt modelId="{3D766E0C-69AC-C84A-ADD9-1961AB84A24C}" type="pres">
      <dgm:prSet presAssocID="{2A192AC9-8547-DD4F-9015-A69DA15B02A3}" presName="hierRoot2" presStyleCnt="0">
        <dgm:presLayoutVars>
          <dgm:hierBranch val="init"/>
        </dgm:presLayoutVars>
      </dgm:prSet>
      <dgm:spPr/>
    </dgm:pt>
    <dgm:pt modelId="{093715F9-F30C-A241-AF64-215527B3D665}" type="pres">
      <dgm:prSet presAssocID="{2A192AC9-8547-DD4F-9015-A69DA15B02A3}" presName="rootComposite" presStyleCnt="0"/>
      <dgm:spPr/>
    </dgm:pt>
    <dgm:pt modelId="{AF5FEB09-6D29-CA4A-8CCF-F66A0211FC87}" type="pres">
      <dgm:prSet presAssocID="{2A192AC9-8547-DD4F-9015-A69DA15B02A3}" presName="rootText" presStyleLbl="node2" presStyleIdx="1" presStyleCnt="3">
        <dgm:presLayoutVars>
          <dgm:chPref val="3"/>
        </dgm:presLayoutVars>
      </dgm:prSet>
      <dgm:spPr/>
    </dgm:pt>
    <dgm:pt modelId="{134DBBC0-13B3-F849-B6AC-7A55F1BD61D5}" type="pres">
      <dgm:prSet presAssocID="{2A192AC9-8547-DD4F-9015-A69DA15B02A3}" presName="rootConnector" presStyleLbl="node2" presStyleIdx="1" presStyleCnt="3"/>
      <dgm:spPr/>
    </dgm:pt>
    <dgm:pt modelId="{CD117E54-4313-1043-BD05-95122C57A112}" type="pres">
      <dgm:prSet presAssocID="{2A192AC9-8547-DD4F-9015-A69DA15B02A3}" presName="hierChild4" presStyleCnt="0"/>
      <dgm:spPr/>
    </dgm:pt>
    <dgm:pt modelId="{C10ACB7A-1E44-624B-856C-CE17CA0B8980}" type="pres">
      <dgm:prSet presAssocID="{939E400A-B4A5-A14E-BD71-D5DCE10AD436}" presName="Name37" presStyleLbl="parChTrans1D3" presStyleIdx="0" presStyleCnt="5"/>
      <dgm:spPr/>
    </dgm:pt>
    <dgm:pt modelId="{83752B5C-5BB7-0F4F-B542-41DF879B7A2E}" type="pres">
      <dgm:prSet presAssocID="{457DFC11-04EC-8447-93F6-560FDF88EE63}" presName="hierRoot2" presStyleCnt="0">
        <dgm:presLayoutVars>
          <dgm:hierBranch val="init"/>
        </dgm:presLayoutVars>
      </dgm:prSet>
      <dgm:spPr/>
    </dgm:pt>
    <dgm:pt modelId="{BFA1F945-3BA2-9142-80A7-62F2A7886C73}" type="pres">
      <dgm:prSet presAssocID="{457DFC11-04EC-8447-93F6-560FDF88EE63}" presName="rootComposite" presStyleCnt="0"/>
      <dgm:spPr/>
    </dgm:pt>
    <dgm:pt modelId="{903FBAFA-A6B6-4744-B7CA-5EDC5598695F}" type="pres">
      <dgm:prSet presAssocID="{457DFC11-04EC-8447-93F6-560FDF88EE63}" presName="rootText" presStyleLbl="node3" presStyleIdx="0" presStyleCnt="5">
        <dgm:presLayoutVars>
          <dgm:chPref val="3"/>
        </dgm:presLayoutVars>
      </dgm:prSet>
      <dgm:spPr/>
      <dgm:t>
        <a:bodyPr/>
        <a:lstStyle/>
        <a:p>
          <a:endParaRPr lang="en-US"/>
        </a:p>
      </dgm:t>
    </dgm:pt>
    <dgm:pt modelId="{280B6F2F-748C-7946-BF7D-AFDC0F12C900}" type="pres">
      <dgm:prSet presAssocID="{457DFC11-04EC-8447-93F6-560FDF88EE63}" presName="rootConnector" presStyleLbl="node3" presStyleIdx="0" presStyleCnt="5"/>
      <dgm:spPr/>
    </dgm:pt>
    <dgm:pt modelId="{E66EECF6-FE1B-B74E-81CC-B382218C5441}" type="pres">
      <dgm:prSet presAssocID="{457DFC11-04EC-8447-93F6-560FDF88EE63}" presName="hierChild4" presStyleCnt="0"/>
      <dgm:spPr/>
    </dgm:pt>
    <dgm:pt modelId="{7D93E147-C223-7943-B5DF-29618369B0EC}" type="pres">
      <dgm:prSet presAssocID="{457DFC11-04EC-8447-93F6-560FDF88EE63}" presName="hierChild5" presStyleCnt="0"/>
      <dgm:spPr/>
    </dgm:pt>
    <dgm:pt modelId="{7E5600CD-BE8A-CF41-A81F-CA14EC5B1355}" type="pres">
      <dgm:prSet presAssocID="{A5A2C100-1F3C-D647-8FC4-6D32371435FF}" presName="Name37" presStyleLbl="parChTrans1D3" presStyleIdx="1" presStyleCnt="5"/>
      <dgm:spPr/>
    </dgm:pt>
    <dgm:pt modelId="{9236D1BB-DF9E-A042-8208-DEA9D4AF480D}" type="pres">
      <dgm:prSet presAssocID="{CA031721-69A0-6A4C-B099-4D4E6BD06ABD}" presName="hierRoot2" presStyleCnt="0">
        <dgm:presLayoutVars>
          <dgm:hierBranch val="init"/>
        </dgm:presLayoutVars>
      </dgm:prSet>
      <dgm:spPr/>
    </dgm:pt>
    <dgm:pt modelId="{A3194096-68B1-2445-89CC-F8E120B21D61}" type="pres">
      <dgm:prSet presAssocID="{CA031721-69A0-6A4C-B099-4D4E6BD06ABD}" presName="rootComposite" presStyleCnt="0"/>
      <dgm:spPr/>
    </dgm:pt>
    <dgm:pt modelId="{7AE93253-AEA9-A646-AA2B-6211E5C5EEE4}" type="pres">
      <dgm:prSet presAssocID="{CA031721-69A0-6A4C-B099-4D4E6BD06ABD}" presName="rootText" presStyleLbl="node3" presStyleIdx="1" presStyleCnt="5">
        <dgm:presLayoutVars>
          <dgm:chPref val="3"/>
        </dgm:presLayoutVars>
      </dgm:prSet>
      <dgm:spPr/>
      <dgm:t>
        <a:bodyPr/>
        <a:lstStyle/>
        <a:p>
          <a:endParaRPr lang="en-US"/>
        </a:p>
      </dgm:t>
    </dgm:pt>
    <dgm:pt modelId="{EE5EC43A-9EAD-664A-90E1-FBE32734E7B0}" type="pres">
      <dgm:prSet presAssocID="{CA031721-69A0-6A4C-B099-4D4E6BD06ABD}" presName="rootConnector" presStyleLbl="node3" presStyleIdx="1" presStyleCnt="5"/>
      <dgm:spPr/>
    </dgm:pt>
    <dgm:pt modelId="{F9C5D16B-824F-214E-821F-23FC93E67DF9}" type="pres">
      <dgm:prSet presAssocID="{CA031721-69A0-6A4C-B099-4D4E6BD06ABD}" presName="hierChild4" presStyleCnt="0"/>
      <dgm:spPr/>
    </dgm:pt>
    <dgm:pt modelId="{DFB6A1ED-175F-5249-B97A-52228241D219}" type="pres">
      <dgm:prSet presAssocID="{CA031721-69A0-6A4C-B099-4D4E6BD06ABD}" presName="hierChild5" presStyleCnt="0"/>
      <dgm:spPr/>
    </dgm:pt>
    <dgm:pt modelId="{FE6709F2-4F16-B041-A84F-62921C1A2E3D}" type="pres">
      <dgm:prSet presAssocID="{77AE41AF-8588-444F-A92B-8C630D3EEB59}" presName="Name37" presStyleLbl="parChTrans1D3" presStyleIdx="2" presStyleCnt="5"/>
      <dgm:spPr/>
    </dgm:pt>
    <dgm:pt modelId="{202E1E06-2DD2-7442-AC82-041EC2DCABCB}" type="pres">
      <dgm:prSet presAssocID="{D6096EC9-ACFD-BD49-A247-AA51967113AD}" presName="hierRoot2" presStyleCnt="0">
        <dgm:presLayoutVars>
          <dgm:hierBranch val="init"/>
        </dgm:presLayoutVars>
      </dgm:prSet>
      <dgm:spPr/>
    </dgm:pt>
    <dgm:pt modelId="{3F54F3A2-ACF2-8446-927E-C0E1CE58EBBD}" type="pres">
      <dgm:prSet presAssocID="{D6096EC9-ACFD-BD49-A247-AA51967113AD}" presName="rootComposite" presStyleCnt="0"/>
      <dgm:spPr/>
    </dgm:pt>
    <dgm:pt modelId="{EC791457-107C-FB43-AECC-CEFF005A5D86}" type="pres">
      <dgm:prSet presAssocID="{D6096EC9-ACFD-BD49-A247-AA51967113AD}" presName="rootText" presStyleLbl="node3" presStyleIdx="2" presStyleCnt="5">
        <dgm:presLayoutVars>
          <dgm:chPref val="3"/>
        </dgm:presLayoutVars>
      </dgm:prSet>
      <dgm:spPr/>
      <dgm:t>
        <a:bodyPr/>
        <a:lstStyle/>
        <a:p>
          <a:endParaRPr lang="en-US"/>
        </a:p>
      </dgm:t>
    </dgm:pt>
    <dgm:pt modelId="{2283EA1E-F51A-0D45-A3A7-0ABBA83294EB}" type="pres">
      <dgm:prSet presAssocID="{D6096EC9-ACFD-BD49-A247-AA51967113AD}" presName="rootConnector" presStyleLbl="node3" presStyleIdx="2" presStyleCnt="5"/>
      <dgm:spPr/>
    </dgm:pt>
    <dgm:pt modelId="{3025029B-6894-3F4D-960A-FBA76549A0C0}" type="pres">
      <dgm:prSet presAssocID="{D6096EC9-ACFD-BD49-A247-AA51967113AD}" presName="hierChild4" presStyleCnt="0"/>
      <dgm:spPr/>
    </dgm:pt>
    <dgm:pt modelId="{5A6E159D-ED05-AA46-BC87-46D2FAE2B760}" type="pres">
      <dgm:prSet presAssocID="{D6096EC9-ACFD-BD49-A247-AA51967113AD}" presName="hierChild5" presStyleCnt="0"/>
      <dgm:spPr/>
    </dgm:pt>
    <dgm:pt modelId="{7C726CE7-3EDF-554C-86AB-CC7460BAF413}" type="pres">
      <dgm:prSet presAssocID="{2A192AC9-8547-DD4F-9015-A69DA15B02A3}" presName="hierChild5" presStyleCnt="0"/>
      <dgm:spPr/>
    </dgm:pt>
    <dgm:pt modelId="{64113F85-6500-B549-9D4C-1CD417C9D505}" type="pres">
      <dgm:prSet presAssocID="{FA584920-232D-764E-ABA3-59D853D5979A}" presName="hierChild3" presStyleCnt="0"/>
      <dgm:spPr/>
    </dgm:pt>
    <dgm:pt modelId="{5346B916-51E2-5C46-A1E8-A3B1AA9DED4D}" type="pres">
      <dgm:prSet presAssocID="{6D159FFE-B22A-8F48-A7F4-0222AABED7EB}" presName="hierRoot1" presStyleCnt="0">
        <dgm:presLayoutVars>
          <dgm:hierBranch val="init"/>
        </dgm:presLayoutVars>
      </dgm:prSet>
      <dgm:spPr/>
    </dgm:pt>
    <dgm:pt modelId="{D80FA54B-B75F-5D4E-936C-1A7F69AD138F}" type="pres">
      <dgm:prSet presAssocID="{6D159FFE-B22A-8F48-A7F4-0222AABED7EB}" presName="rootComposite1" presStyleCnt="0"/>
      <dgm:spPr/>
    </dgm:pt>
    <dgm:pt modelId="{54F2D209-93D9-F948-9274-2BB2F3DA8603}" type="pres">
      <dgm:prSet presAssocID="{6D159FFE-B22A-8F48-A7F4-0222AABED7EB}" presName="rootText1" presStyleLbl="node0" presStyleIdx="2" presStyleCnt="3">
        <dgm:presLayoutVars>
          <dgm:chPref val="3"/>
        </dgm:presLayoutVars>
      </dgm:prSet>
      <dgm:spPr/>
    </dgm:pt>
    <dgm:pt modelId="{BEEEA5CB-9D24-0547-BC87-F196D93E81D8}" type="pres">
      <dgm:prSet presAssocID="{6D159FFE-B22A-8F48-A7F4-0222AABED7EB}" presName="rootConnector1" presStyleLbl="node1" presStyleIdx="0" presStyleCnt="0"/>
      <dgm:spPr/>
    </dgm:pt>
    <dgm:pt modelId="{2056D723-CDCB-0244-9FEB-A966E530EE55}" type="pres">
      <dgm:prSet presAssocID="{6D159FFE-B22A-8F48-A7F4-0222AABED7EB}" presName="hierChild2" presStyleCnt="0"/>
      <dgm:spPr/>
    </dgm:pt>
    <dgm:pt modelId="{CBA2661D-3793-6844-8ED0-23D54A5A4248}" type="pres">
      <dgm:prSet presAssocID="{85946CE2-2805-4F46-8AD4-99EDC9FCDC69}" presName="Name37" presStyleLbl="parChTrans1D2" presStyleIdx="2" presStyleCnt="3"/>
      <dgm:spPr/>
    </dgm:pt>
    <dgm:pt modelId="{58E1751C-DE9F-9649-83C1-FDFD2DB65B9B}" type="pres">
      <dgm:prSet presAssocID="{F953128E-A74D-084A-B5C9-4D0F0997A362}" presName="hierRoot2" presStyleCnt="0">
        <dgm:presLayoutVars>
          <dgm:hierBranch val="init"/>
        </dgm:presLayoutVars>
      </dgm:prSet>
      <dgm:spPr/>
    </dgm:pt>
    <dgm:pt modelId="{E0C435F7-A745-3540-A1E1-9B9C65899822}" type="pres">
      <dgm:prSet presAssocID="{F953128E-A74D-084A-B5C9-4D0F0997A362}" presName="rootComposite" presStyleCnt="0"/>
      <dgm:spPr/>
    </dgm:pt>
    <dgm:pt modelId="{56BD27ED-CAC5-C14A-8C3C-7F3D3534BA03}" type="pres">
      <dgm:prSet presAssocID="{F953128E-A74D-084A-B5C9-4D0F0997A362}" presName="rootText" presStyleLbl="node2" presStyleIdx="2" presStyleCnt="3">
        <dgm:presLayoutVars>
          <dgm:chPref val="3"/>
        </dgm:presLayoutVars>
      </dgm:prSet>
      <dgm:spPr/>
      <dgm:t>
        <a:bodyPr/>
        <a:lstStyle/>
        <a:p>
          <a:endParaRPr lang="en-US"/>
        </a:p>
      </dgm:t>
    </dgm:pt>
    <dgm:pt modelId="{8B46EBDC-E226-8B4F-BA44-D25C61D9D62F}" type="pres">
      <dgm:prSet presAssocID="{F953128E-A74D-084A-B5C9-4D0F0997A362}" presName="rootConnector" presStyleLbl="node2" presStyleIdx="2" presStyleCnt="3"/>
      <dgm:spPr/>
    </dgm:pt>
    <dgm:pt modelId="{46E0CB51-4B1B-E44F-AD01-3016A363674C}" type="pres">
      <dgm:prSet presAssocID="{F953128E-A74D-084A-B5C9-4D0F0997A362}" presName="hierChild4" presStyleCnt="0"/>
      <dgm:spPr/>
    </dgm:pt>
    <dgm:pt modelId="{C68FDEE5-765D-1A44-AF10-AB62AD763B56}" type="pres">
      <dgm:prSet presAssocID="{EBD861CE-B6C5-6843-9B85-FA76A9044E06}" presName="Name37" presStyleLbl="parChTrans1D3" presStyleIdx="3" presStyleCnt="5"/>
      <dgm:spPr/>
    </dgm:pt>
    <dgm:pt modelId="{A998F6AD-1A2B-184D-98B9-EE14767DADB8}" type="pres">
      <dgm:prSet presAssocID="{DCDC41F8-E8F6-084F-BB76-1BD9CA2E6DE3}" presName="hierRoot2" presStyleCnt="0">
        <dgm:presLayoutVars>
          <dgm:hierBranch val="init"/>
        </dgm:presLayoutVars>
      </dgm:prSet>
      <dgm:spPr/>
    </dgm:pt>
    <dgm:pt modelId="{1E459A03-710E-C94B-9372-46D20CA18B2E}" type="pres">
      <dgm:prSet presAssocID="{DCDC41F8-E8F6-084F-BB76-1BD9CA2E6DE3}" presName="rootComposite" presStyleCnt="0"/>
      <dgm:spPr/>
    </dgm:pt>
    <dgm:pt modelId="{66524E5D-A682-7346-9CE9-E9E46819EFEB}" type="pres">
      <dgm:prSet presAssocID="{DCDC41F8-E8F6-084F-BB76-1BD9CA2E6DE3}" presName="rootText" presStyleLbl="node3" presStyleIdx="3" presStyleCnt="5">
        <dgm:presLayoutVars>
          <dgm:chPref val="3"/>
        </dgm:presLayoutVars>
      </dgm:prSet>
      <dgm:spPr/>
      <dgm:t>
        <a:bodyPr/>
        <a:lstStyle/>
        <a:p>
          <a:endParaRPr lang="en-US"/>
        </a:p>
      </dgm:t>
    </dgm:pt>
    <dgm:pt modelId="{4C8F9DEE-F348-CB4A-887B-734D1D99A1F4}" type="pres">
      <dgm:prSet presAssocID="{DCDC41F8-E8F6-084F-BB76-1BD9CA2E6DE3}" presName="rootConnector" presStyleLbl="node3" presStyleIdx="3" presStyleCnt="5"/>
      <dgm:spPr/>
    </dgm:pt>
    <dgm:pt modelId="{F6130E93-C343-E54D-8CAF-FF9CD3F64A77}" type="pres">
      <dgm:prSet presAssocID="{DCDC41F8-E8F6-084F-BB76-1BD9CA2E6DE3}" presName="hierChild4" presStyleCnt="0"/>
      <dgm:spPr/>
    </dgm:pt>
    <dgm:pt modelId="{07B20B3E-436D-6244-A20A-99163EC3413D}" type="pres">
      <dgm:prSet presAssocID="{DCDC41F8-E8F6-084F-BB76-1BD9CA2E6DE3}" presName="hierChild5" presStyleCnt="0"/>
      <dgm:spPr/>
    </dgm:pt>
    <dgm:pt modelId="{E04EACB6-4AEC-5B4E-AE43-1F934A47178C}" type="pres">
      <dgm:prSet presAssocID="{4C43915A-B512-C344-B87A-605F80524DA8}" presName="Name37" presStyleLbl="parChTrans1D3" presStyleIdx="4" presStyleCnt="5"/>
      <dgm:spPr/>
    </dgm:pt>
    <dgm:pt modelId="{613D1507-E36F-6A49-911C-DCC387B41CF2}" type="pres">
      <dgm:prSet presAssocID="{E5A3E49C-289A-DA4B-811E-E83176AAA8FC}" presName="hierRoot2" presStyleCnt="0">
        <dgm:presLayoutVars>
          <dgm:hierBranch val="init"/>
        </dgm:presLayoutVars>
      </dgm:prSet>
      <dgm:spPr/>
    </dgm:pt>
    <dgm:pt modelId="{077DDBE0-7884-134D-BE92-9E7F43C92EF4}" type="pres">
      <dgm:prSet presAssocID="{E5A3E49C-289A-DA4B-811E-E83176AAA8FC}" presName="rootComposite" presStyleCnt="0"/>
      <dgm:spPr/>
    </dgm:pt>
    <dgm:pt modelId="{96EF5AC6-4D7E-DE4B-AC10-FFF24ACB7172}" type="pres">
      <dgm:prSet presAssocID="{E5A3E49C-289A-DA4B-811E-E83176AAA8FC}" presName="rootText" presStyleLbl="node3" presStyleIdx="4" presStyleCnt="5">
        <dgm:presLayoutVars>
          <dgm:chPref val="3"/>
        </dgm:presLayoutVars>
      </dgm:prSet>
      <dgm:spPr/>
      <dgm:t>
        <a:bodyPr/>
        <a:lstStyle/>
        <a:p>
          <a:endParaRPr lang="en-US"/>
        </a:p>
      </dgm:t>
    </dgm:pt>
    <dgm:pt modelId="{94AA773F-EC97-554F-A0E7-01470F676739}" type="pres">
      <dgm:prSet presAssocID="{E5A3E49C-289A-DA4B-811E-E83176AAA8FC}" presName="rootConnector" presStyleLbl="node3" presStyleIdx="4" presStyleCnt="5"/>
      <dgm:spPr/>
    </dgm:pt>
    <dgm:pt modelId="{FDC5A6E9-B361-3E4F-ACD9-40D31A219EC5}" type="pres">
      <dgm:prSet presAssocID="{E5A3E49C-289A-DA4B-811E-E83176AAA8FC}" presName="hierChild4" presStyleCnt="0"/>
      <dgm:spPr/>
    </dgm:pt>
    <dgm:pt modelId="{A07FE376-EBF7-B14A-96B0-5581C1DF9B5C}" type="pres">
      <dgm:prSet presAssocID="{E5A3E49C-289A-DA4B-811E-E83176AAA8FC}" presName="hierChild5" presStyleCnt="0"/>
      <dgm:spPr/>
    </dgm:pt>
    <dgm:pt modelId="{D58F4485-D6C8-3343-91AA-52C31D3A03D2}" type="pres">
      <dgm:prSet presAssocID="{F953128E-A74D-084A-B5C9-4D0F0997A362}" presName="hierChild5" presStyleCnt="0"/>
      <dgm:spPr/>
    </dgm:pt>
    <dgm:pt modelId="{F11E5442-FC97-A044-860D-87549D0130E2}" type="pres">
      <dgm:prSet presAssocID="{6D159FFE-B22A-8F48-A7F4-0222AABED7EB}" presName="hierChild3" presStyleCnt="0"/>
      <dgm:spPr/>
    </dgm:pt>
  </dgm:ptLst>
  <dgm:cxnLst>
    <dgm:cxn modelId="{3729E27B-3306-264F-B559-A66DB1655C2F}" type="presOf" srcId="{89A44BA7-FD54-914B-8587-4FC861944F04}" destId="{6CB875FA-CA9C-2048-B7D4-598BCA0CE609}" srcOrd="0" destOrd="0" presId="urn:microsoft.com/office/officeart/2005/8/layout/orgChart1"/>
    <dgm:cxn modelId="{D2AAC56C-F2E3-B245-9471-2092E4CB7664}" type="presOf" srcId="{EBD861CE-B6C5-6843-9B85-FA76A9044E06}" destId="{C68FDEE5-765D-1A44-AF10-AB62AD763B56}" srcOrd="0" destOrd="0" presId="urn:microsoft.com/office/officeart/2005/8/layout/orgChart1"/>
    <dgm:cxn modelId="{92EEC872-DC29-1E4D-9643-87B135E609A2}" type="presOf" srcId="{939E400A-B4A5-A14E-BD71-D5DCE10AD436}" destId="{C10ACB7A-1E44-624B-856C-CE17CA0B8980}" srcOrd="0" destOrd="0" presId="urn:microsoft.com/office/officeart/2005/8/layout/orgChart1"/>
    <dgm:cxn modelId="{60CA4DC5-CF52-B34C-A2AD-5278D903FFEE}" type="presOf" srcId="{B4172923-4C8C-D845-9171-D4775D8C2CC1}" destId="{E5FF0E94-9DAE-F14F-B6EA-7323BF934DA2}" srcOrd="0" destOrd="0" presId="urn:microsoft.com/office/officeart/2005/8/layout/orgChart1"/>
    <dgm:cxn modelId="{B56771D2-1934-2C41-A024-83F9AA4DE562}" srcId="{71368FDC-5EC3-D84E-8E68-BE54B225580F}" destId="{89A44BA7-FD54-914B-8587-4FC861944F04}" srcOrd="0" destOrd="0" parTransId="{B4172923-4C8C-D845-9171-D4775D8C2CC1}" sibTransId="{CBE70331-AF7A-CD46-98D4-DFFBF3D75212}"/>
    <dgm:cxn modelId="{43704A8F-EA46-4144-BFF3-5A20CB582632}" type="presOf" srcId="{FA584920-232D-764E-ABA3-59D853D5979A}" destId="{8B19713A-DBFD-764E-B811-A264185A692F}" srcOrd="0" destOrd="0" presId="urn:microsoft.com/office/officeart/2005/8/layout/orgChart1"/>
    <dgm:cxn modelId="{4315A329-A3FC-8D40-9046-0E3D94A751C3}" type="presOf" srcId="{85946CE2-2805-4F46-8AD4-99EDC9FCDC69}" destId="{CBA2661D-3793-6844-8ED0-23D54A5A4248}" srcOrd="0" destOrd="0" presId="urn:microsoft.com/office/officeart/2005/8/layout/orgChart1"/>
    <dgm:cxn modelId="{C5F4333D-DA3A-BF43-9B00-EC7FAAF77C58}" srcId="{2A192AC9-8547-DD4F-9015-A69DA15B02A3}" destId="{CA031721-69A0-6A4C-B099-4D4E6BD06ABD}" srcOrd="1" destOrd="0" parTransId="{A5A2C100-1F3C-D647-8FC4-6D32371435FF}" sibTransId="{03637B3B-B358-2B40-A83C-0EFE1A645511}"/>
    <dgm:cxn modelId="{34C897A8-4CB8-4546-B6E8-0922C37BF724}" type="presOf" srcId="{77AE41AF-8588-444F-A92B-8C630D3EEB59}" destId="{FE6709F2-4F16-B041-A84F-62921C1A2E3D}" srcOrd="0" destOrd="0" presId="urn:microsoft.com/office/officeart/2005/8/layout/orgChart1"/>
    <dgm:cxn modelId="{439E95B8-14CF-9744-AB9F-00A223541589}" type="presOf" srcId="{2A192AC9-8547-DD4F-9015-A69DA15B02A3}" destId="{AF5FEB09-6D29-CA4A-8CCF-F66A0211FC87}" srcOrd="0" destOrd="0" presId="urn:microsoft.com/office/officeart/2005/8/layout/orgChart1"/>
    <dgm:cxn modelId="{968E0A69-F7CF-3645-8A43-AB3693AADFB7}" srcId="{2A192AC9-8547-DD4F-9015-A69DA15B02A3}" destId="{D6096EC9-ACFD-BD49-A247-AA51967113AD}" srcOrd="2" destOrd="0" parTransId="{77AE41AF-8588-444F-A92B-8C630D3EEB59}" sibTransId="{3A842CA4-7FBA-3840-8114-141B406AFB90}"/>
    <dgm:cxn modelId="{8857304D-C41F-A941-B686-B51EFCDD6DFC}" srcId="{EA6B02C3-FC8F-D749-A14D-FE46A7DFE4E3}" destId="{71368FDC-5EC3-D84E-8E68-BE54B225580F}" srcOrd="0" destOrd="0" parTransId="{318AB930-CCC5-3449-9AF7-C087BC3C6352}" sibTransId="{8776F188-8EE6-664A-ACAE-5E0A3FC152FC}"/>
    <dgm:cxn modelId="{683DCD1D-2A97-7F45-B33D-29F0D6F9BE46}" type="presOf" srcId="{F953128E-A74D-084A-B5C9-4D0F0997A362}" destId="{8B46EBDC-E226-8B4F-BA44-D25C61D9D62F}" srcOrd="1" destOrd="0" presId="urn:microsoft.com/office/officeart/2005/8/layout/orgChart1"/>
    <dgm:cxn modelId="{0BAC3284-D89F-694B-87A4-C95210906F51}" type="presOf" srcId="{71368FDC-5EC3-D84E-8E68-BE54B225580F}" destId="{1B5164A5-073E-0F48-BE45-AD6646C5FDF7}" srcOrd="0" destOrd="0" presId="urn:microsoft.com/office/officeart/2005/8/layout/orgChart1"/>
    <dgm:cxn modelId="{76BFF8B3-3126-9D48-892E-4FAE1B87B65E}" srcId="{EA6B02C3-FC8F-D749-A14D-FE46A7DFE4E3}" destId="{FA584920-232D-764E-ABA3-59D853D5979A}" srcOrd="1" destOrd="0" parTransId="{3CE6A229-1C0F-7646-9AAE-A66028CC3CE3}" sibTransId="{6B44CA4E-CA8A-9140-98F8-43A7944E92CC}"/>
    <dgm:cxn modelId="{01FB7941-8D14-0B47-B7DF-DCA811ADD0F9}" type="presOf" srcId="{457DFC11-04EC-8447-93F6-560FDF88EE63}" destId="{280B6F2F-748C-7946-BF7D-AFDC0F12C900}" srcOrd="1" destOrd="0" presId="urn:microsoft.com/office/officeart/2005/8/layout/orgChart1"/>
    <dgm:cxn modelId="{22D621B9-14A0-194D-9F9E-A6352410940A}" type="presOf" srcId="{D6096EC9-ACFD-BD49-A247-AA51967113AD}" destId="{EC791457-107C-FB43-AECC-CEFF005A5D86}" srcOrd="0" destOrd="0" presId="urn:microsoft.com/office/officeart/2005/8/layout/orgChart1"/>
    <dgm:cxn modelId="{33CD864C-2E91-F548-B8FB-CF7B56560AF0}" srcId="{EA6B02C3-FC8F-D749-A14D-FE46A7DFE4E3}" destId="{6D159FFE-B22A-8F48-A7F4-0222AABED7EB}" srcOrd="2" destOrd="0" parTransId="{582B752D-DB7F-B34C-A3D8-449460338494}" sibTransId="{4158541B-9301-BB4C-80FC-97DDDD4BCA11}"/>
    <dgm:cxn modelId="{1CFAC774-E805-E846-B843-BB1B3AB31BD8}" type="presOf" srcId="{4C43915A-B512-C344-B87A-605F80524DA8}" destId="{E04EACB6-4AEC-5B4E-AE43-1F934A47178C}" srcOrd="0" destOrd="0" presId="urn:microsoft.com/office/officeart/2005/8/layout/orgChart1"/>
    <dgm:cxn modelId="{4B52E900-9253-0245-B582-A23FC67C1AF3}" type="presOf" srcId="{EA6B02C3-FC8F-D749-A14D-FE46A7DFE4E3}" destId="{472D7A7B-435A-E541-898E-21B1E95F20C1}" srcOrd="0" destOrd="0" presId="urn:microsoft.com/office/officeart/2005/8/layout/orgChart1"/>
    <dgm:cxn modelId="{6B1AAAA0-BDA5-A148-9D99-461CB66A39D4}" type="presOf" srcId="{2A192AC9-8547-DD4F-9015-A69DA15B02A3}" destId="{134DBBC0-13B3-F849-B6AC-7A55F1BD61D5}" srcOrd="1" destOrd="0" presId="urn:microsoft.com/office/officeart/2005/8/layout/orgChart1"/>
    <dgm:cxn modelId="{C82730D4-52AC-EC4F-89F1-583C48464098}" srcId="{FA584920-232D-764E-ABA3-59D853D5979A}" destId="{2A192AC9-8547-DD4F-9015-A69DA15B02A3}" srcOrd="0" destOrd="0" parTransId="{57E2DD4B-1D68-FB48-9072-6275C1D4BE91}" sibTransId="{F3E55626-CD97-294D-B46A-1B9D4B6A64E5}"/>
    <dgm:cxn modelId="{B866EF07-32F9-434D-8F16-568C2FFBB601}" type="presOf" srcId="{CA031721-69A0-6A4C-B099-4D4E6BD06ABD}" destId="{EE5EC43A-9EAD-664A-90E1-FBE32734E7B0}" srcOrd="1" destOrd="0" presId="urn:microsoft.com/office/officeart/2005/8/layout/orgChart1"/>
    <dgm:cxn modelId="{AD430AA7-4206-8B42-8B0A-A9A49433385E}" srcId="{6D159FFE-B22A-8F48-A7F4-0222AABED7EB}" destId="{F953128E-A74D-084A-B5C9-4D0F0997A362}" srcOrd="0" destOrd="0" parTransId="{85946CE2-2805-4F46-8AD4-99EDC9FCDC69}" sibTransId="{56CA1C9B-4B5F-D149-9682-DFCE3904B313}"/>
    <dgm:cxn modelId="{A4FE67E3-2889-DB46-99F8-1581C432D631}" type="presOf" srcId="{A5A2C100-1F3C-D647-8FC4-6D32371435FF}" destId="{7E5600CD-BE8A-CF41-A81F-CA14EC5B1355}" srcOrd="0" destOrd="0" presId="urn:microsoft.com/office/officeart/2005/8/layout/orgChart1"/>
    <dgm:cxn modelId="{8622F37B-7218-094D-AA00-5CCC0F3A4C77}" srcId="{F953128E-A74D-084A-B5C9-4D0F0997A362}" destId="{E5A3E49C-289A-DA4B-811E-E83176AAA8FC}" srcOrd="1" destOrd="0" parTransId="{4C43915A-B512-C344-B87A-605F80524DA8}" sibTransId="{B03DE474-B48E-D843-8F58-E33E0B5910BF}"/>
    <dgm:cxn modelId="{9D0C306F-4283-0E4F-9907-09A5056ED207}" type="presOf" srcId="{457DFC11-04EC-8447-93F6-560FDF88EE63}" destId="{903FBAFA-A6B6-4744-B7CA-5EDC5598695F}" srcOrd="0" destOrd="0" presId="urn:microsoft.com/office/officeart/2005/8/layout/orgChart1"/>
    <dgm:cxn modelId="{B3E1FEA4-8D7F-AE46-9DFC-FE9F8970F281}" type="presOf" srcId="{6D159FFE-B22A-8F48-A7F4-0222AABED7EB}" destId="{BEEEA5CB-9D24-0547-BC87-F196D93E81D8}" srcOrd="1" destOrd="0" presId="urn:microsoft.com/office/officeart/2005/8/layout/orgChart1"/>
    <dgm:cxn modelId="{AB970535-7422-AE44-9628-98A0319AF191}" type="presOf" srcId="{89A44BA7-FD54-914B-8587-4FC861944F04}" destId="{A31612D4-9DF4-004A-B9B7-7E25A5B6CADC}" srcOrd="1" destOrd="0" presId="urn:microsoft.com/office/officeart/2005/8/layout/orgChart1"/>
    <dgm:cxn modelId="{CCE92AFB-0B55-AE42-9E25-AAEB549BA889}" type="presOf" srcId="{F953128E-A74D-084A-B5C9-4D0F0997A362}" destId="{56BD27ED-CAC5-C14A-8C3C-7F3D3534BA03}" srcOrd="0" destOrd="0" presId="urn:microsoft.com/office/officeart/2005/8/layout/orgChart1"/>
    <dgm:cxn modelId="{FE8ABD19-9DF4-4F4B-B1DF-EEBE79AAF2F3}" type="presOf" srcId="{E5A3E49C-289A-DA4B-811E-E83176AAA8FC}" destId="{96EF5AC6-4D7E-DE4B-AC10-FFF24ACB7172}" srcOrd="0" destOrd="0" presId="urn:microsoft.com/office/officeart/2005/8/layout/orgChart1"/>
    <dgm:cxn modelId="{8992AE22-3BBF-F646-B7A3-61EB36AE9EB6}" srcId="{2A192AC9-8547-DD4F-9015-A69DA15B02A3}" destId="{457DFC11-04EC-8447-93F6-560FDF88EE63}" srcOrd="0" destOrd="0" parTransId="{939E400A-B4A5-A14E-BD71-D5DCE10AD436}" sibTransId="{34F13282-4C3E-3E4F-8672-C63562DE3170}"/>
    <dgm:cxn modelId="{2D6B571C-AD8F-EE49-99E5-65B3AC240E5A}" type="presOf" srcId="{DCDC41F8-E8F6-084F-BB76-1BD9CA2E6DE3}" destId="{4C8F9DEE-F348-CB4A-887B-734D1D99A1F4}" srcOrd="1" destOrd="0" presId="urn:microsoft.com/office/officeart/2005/8/layout/orgChart1"/>
    <dgm:cxn modelId="{AD73E40A-3CA1-9245-BF24-9F045041C761}" type="presOf" srcId="{D6096EC9-ACFD-BD49-A247-AA51967113AD}" destId="{2283EA1E-F51A-0D45-A3A7-0ABBA83294EB}" srcOrd="1" destOrd="0" presId="urn:microsoft.com/office/officeart/2005/8/layout/orgChart1"/>
    <dgm:cxn modelId="{A39C9E17-B470-4448-A0D9-B876226BE0AD}" type="presOf" srcId="{71368FDC-5EC3-D84E-8E68-BE54B225580F}" destId="{6F4D235B-5521-174C-8AA1-49BF636EB59B}" srcOrd="1" destOrd="0" presId="urn:microsoft.com/office/officeart/2005/8/layout/orgChart1"/>
    <dgm:cxn modelId="{157DE30A-5102-7E4A-A3A7-3AF452EDE129}" type="presOf" srcId="{57E2DD4B-1D68-FB48-9072-6275C1D4BE91}" destId="{AAA76B1B-B719-AF4F-9010-831C569CCCBE}" srcOrd="0" destOrd="0" presId="urn:microsoft.com/office/officeart/2005/8/layout/orgChart1"/>
    <dgm:cxn modelId="{55E21CA8-F2E3-F34D-8303-B2EFDF75FC63}" type="presOf" srcId="{DCDC41F8-E8F6-084F-BB76-1BD9CA2E6DE3}" destId="{66524E5D-A682-7346-9CE9-E9E46819EFEB}" srcOrd="0" destOrd="0" presId="urn:microsoft.com/office/officeart/2005/8/layout/orgChart1"/>
    <dgm:cxn modelId="{2A84373A-DB07-4242-93DE-4FBAFD7829AC}" type="presOf" srcId="{CA031721-69A0-6A4C-B099-4D4E6BD06ABD}" destId="{7AE93253-AEA9-A646-AA2B-6211E5C5EEE4}" srcOrd="0" destOrd="0" presId="urn:microsoft.com/office/officeart/2005/8/layout/orgChart1"/>
    <dgm:cxn modelId="{9DDAA0CA-1B39-904E-9B3E-21FE19A90A60}" type="presOf" srcId="{E5A3E49C-289A-DA4B-811E-E83176AAA8FC}" destId="{94AA773F-EC97-554F-A0E7-01470F676739}" srcOrd="1" destOrd="0" presId="urn:microsoft.com/office/officeart/2005/8/layout/orgChart1"/>
    <dgm:cxn modelId="{9D06B720-E6DA-444D-9F0D-DC431CA9E12C}" srcId="{F953128E-A74D-084A-B5C9-4D0F0997A362}" destId="{DCDC41F8-E8F6-084F-BB76-1BD9CA2E6DE3}" srcOrd="0" destOrd="0" parTransId="{EBD861CE-B6C5-6843-9B85-FA76A9044E06}" sibTransId="{80C6C9F5-D849-0243-B0E8-AAE8788E8707}"/>
    <dgm:cxn modelId="{0E365ED0-76CC-2848-871D-834807B9DA46}" type="presOf" srcId="{FA584920-232D-764E-ABA3-59D853D5979A}" destId="{92F842D1-AD6E-2B4C-922B-97E069B82CF5}" srcOrd="1" destOrd="0" presId="urn:microsoft.com/office/officeart/2005/8/layout/orgChart1"/>
    <dgm:cxn modelId="{A2E821F4-CF5E-A545-B243-459F92C9A9D2}" type="presOf" srcId="{6D159FFE-B22A-8F48-A7F4-0222AABED7EB}" destId="{54F2D209-93D9-F948-9274-2BB2F3DA8603}" srcOrd="0" destOrd="0" presId="urn:microsoft.com/office/officeart/2005/8/layout/orgChart1"/>
    <dgm:cxn modelId="{0CE0CDE0-9B30-6C41-8E1A-EE6433503544}" type="presParOf" srcId="{472D7A7B-435A-E541-898E-21B1E95F20C1}" destId="{7324AB62-162B-3648-8FAD-2CA9E8D48132}" srcOrd="0" destOrd="0" presId="urn:microsoft.com/office/officeart/2005/8/layout/orgChart1"/>
    <dgm:cxn modelId="{37EF9EF8-ECA8-6348-BAB8-0D1382EA6C96}" type="presParOf" srcId="{7324AB62-162B-3648-8FAD-2CA9E8D48132}" destId="{296BFD28-A6C6-9543-934F-671DC7F251A8}" srcOrd="0" destOrd="0" presId="urn:microsoft.com/office/officeart/2005/8/layout/orgChart1"/>
    <dgm:cxn modelId="{D08BC77B-D991-EB44-9827-DEDC71188FA6}" type="presParOf" srcId="{296BFD28-A6C6-9543-934F-671DC7F251A8}" destId="{1B5164A5-073E-0F48-BE45-AD6646C5FDF7}" srcOrd="0" destOrd="0" presId="urn:microsoft.com/office/officeart/2005/8/layout/orgChart1"/>
    <dgm:cxn modelId="{EDF6DE7F-C14F-CC4C-9A8F-8B99481BA05C}" type="presParOf" srcId="{296BFD28-A6C6-9543-934F-671DC7F251A8}" destId="{6F4D235B-5521-174C-8AA1-49BF636EB59B}" srcOrd="1" destOrd="0" presId="urn:microsoft.com/office/officeart/2005/8/layout/orgChart1"/>
    <dgm:cxn modelId="{B1CA4097-E0F3-264B-B4D7-496F725DD65A}" type="presParOf" srcId="{7324AB62-162B-3648-8FAD-2CA9E8D48132}" destId="{5BBC6D2F-B9F3-B248-839B-1B620EAE43B8}" srcOrd="1" destOrd="0" presId="urn:microsoft.com/office/officeart/2005/8/layout/orgChart1"/>
    <dgm:cxn modelId="{E795C8A1-DB8F-3747-BDFD-B60062CAE792}" type="presParOf" srcId="{5BBC6D2F-B9F3-B248-839B-1B620EAE43B8}" destId="{E5FF0E94-9DAE-F14F-B6EA-7323BF934DA2}" srcOrd="0" destOrd="0" presId="urn:microsoft.com/office/officeart/2005/8/layout/orgChart1"/>
    <dgm:cxn modelId="{245268AD-F5A8-D448-B4BA-ABD015D22ED7}" type="presParOf" srcId="{5BBC6D2F-B9F3-B248-839B-1B620EAE43B8}" destId="{4006DF68-997F-BF44-9CF8-F1BCBC8A3708}" srcOrd="1" destOrd="0" presId="urn:microsoft.com/office/officeart/2005/8/layout/orgChart1"/>
    <dgm:cxn modelId="{AE251C5E-B110-2743-A4F0-DC6AA4717660}" type="presParOf" srcId="{4006DF68-997F-BF44-9CF8-F1BCBC8A3708}" destId="{DCE3F2F2-135E-CF48-90B2-58A153DF0226}" srcOrd="0" destOrd="0" presId="urn:microsoft.com/office/officeart/2005/8/layout/orgChart1"/>
    <dgm:cxn modelId="{1DC01EE3-8AC6-4B43-A4C2-715D4B90ABD6}" type="presParOf" srcId="{DCE3F2F2-135E-CF48-90B2-58A153DF0226}" destId="{6CB875FA-CA9C-2048-B7D4-598BCA0CE609}" srcOrd="0" destOrd="0" presId="urn:microsoft.com/office/officeart/2005/8/layout/orgChart1"/>
    <dgm:cxn modelId="{3C742C7E-B4C8-FF46-8103-BB5C86FA1E8A}" type="presParOf" srcId="{DCE3F2F2-135E-CF48-90B2-58A153DF0226}" destId="{A31612D4-9DF4-004A-B9B7-7E25A5B6CADC}" srcOrd="1" destOrd="0" presId="urn:microsoft.com/office/officeart/2005/8/layout/orgChart1"/>
    <dgm:cxn modelId="{4E323D8E-C487-0043-AED2-ADAE08D81671}" type="presParOf" srcId="{4006DF68-997F-BF44-9CF8-F1BCBC8A3708}" destId="{329744DC-64A8-6645-9F75-888D8CED1008}" srcOrd="1" destOrd="0" presId="urn:microsoft.com/office/officeart/2005/8/layout/orgChart1"/>
    <dgm:cxn modelId="{25F80B69-85ED-DF41-88B2-E3F8EF62D5AE}" type="presParOf" srcId="{4006DF68-997F-BF44-9CF8-F1BCBC8A3708}" destId="{D80CBB6C-8328-A54C-8C68-28D9661B8986}" srcOrd="2" destOrd="0" presId="urn:microsoft.com/office/officeart/2005/8/layout/orgChart1"/>
    <dgm:cxn modelId="{DC9FD5B9-38CF-294B-8D16-D10ADA5E9D98}" type="presParOf" srcId="{7324AB62-162B-3648-8FAD-2CA9E8D48132}" destId="{AF74E6D9-3F49-4442-9CBD-560129AA505A}" srcOrd="2" destOrd="0" presId="urn:microsoft.com/office/officeart/2005/8/layout/orgChart1"/>
    <dgm:cxn modelId="{7345F2BE-9B0C-F447-ABD7-448878CFD53A}" type="presParOf" srcId="{472D7A7B-435A-E541-898E-21B1E95F20C1}" destId="{BBB43346-E6BE-744B-8E1B-9DF7A38E97E7}" srcOrd="1" destOrd="0" presId="urn:microsoft.com/office/officeart/2005/8/layout/orgChart1"/>
    <dgm:cxn modelId="{84D27016-DBBA-5441-9EC4-021CF552C88F}" type="presParOf" srcId="{BBB43346-E6BE-744B-8E1B-9DF7A38E97E7}" destId="{D29D1761-7D52-3744-AE20-3BE3FD745841}" srcOrd="0" destOrd="0" presId="urn:microsoft.com/office/officeart/2005/8/layout/orgChart1"/>
    <dgm:cxn modelId="{1B7C27DE-8105-B044-AE52-E7B420E9BD0D}" type="presParOf" srcId="{D29D1761-7D52-3744-AE20-3BE3FD745841}" destId="{8B19713A-DBFD-764E-B811-A264185A692F}" srcOrd="0" destOrd="0" presId="urn:microsoft.com/office/officeart/2005/8/layout/orgChart1"/>
    <dgm:cxn modelId="{C13B5C88-E8B1-F845-AC2C-40C098DC0C92}" type="presParOf" srcId="{D29D1761-7D52-3744-AE20-3BE3FD745841}" destId="{92F842D1-AD6E-2B4C-922B-97E069B82CF5}" srcOrd="1" destOrd="0" presId="urn:microsoft.com/office/officeart/2005/8/layout/orgChart1"/>
    <dgm:cxn modelId="{A6DFF040-AA54-A54E-AD62-1E9A4FB0AE68}" type="presParOf" srcId="{BBB43346-E6BE-744B-8E1B-9DF7A38E97E7}" destId="{10CD5926-2C4B-1744-A82A-86B8BE463304}" srcOrd="1" destOrd="0" presId="urn:microsoft.com/office/officeart/2005/8/layout/orgChart1"/>
    <dgm:cxn modelId="{300714AD-0194-E547-A568-94378EBD9EAB}" type="presParOf" srcId="{10CD5926-2C4B-1744-A82A-86B8BE463304}" destId="{AAA76B1B-B719-AF4F-9010-831C569CCCBE}" srcOrd="0" destOrd="0" presId="urn:microsoft.com/office/officeart/2005/8/layout/orgChart1"/>
    <dgm:cxn modelId="{6B3EBD88-AA8A-8B4A-B5A6-FC1E0248DC99}" type="presParOf" srcId="{10CD5926-2C4B-1744-A82A-86B8BE463304}" destId="{3D766E0C-69AC-C84A-ADD9-1961AB84A24C}" srcOrd="1" destOrd="0" presId="urn:microsoft.com/office/officeart/2005/8/layout/orgChart1"/>
    <dgm:cxn modelId="{87491090-F029-AC4C-89BD-A20D63009873}" type="presParOf" srcId="{3D766E0C-69AC-C84A-ADD9-1961AB84A24C}" destId="{093715F9-F30C-A241-AF64-215527B3D665}" srcOrd="0" destOrd="0" presId="urn:microsoft.com/office/officeart/2005/8/layout/orgChart1"/>
    <dgm:cxn modelId="{3341CF24-C7E1-614D-BEE5-079836FA577E}" type="presParOf" srcId="{093715F9-F30C-A241-AF64-215527B3D665}" destId="{AF5FEB09-6D29-CA4A-8CCF-F66A0211FC87}" srcOrd="0" destOrd="0" presId="urn:microsoft.com/office/officeart/2005/8/layout/orgChart1"/>
    <dgm:cxn modelId="{A57C7BE0-7392-B844-9726-7A7024CFD1F6}" type="presParOf" srcId="{093715F9-F30C-A241-AF64-215527B3D665}" destId="{134DBBC0-13B3-F849-B6AC-7A55F1BD61D5}" srcOrd="1" destOrd="0" presId="urn:microsoft.com/office/officeart/2005/8/layout/orgChart1"/>
    <dgm:cxn modelId="{DEEDFD9A-4FC4-A242-8F03-61C0E7A899C3}" type="presParOf" srcId="{3D766E0C-69AC-C84A-ADD9-1961AB84A24C}" destId="{CD117E54-4313-1043-BD05-95122C57A112}" srcOrd="1" destOrd="0" presId="urn:microsoft.com/office/officeart/2005/8/layout/orgChart1"/>
    <dgm:cxn modelId="{AAB10409-9124-1140-85E1-3E2BBC34A41E}" type="presParOf" srcId="{CD117E54-4313-1043-BD05-95122C57A112}" destId="{C10ACB7A-1E44-624B-856C-CE17CA0B8980}" srcOrd="0" destOrd="0" presId="urn:microsoft.com/office/officeart/2005/8/layout/orgChart1"/>
    <dgm:cxn modelId="{60F16300-2BA9-C04F-9EDA-35828EDC7E25}" type="presParOf" srcId="{CD117E54-4313-1043-BD05-95122C57A112}" destId="{83752B5C-5BB7-0F4F-B542-41DF879B7A2E}" srcOrd="1" destOrd="0" presId="urn:microsoft.com/office/officeart/2005/8/layout/orgChart1"/>
    <dgm:cxn modelId="{B61893FD-C0B2-7A49-9F07-55DA02394DF8}" type="presParOf" srcId="{83752B5C-5BB7-0F4F-B542-41DF879B7A2E}" destId="{BFA1F945-3BA2-9142-80A7-62F2A7886C73}" srcOrd="0" destOrd="0" presId="urn:microsoft.com/office/officeart/2005/8/layout/orgChart1"/>
    <dgm:cxn modelId="{4813EE69-AF3B-334A-BD71-2845DA09133E}" type="presParOf" srcId="{BFA1F945-3BA2-9142-80A7-62F2A7886C73}" destId="{903FBAFA-A6B6-4744-B7CA-5EDC5598695F}" srcOrd="0" destOrd="0" presId="urn:microsoft.com/office/officeart/2005/8/layout/orgChart1"/>
    <dgm:cxn modelId="{E02949A4-0CEC-7C48-BE22-0F9B4A1F5071}" type="presParOf" srcId="{BFA1F945-3BA2-9142-80A7-62F2A7886C73}" destId="{280B6F2F-748C-7946-BF7D-AFDC0F12C900}" srcOrd="1" destOrd="0" presId="urn:microsoft.com/office/officeart/2005/8/layout/orgChart1"/>
    <dgm:cxn modelId="{E67AD9AD-E0A2-F740-88FD-5D550EEEAB7B}" type="presParOf" srcId="{83752B5C-5BB7-0F4F-B542-41DF879B7A2E}" destId="{E66EECF6-FE1B-B74E-81CC-B382218C5441}" srcOrd="1" destOrd="0" presId="urn:microsoft.com/office/officeart/2005/8/layout/orgChart1"/>
    <dgm:cxn modelId="{51B9C900-B316-844A-B91D-880B28155E65}" type="presParOf" srcId="{83752B5C-5BB7-0F4F-B542-41DF879B7A2E}" destId="{7D93E147-C223-7943-B5DF-29618369B0EC}" srcOrd="2" destOrd="0" presId="urn:microsoft.com/office/officeart/2005/8/layout/orgChart1"/>
    <dgm:cxn modelId="{C13F9160-15D5-784C-AC2B-3B9C19BE559C}" type="presParOf" srcId="{CD117E54-4313-1043-BD05-95122C57A112}" destId="{7E5600CD-BE8A-CF41-A81F-CA14EC5B1355}" srcOrd="2" destOrd="0" presId="urn:microsoft.com/office/officeart/2005/8/layout/orgChart1"/>
    <dgm:cxn modelId="{2DF11D90-CB09-A549-871D-D9B192249043}" type="presParOf" srcId="{CD117E54-4313-1043-BD05-95122C57A112}" destId="{9236D1BB-DF9E-A042-8208-DEA9D4AF480D}" srcOrd="3" destOrd="0" presId="urn:microsoft.com/office/officeart/2005/8/layout/orgChart1"/>
    <dgm:cxn modelId="{6A0BA34F-EBD2-9740-AAA5-D970A73EE111}" type="presParOf" srcId="{9236D1BB-DF9E-A042-8208-DEA9D4AF480D}" destId="{A3194096-68B1-2445-89CC-F8E120B21D61}" srcOrd="0" destOrd="0" presId="urn:microsoft.com/office/officeart/2005/8/layout/orgChart1"/>
    <dgm:cxn modelId="{885BDC7A-39B3-CB4B-995C-16B4F1E60A1D}" type="presParOf" srcId="{A3194096-68B1-2445-89CC-F8E120B21D61}" destId="{7AE93253-AEA9-A646-AA2B-6211E5C5EEE4}" srcOrd="0" destOrd="0" presId="urn:microsoft.com/office/officeart/2005/8/layout/orgChart1"/>
    <dgm:cxn modelId="{2DD1329F-ECF5-5F41-A801-D7341326D023}" type="presParOf" srcId="{A3194096-68B1-2445-89CC-F8E120B21D61}" destId="{EE5EC43A-9EAD-664A-90E1-FBE32734E7B0}" srcOrd="1" destOrd="0" presId="urn:microsoft.com/office/officeart/2005/8/layout/orgChart1"/>
    <dgm:cxn modelId="{916793DF-5B30-C543-B06B-D1526184A002}" type="presParOf" srcId="{9236D1BB-DF9E-A042-8208-DEA9D4AF480D}" destId="{F9C5D16B-824F-214E-821F-23FC93E67DF9}" srcOrd="1" destOrd="0" presId="urn:microsoft.com/office/officeart/2005/8/layout/orgChart1"/>
    <dgm:cxn modelId="{FA5F90AA-9EF6-F84E-8D57-9FD0D884948C}" type="presParOf" srcId="{9236D1BB-DF9E-A042-8208-DEA9D4AF480D}" destId="{DFB6A1ED-175F-5249-B97A-52228241D219}" srcOrd="2" destOrd="0" presId="urn:microsoft.com/office/officeart/2005/8/layout/orgChart1"/>
    <dgm:cxn modelId="{FCC8F32D-74AF-0F48-A28A-3CF7A4F9009A}" type="presParOf" srcId="{CD117E54-4313-1043-BD05-95122C57A112}" destId="{FE6709F2-4F16-B041-A84F-62921C1A2E3D}" srcOrd="4" destOrd="0" presId="urn:microsoft.com/office/officeart/2005/8/layout/orgChart1"/>
    <dgm:cxn modelId="{85FECAE3-80BB-774C-AEBB-E5A371DC2E1A}" type="presParOf" srcId="{CD117E54-4313-1043-BD05-95122C57A112}" destId="{202E1E06-2DD2-7442-AC82-041EC2DCABCB}" srcOrd="5" destOrd="0" presId="urn:microsoft.com/office/officeart/2005/8/layout/orgChart1"/>
    <dgm:cxn modelId="{871E02FE-28B0-FE47-AF41-018C4ABDC561}" type="presParOf" srcId="{202E1E06-2DD2-7442-AC82-041EC2DCABCB}" destId="{3F54F3A2-ACF2-8446-927E-C0E1CE58EBBD}" srcOrd="0" destOrd="0" presId="urn:microsoft.com/office/officeart/2005/8/layout/orgChart1"/>
    <dgm:cxn modelId="{C4F0CEBC-301A-EB47-868E-8B6BE615D414}" type="presParOf" srcId="{3F54F3A2-ACF2-8446-927E-C0E1CE58EBBD}" destId="{EC791457-107C-FB43-AECC-CEFF005A5D86}" srcOrd="0" destOrd="0" presId="urn:microsoft.com/office/officeart/2005/8/layout/orgChart1"/>
    <dgm:cxn modelId="{9C59172B-FEB6-A047-8D02-9140706E26EB}" type="presParOf" srcId="{3F54F3A2-ACF2-8446-927E-C0E1CE58EBBD}" destId="{2283EA1E-F51A-0D45-A3A7-0ABBA83294EB}" srcOrd="1" destOrd="0" presId="urn:microsoft.com/office/officeart/2005/8/layout/orgChart1"/>
    <dgm:cxn modelId="{BC202EC0-FDFA-DF40-8E16-005C4024FA03}" type="presParOf" srcId="{202E1E06-2DD2-7442-AC82-041EC2DCABCB}" destId="{3025029B-6894-3F4D-960A-FBA76549A0C0}" srcOrd="1" destOrd="0" presId="urn:microsoft.com/office/officeart/2005/8/layout/orgChart1"/>
    <dgm:cxn modelId="{9045E7F7-EBDE-4347-ADCD-F2D0067406B8}" type="presParOf" srcId="{202E1E06-2DD2-7442-AC82-041EC2DCABCB}" destId="{5A6E159D-ED05-AA46-BC87-46D2FAE2B760}" srcOrd="2" destOrd="0" presId="urn:microsoft.com/office/officeart/2005/8/layout/orgChart1"/>
    <dgm:cxn modelId="{93DF8619-29F1-E645-8092-4A6711140462}" type="presParOf" srcId="{3D766E0C-69AC-C84A-ADD9-1961AB84A24C}" destId="{7C726CE7-3EDF-554C-86AB-CC7460BAF413}" srcOrd="2" destOrd="0" presId="urn:microsoft.com/office/officeart/2005/8/layout/orgChart1"/>
    <dgm:cxn modelId="{CEBBE607-D919-F64B-9DC2-394DAC55CCFE}" type="presParOf" srcId="{BBB43346-E6BE-744B-8E1B-9DF7A38E97E7}" destId="{64113F85-6500-B549-9D4C-1CD417C9D505}" srcOrd="2" destOrd="0" presId="urn:microsoft.com/office/officeart/2005/8/layout/orgChart1"/>
    <dgm:cxn modelId="{3523F766-F013-0447-B884-8C4AB8D26BF2}" type="presParOf" srcId="{472D7A7B-435A-E541-898E-21B1E95F20C1}" destId="{5346B916-51E2-5C46-A1E8-A3B1AA9DED4D}" srcOrd="2" destOrd="0" presId="urn:microsoft.com/office/officeart/2005/8/layout/orgChart1"/>
    <dgm:cxn modelId="{2DFD422F-0646-2E40-87A9-6DDAC30C197A}" type="presParOf" srcId="{5346B916-51E2-5C46-A1E8-A3B1AA9DED4D}" destId="{D80FA54B-B75F-5D4E-936C-1A7F69AD138F}" srcOrd="0" destOrd="0" presId="urn:microsoft.com/office/officeart/2005/8/layout/orgChart1"/>
    <dgm:cxn modelId="{305E5962-FEFB-064F-8ABB-BFBC90DF3A82}" type="presParOf" srcId="{D80FA54B-B75F-5D4E-936C-1A7F69AD138F}" destId="{54F2D209-93D9-F948-9274-2BB2F3DA8603}" srcOrd="0" destOrd="0" presId="urn:microsoft.com/office/officeart/2005/8/layout/orgChart1"/>
    <dgm:cxn modelId="{4843EC9E-8416-F742-B55C-91093D56D215}" type="presParOf" srcId="{D80FA54B-B75F-5D4E-936C-1A7F69AD138F}" destId="{BEEEA5CB-9D24-0547-BC87-F196D93E81D8}" srcOrd="1" destOrd="0" presId="urn:microsoft.com/office/officeart/2005/8/layout/orgChart1"/>
    <dgm:cxn modelId="{2ABAB1CA-1D66-D342-94D3-49747B0C5E73}" type="presParOf" srcId="{5346B916-51E2-5C46-A1E8-A3B1AA9DED4D}" destId="{2056D723-CDCB-0244-9FEB-A966E530EE55}" srcOrd="1" destOrd="0" presId="urn:microsoft.com/office/officeart/2005/8/layout/orgChart1"/>
    <dgm:cxn modelId="{AFAA7A53-4E5F-8C46-A780-692F56098DC6}" type="presParOf" srcId="{2056D723-CDCB-0244-9FEB-A966E530EE55}" destId="{CBA2661D-3793-6844-8ED0-23D54A5A4248}" srcOrd="0" destOrd="0" presId="urn:microsoft.com/office/officeart/2005/8/layout/orgChart1"/>
    <dgm:cxn modelId="{2F78A887-F61B-8E48-9D2B-71AEAE2AB2F4}" type="presParOf" srcId="{2056D723-CDCB-0244-9FEB-A966E530EE55}" destId="{58E1751C-DE9F-9649-83C1-FDFD2DB65B9B}" srcOrd="1" destOrd="0" presId="urn:microsoft.com/office/officeart/2005/8/layout/orgChart1"/>
    <dgm:cxn modelId="{8B6DEF1C-54DB-FD42-B36D-7FE192882214}" type="presParOf" srcId="{58E1751C-DE9F-9649-83C1-FDFD2DB65B9B}" destId="{E0C435F7-A745-3540-A1E1-9B9C65899822}" srcOrd="0" destOrd="0" presId="urn:microsoft.com/office/officeart/2005/8/layout/orgChart1"/>
    <dgm:cxn modelId="{8E1D93C7-288E-C344-8FFE-F602FB9E9592}" type="presParOf" srcId="{E0C435F7-A745-3540-A1E1-9B9C65899822}" destId="{56BD27ED-CAC5-C14A-8C3C-7F3D3534BA03}" srcOrd="0" destOrd="0" presId="urn:microsoft.com/office/officeart/2005/8/layout/orgChart1"/>
    <dgm:cxn modelId="{59A6057A-8EB7-3E40-B56D-193E64E5ACA2}" type="presParOf" srcId="{E0C435F7-A745-3540-A1E1-9B9C65899822}" destId="{8B46EBDC-E226-8B4F-BA44-D25C61D9D62F}" srcOrd="1" destOrd="0" presId="urn:microsoft.com/office/officeart/2005/8/layout/orgChart1"/>
    <dgm:cxn modelId="{0B338A57-F84D-F44F-ACFD-6D634BEF6377}" type="presParOf" srcId="{58E1751C-DE9F-9649-83C1-FDFD2DB65B9B}" destId="{46E0CB51-4B1B-E44F-AD01-3016A363674C}" srcOrd="1" destOrd="0" presId="urn:microsoft.com/office/officeart/2005/8/layout/orgChart1"/>
    <dgm:cxn modelId="{568E1C67-3248-4647-8712-7BA4E623E958}" type="presParOf" srcId="{46E0CB51-4B1B-E44F-AD01-3016A363674C}" destId="{C68FDEE5-765D-1A44-AF10-AB62AD763B56}" srcOrd="0" destOrd="0" presId="urn:microsoft.com/office/officeart/2005/8/layout/orgChart1"/>
    <dgm:cxn modelId="{86FD0E80-5598-324E-B0A0-02D85C714771}" type="presParOf" srcId="{46E0CB51-4B1B-E44F-AD01-3016A363674C}" destId="{A998F6AD-1A2B-184D-98B9-EE14767DADB8}" srcOrd="1" destOrd="0" presId="urn:microsoft.com/office/officeart/2005/8/layout/orgChart1"/>
    <dgm:cxn modelId="{F234704C-9467-8044-ABB3-D47D5B4B253A}" type="presParOf" srcId="{A998F6AD-1A2B-184D-98B9-EE14767DADB8}" destId="{1E459A03-710E-C94B-9372-46D20CA18B2E}" srcOrd="0" destOrd="0" presId="urn:microsoft.com/office/officeart/2005/8/layout/orgChart1"/>
    <dgm:cxn modelId="{361E2526-5DA6-CA4E-8682-AD62C3C51D54}" type="presParOf" srcId="{1E459A03-710E-C94B-9372-46D20CA18B2E}" destId="{66524E5D-A682-7346-9CE9-E9E46819EFEB}" srcOrd="0" destOrd="0" presId="urn:microsoft.com/office/officeart/2005/8/layout/orgChart1"/>
    <dgm:cxn modelId="{EC46C87C-39A4-924D-B3F9-61586035746C}" type="presParOf" srcId="{1E459A03-710E-C94B-9372-46D20CA18B2E}" destId="{4C8F9DEE-F348-CB4A-887B-734D1D99A1F4}" srcOrd="1" destOrd="0" presId="urn:microsoft.com/office/officeart/2005/8/layout/orgChart1"/>
    <dgm:cxn modelId="{DC3778D3-6797-ED41-8CE4-05F72A59C6B8}" type="presParOf" srcId="{A998F6AD-1A2B-184D-98B9-EE14767DADB8}" destId="{F6130E93-C343-E54D-8CAF-FF9CD3F64A77}" srcOrd="1" destOrd="0" presId="urn:microsoft.com/office/officeart/2005/8/layout/orgChart1"/>
    <dgm:cxn modelId="{F0DBB6EA-0F4F-B740-8063-056AF5C498C9}" type="presParOf" srcId="{A998F6AD-1A2B-184D-98B9-EE14767DADB8}" destId="{07B20B3E-436D-6244-A20A-99163EC3413D}" srcOrd="2" destOrd="0" presId="urn:microsoft.com/office/officeart/2005/8/layout/orgChart1"/>
    <dgm:cxn modelId="{F9AA4462-B264-DF4F-BF6F-892506ADD3EE}" type="presParOf" srcId="{46E0CB51-4B1B-E44F-AD01-3016A363674C}" destId="{E04EACB6-4AEC-5B4E-AE43-1F934A47178C}" srcOrd="2" destOrd="0" presId="urn:microsoft.com/office/officeart/2005/8/layout/orgChart1"/>
    <dgm:cxn modelId="{BA6F6982-2159-E443-8645-B7DE97059C44}" type="presParOf" srcId="{46E0CB51-4B1B-E44F-AD01-3016A363674C}" destId="{613D1507-E36F-6A49-911C-DCC387B41CF2}" srcOrd="3" destOrd="0" presId="urn:microsoft.com/office/officeart/2005/8/layout/orgChart1"/>
    <dgm:cxn modelId="{04B21092-12FD-CC4E-B890-702B4DD6FC8D}" type="presParOf" srcId="{613D1507-E36F-6A49-911C-DCC387B41CF2}" destId="{077DDBE0-7884-134D-BE92-9E7F43C92EF4}" srcOrd="0" destOrd="0" presId="urn:microsoft.com/office/officeart/2005/8/layout/orgChart1"/>
    <dgm:cxn modelId="{CECADB51-C7B6-2143-A1FB-AD0E1AFFE300}" type="presParOf" srcId="{077DDBE0-7884-134D-BE92-9E7F43C92EF4}" destId="{96EF5AC6-4D7E-DE4B-AC10-FFF24ACB7172}" srcOrd="0" destOrd="0" presId="urn:microsoft.com/office/officeart/2005/8/layout/orgChart1"/>
    <dgm:cxn modelId="{4F87697C-5207-0645-AAD5-91D7EA2655DB}" type="presParOf" srcId="{077DDBE0-7884-134D-BE92-9E7F43C92EF4}" destId="{94AA773F-EC97-554F-A0E7-01470F676739}" srcOrd="1" destOrd="0" presId="urn:microsoft.com/office/officeart/2005/8/layout/orgChart1"/>
    <dgm:cxn modelId="{6190BC66-1ACA-8B49-BC51-666881AF52E9}" type="presParOf" srcId="{613D1507-E36F-6A49-911C-DCC387B41CF2}" destId="{FDC5A6E9-B361-3E4F-ACD9-40D31A219EC5}" srcOrd="1" destOrd="0" presId="urn:microsoft.com/office/officeart/2005/8/layout/orgChart1"/>
    <dgm:cxn modelId="{B27F271F-2676-644D-99D0-4EB2EBE876A9}" type="presParOf" srcId="{613D1507-E36F-6A49-911C-DCC387B41CF2}" destId="{A07FE376-EBF7-B14A-96B0-5581C1DF9B5C}" srcOrd="2" destOrd="0" presId="urn:microsoft.com/office/officeart/2005/8/layout/orgChart1"/>
    <dgm:cxn modelId="{AE387D00-8E27-054F-9C16-14DCADC0EEA9}" type="presParOf" srcId="{58E1751C-DE9F-9649-83C1-FDFD2DB65B9B}" destId="{D58F4485-D6C8-3343-91AA-52C31D3A03D2}" srcOrd="2" destOrd="0" presId="urn:microsoft.com/office/officeart/2005/8/layout/orgChart1"/>
    <dgm:cxn modelId="{C197601C-A045-A347-9AFE-D89E5BF86609}" type="presParOf" srcId="{5346B916-51E2-5C46-A1E8-A3B1AA9DED4D}" destId="{F11E5442-FC97-A044-860D-87549D0130E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E31B1D-7D01-DF47-8AF9-2D4EDD85CF88}" type="doc">
      <dgm:prSet loTypeId="urn:microsoft.com/office/officeart/2005/8/layout/process1" loCatId="" qsTypeId="urn:microsoft.com/office/officeart/2005/8/quickstyle/simple4" qsCatId="simple" csTypeId="urn:microsoft.com/office/officeart/2005/8/colors/accent1_2" csCatId="accent1" phldr="1"/>
      <dgm:spPr/>
    </dgm:pt>
    <dgm:pt modelId="{DF83A9E6-9046-C14F-889F-47434C70CF19}">
      <dgm:prSet phldrT="[Text]"/>
      <dgm:spPr/>
      <dgm:t>
        <a:bodyPr/>
        <a:lstStyle/>
        <a:p>
          <a:r>
            <a:rPr lang="en-US"/>
            <a:t>Models/post.js</a:t>
          </a:r>
        </a:p>
      </dgm:t>
    </dgm:pt>
    <dgm:pt modelId="{98836946-4D66-BB4D-8443-F71A5DEC8836}" type="parTrans" cxnId="{0227C8A2-C544-194F-AC8C-0FA28219E248}">
      <dgm:prSet/>
      <dgm:spPr/>
      <dgm:t>
        <a:bodyPr/>
        <a:lstStyle/>
        <a:p>
          <a:endParaRPr lang="en-US"/>
        </a:p>
      </dgm:t>
    </dgm:pt>
    <dgm:pt modelId="{B75B67C9-35D6-CA4C-B37E-333816EAC0F1}" type="sibTrans" cxnId="{0227C8A2-C544-194F-AC8C-0FA28219E248}">
      <dgm:prSet/>
      <dgm:spPr/>
      <dgm:t>
        <a:bodyPr/>
        <a:lstStyle/>
        <a:p>
          <a:endParaRPr lang="en-US"/>
        </a:p>
      </dgm:t>
    </dgm:pt>
    <dgm:pt modelId="{209808DE-C160-2F4C-B759-DEAB6D5E2820}">
      <dgm:prSet phldrT="[Text]"/>
      <dgm:spPr/>
      <dgm:t>
        <a:bodyPr/>
        <a:lstStyle/>
        <a:p>
          <a:r>
            <a:rPr lang="en-US"/>
            <a:t>Routes/views/post.js </a:t>
          </a:r>
          <a:r>
            <a:rPr lang="en-US" baseline="0"/>
            <a:t> + Routes/index.js + Routes/middlware.js</a:t>
          </a:r>
          <a:endParaRPr lang="en-US"/>
        </a:p>
      </dgm:t>
    </dgm:pt>
    <dgm:pt modelId="{F1D7DC6D-8F48-4345-90EC-E7EE0CDCFC64}" type="parTrans" cxnId="{104F3582-6DDB-4E45-B58C-9BB58DED1651}">
      <dgm:prSet/>
      <dgm:spPr/>
      <dgm:t>
        <a:bodyPr/>
        <a:lstStyle/>
        <a:p>
          <a:endParaRPr lang="en-US"/>
        </a:p>
      </dgm:t>
    </dgm:pt>
    <dgm:pt modelId="{F76882C9-BBBA-9243-9415-4D984A08F0BB}" type="sibTrans" cxnId="{104F3582-6DDB-4E45-B58C-9BB58DED1651}">
      <dgm:prSet/>
      <dgm:spPr/>
      <dgm:t>
        <a:bodyPr/>
        <a:lstStyle/>
        <a:p>
          <a:endParaRPr lang="en-US"/>
        </a:p>
      </dgm:t>
    </dgm:pt>
    <dgm:pt modelId="{BCFD2636-4901-F142-841F-EAC238B9383D}">
      <dgm:prSet phldrT="[Text]"/>
      <dgm:spPr/>
      <dgm:t>
        <a:bodyPr/>
        <a:lstStyle/>
        <a:p>
          <a:r>
            <a:rPr lang="en-US"/>
            <a:t>Templates/posts.pug</a:t>
          </a:r>
        </a:p>
      </dgm:t>
    </dgm:pt>
    <dgm:pt modelId="{118544F2-BDFC-EF4C-B39B-52F2C6C9C3ED}" type="parTrans" cxnId="{5E49C76E-2076-124A-8BD1-489177D82515}">
      <dgm:prSet/>
      <dgm:spPr/>
      <dgm:t>
        <a:bodyPr/>
        <a:lstStyle/>
        <a:p>
          <a:endParaRPr lang="en-US"/>
        </a:p>
      </dgm:t>
    </dgm:pt>
    <dgm:pt modelId="{6B15412E-ED2D-FB46-A62F-30E2CD5B0CD6}" type="sibTrans" cxnId="{5E49C76E-2076-124A-8BD1-489177D82515}">
      <dgm:prSet/>
      <dgm:spPr/>
      <dgm:t>
        <a:bodyPr/>
        <a:lstStyle/>
        <a:p>
          <a:endParaRPr lang="en-US"/>
        </a:p>
      </dgm:t>
    </dgm:pt>
    <dgm:pt modelId="{21989D7D-934A-2842-B79E-BB74ACD5A2C3}" type="pres">
      <dgm:prSet presAssocID="{F8E31B1D-7D01-DF47-8AF9-2D4EDD85CF88}" presName="Name0" presStyleCnt="0">
        <dgm:presLayoutVars>
          <dgm:dir/>
          <dgm:resizeHandles val="exact"/>
        </dgm:presLayoutVars>
      </dgm:prSet>
      <dgm:spPr/>
    </dgm:pt>
    <dgm:pt modelId="{7D26B00B-7822-A745-9F61-DAD44294D5DC}" type="pres">
      <dgm:prSet presAssocID="{DF83A9E6-9046-C14F-889F-47434C70CF19}" presName="node" presStyleLbl="node1" presStyleIdx="0" presStyleCnt="3">
        <dgm:presLayoutVars>
          <dgm:bulletEnabled val="1"/>
        </dgm:presLayoutVars>
      </dgm:prSet>
      <dgm:spPr/>
    </dgm:pt>
    <dgm:pt modelId="{9007F354-B108-204A-8A30-A1C6540A79C0}" type="pres">
      <dgm:prSet presAssocID="{B75B67C9-35D6-CA4C-B37E-333816EAC0F1}" presName="sibTrans" presStyleLbl="sibTrans2D1" presStyleIdx="0" presStyleCnt="2"/>
      <dgm:spPr/>
    </dgm:pt>
    <dgm:pt modelId="{C3114EF6-9543-5845-B130-BF4C964501F7}" type="pres">
      <dgm:prSet presAssocID="{B75B67C9-35D6-CA4C-B37E-333816EAC0F1}" presName="connectorText" presStyleLbl="sibTrans2D1" presStyleIdx="0" presStyleCnt="2"/>
      <dgm:spPr/>
    </dgm:pt>
    <dgm:pt modelId="{CE2C6FC1-3C6A-5441-9EF4-244FA98BE67C}" type="pres">
      <dgm:prSet presAssocID="{209808DE-C160-2F4C-B759-DEAB6D5E2820}" presName="node" presStyleLbl="node1" presStyleIdx="1" presStyleCnt="3">
        <dgm:presLayoutVars>
          <dgm:bulletEnabled val="1"/>
        </dgm:presLayoutVars>
      </dgm:prSet>
      <dgm:spPr/>
    </dgm:pt>
    <dgm:pt modelId="{3AAD2841-1BFC-3C42-83BA-705E82F07C28}" type="pres">
      <dgm:prSet presAssocID="{F76882C9-BBBA-9243-9415-4D984A08F0BB}" presName="sibTrans" presStyleLbl="sibTrans2D1" presStyleIdx="1" presStyleCnt="2"/>
      <dgm:spPr/>
    </dgm:pt>
    <dgm:pt modelId="{570DE7E2-E55C-B642-81A5-DEB766EFA814}" type="pres">
      <dgm:prSet presAssocID="{F76882C9-BBBA-9243-9415-4D984A08F0BB}" presName="connectorText" presStyleLbl="sibTrans2D1" presStyleIdx="1" presStyleCnt="2"/>
      <dgm:spPr/>
    </dgm:pt>
    <dgm:pt modelId="{C8FFCA6D-20E1-3747-9A55-ABFB933BD5AC}" type="pres">
      <dgm:prSet presAssocID="{BCFD2636-4901-F142-841F-EAC238B9383D}" presName="node" presStyleLbl="node1" presStyleIdx="2" presStyleCnt="3">
        <dgm:presLayoutVars>
          <dgm:bulletEnabled val="1"/>
        </dgm:presLayoutVars>
      </dgm:prSet>
      <dgm:spPr/>
    </dgm:pt>
  </dgm:ptLst>
  <dgm:cxnLst>
    <dgm:cxn modelId="{648A10AA-BEBB-C747-972D-A590942A67F9}" type="presOf" srcId="{B75B67C9-35D6-CA4C-B37E-333816EAC0F1}" destId="{C3114EF6-9543-5845-B130-BF4C964501F7}" srcOrd="1" destOrd="0" presId="urn:microsoft.com/office/officeart/2005/8/layout/process1"/>
    <dgm:cxn modelId="{C6029E3A-FE61-4C4E-88A0-A2461B028867}" type="presOf" srcId="{DF83A9E6-9046-C14F-889F-47434C70CF19}" destId="{7D26B00B-7822-A745-9F61-DAD44294D5DC}" srcOrd="0" destOrd="0" presId="urn:microsoft.com/office/officeart/2005/8/layout/process1"/>
    <dgm:cxn modelId="{0227C8A2-C544-194F-AC8C-0FA28219E248}" srcId="{F8E31B1D-7D01-DF47-8AF9-2D4EDD85CF88}" destId="{DF83A9E6-9046-C14F-889F-47434C70CF19}" srcOrd="0" destOrd="0" parTransId="{98836946-4D66-BB4D-8443-F71A5DEC8836}" sibTransId="{B75B67C9-35D6-CA4C-B37E-333816EAC0F1}"/>
    <dgm:cxn modelId="{C91CAD06-0B59-C947-8926-38EA077E4A2F}" type="presOf" srcId="{BCFD2636-4901-F142-841F-EAC238B9383D}" destId="{C8FFCA6D-20E1-3747-9A55-ABFB933BD5AC}" srcOrd="0" destOrd="0" presId="urn:microsoft.com/office/officeart/2005/8/layout/process1"/>
    <dgm:cxn modelId="{5E49C76E-2076-124A-8BD1-489177D82515}" srcId="{F8E31B1D-7D01-DF47-8AF9-2D4EDD85CF88}" destId="{BCFD2636-4901-F142-841F-EAC238B9383D}" srcOrd="2" destOrd="0" parTransId="{118544F2-BDFC-EF4C-B39B-52F2C6C9C3ED}" sibTransId="{6B15412E-ED2D-FB46-A62F-30E2CD5B0CD6}"/>
    <dgm:cxn modelId="{D9A060F2-ED6D-C84D-A65F-D619C66D15E7}" type="presOf" srcId="{209808DE-C160-2F4C-B759-DEAB6D5E2820}" destId="{CE2C6FC1-3C6A-5441-9EF4-244FA98BE67C}" srcOrd="0" destOrd="0" presId="urn:microsoft.com/office/officeart/2005/8/layout/process1"/>
    <dgm:cxn modelId="{104F3582-6DDB-4E45-B58C-9BB58DED1651}" srcId="{F8E31B1D-7D01-DF47-8AF9-2D4EDD85CF88}" destId="{209808DE-C160-2F4C-B759-DEAB6D5E2820}" srcOrd="1" destOrd="0" parTransId="{F1D7DC6D-8F48-4345-90EC-E7EE0CDCFC64}" sibTransId="{F76882C9-BBBA-9243-9415-4D984A08F0BB}"/>
    <dgm:cxn modelId="{749C5670-5667-484D-8699-3CCBF1F1874E}" type="presOf" srcId="{B75B67C9-35D6-CA4C-B37E-333816EAC0F1}" destId="{9007F354-B108-204A-8A30-A1C6540A79C0}" srcOrd="0" destOrd="0" presId="urn:microsoft.com/office/officeart/2005/8/layout/process1"/>
    <dgm:cxn modelId="{6EC7EFA3-7248-BD4C-A088-4F7D735C7C42}" type="presOf" srcId="{F76882C9-BBBA-9243-9415-4D984A08F0BB}" destId="{3AAD2841-1BFC-3C42-83BA-705E82F07C28}" srcOrd="0" destOrd="0" presId="urn:microsoft.com/office/officeart/2005/8/layout/process1"/>
    <dgm:cxn modelId="{AA4C017B-8814-9040-AF3F-115EA6BE6F0F}" type="presOf" srcId="{F8E31B1D-7D01-DF47-8AF9-2D4EDD85CF88}" destId="{21989D7D-934A-2842-B79E-BB74ACD5A2C3}" srcOrd="0" destOrd="0" presId="urn:microsoft.com/office/officeart/2005/8/layout/process1"/>
    <dgm:cxn modelId="{1DA3BBFA-D59A-8749-99F5-276E6627FEB8}" type="presOf" srcId="{F76882C9-BBBA-9243-9415-4D984A08F0BB}" destId="{570DE7E2-E55C-B642-81A5-DEB766EFA814}" srcOrd="1" destOrd="0" presId="urn:microsoft.com/office/officeart/2005/8/layout/process1"/>
    <dgm:cxn modelId="{4334B0DC-9B75-944A-A502-08029CECDA16}" type="presParOf" srcId="{21989D7D-934A-2842-B79E-BB74ACD5A2C3}" destId="{7D26B00B-7822-A745-9F61-DAD44294D5DC}" srcOrd="0" destOrd="0" presId="urn:microsoft.com/office/officeart/2005/8/layout/process1"/>
    <dgm:cxn modelId="{B52939D6-4975-4D48-B6B2-89EE51B18EC1}" type="presParOf" srcId="{21989D7D-934A-2842-B79E-BB74ACD5A2C3}" destId="{9007F354-B108-204A-8A30-A1C6540A79C0}" srcOrd="1" destOrd="0" presId="urn:microsoft.com/office/officeart/2005/8/layout/process1"/>
    <dgm:cxn modelId="{3BFF156D-C673-6A45-B6D0-46C637316760}" type="presParOf" srcId="{9007F354-B108-204A-8A30-A1C6540A79C0}" destId="{C3114EF6-9543-5845-B130-BF4C964501F7}" srcOrd="0" destOrd="0" presId="urn:microsoft.com/office/officeart/2005/8/layout/process1"/>
    <dgm:cxn modelId="{2D9F1752-E696-A648-A6EC-B03D7E62F870}" type="presParOf" srcId="{21989D7D-934A-2842-B79E-BB74ACD5A2C3}" destId="{CE2C6FC1-3C6A-5441-9EF4-244FA98BE67C}" srcOrd="2" destOrd="0" presId="urn:microsoft.com/office/officeart/2005/8/layout/process1"/>
    <dgm:cxn modelId="{A84CA71C-38DF-EA41-8D8A-9D0936906957}" type="presParOf" srcId="{21989D7D-934A-2842-B79E-BB74ACD5A2C3}" destId="{3AAD2841-1BFC-3C42-83BA-705E82F07C28}" srcOrd="3" destOrd="0" presId="urn:microsoft.com/office/officeart/2005/8/layout/process1"/>
    <dgm:cxn modelId="{31C0FD22-6D23-8F4C-A618-5B38E1F0B62A}" type="presParOf" srcId="{3AAD2841-1BFC-3C42-83BA-705E82F07C28}" destId="{570DE7E2-E55C-B642-81A5-DEB766EFA814}" srcOrd="0" destOrd="0" presId="urn:microsoft.com/office/officeart/2005/8/layout/process1"/>
    <dgm:cxn modelId="{2B69AC9B-B1C6-7441-AB1B-092600376E00}" type="presParOf" srcId="{21989D7D-934A-2842-B79E-BB74ACD5A2C3}" destId="{C8FFCA6D-20E1-3747-9A55-ABFB933BD5AC}"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EACB6-4AEC-5B4E-AE43-1F934A47178C}">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68FDEE5-765D-1A44-AF10-AB62AD763B56}">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BA2661D-3793-6844-8ED0-23D54A5A4248}">
      <dsp:nvSpPr>
        <dsp:cNvPr id="0" name=""/>
        <dsp:cNvSpPr/>
      </dsp:nvSpPr>
      <dsp:spPr>
        <a:xfrm>
          <a:off x="3736594" y="479680"/>
          <a:ext cx="91440" cy="201118"/>
        </a:xfrm>
        <a:custGeom>
          <a:avLst/>
          <a:gdLst/>
          <a:ahLst/>
          <a:cxnLst/>
          <a:rect l="0" t="0" r="0" b="0"/>
          <a:pathLst>
            <a:path>
              <a:moveTo>
                <a:pt x="45720" y="0"/>
              </a:moveTo>
              <a:lnTo>
                <a:pt x="45720" y="20111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E6709F2-4F16-B041-A84F-62921C1A2E3D}">
      <dsp:nvSpPr>
        <dsp:cNvPr id="0" name=""/>
        <dsp:cNvSpPr/>
      </dsp:nvSpPr>
      <dsp:spPr>
        <a:xfrm>
          <a:off x="2240402" y="1159653"/>
          <a:ext cx="143656" cy="1800492"/>
        </a:xfrm>
        <a:custGeom>
          <a:avLst/>
          <a:gdLst/>
          <a:ahLst/>
          <a:cxnLst/>
          <a:rect l="0" t="0" r="0" b="0"/>
          <a:pathLst>
            <a:path>
              <a:moveTo>
                <a:pt x="0" y="0"/>
              </a:moveTo>
              <a:lnTo>
                <a:pt x="0" y="1800492"/>
              </a:lnTo>
              <a:lnTo>
                <a:pt x="143656" y="180049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5600CD-BE8A-CF41-A81F-CA14EC5B1355}">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10ACB7A-1E44-624B-856C-CE17CA0B8980}">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AA76B1B-B719-AF4F-9010-831C569CCCBE}">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5FF0E94-9DAE-F14F-B6EA-7323BF934DA2}">
      <dsp:nvSpPr>
        <dsp:cNvPr id="0" name=""/>
        <dsp:cNvSpPr/>
      </dsp:nvSpPr>
      <dsp:spPr>
        <a:xfrm>
          <a:off x="1418938" y="479680"/>
          <a:ext cx="91440" cy="201118"/>
        </a:xfrm>
        <a:custGeom>
          <a:avLst/>
          <a:gdLst/>
          <a:ahLst/>
          <a:cxnLst/>
          <a:rect l="0" t="0" r="0" b="0"/>
          <a:pathLst>
            <a:path>
              <a:moveTo>
                <a:pt x="45720" y="0"/>
              </a:moveTo>
              <a:lnTo>
                <a:pt x="45720" y="20111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B5164A5-073E-0F48-BE45-AD6646C5FDF7}">
      <dsp:nvSpPr>
        <dsp:cNvPr id="0" name=""/>
        <dsp:cNvSpPr/>
      </dsp:nvSpPr>
      <dsp:spPr>
        <a:xfrm>
          <a:off x="985804" y="825"/>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Models</a:t>
          </a:r>
        </a:p>
      </dsp:txBody>
      <dsp:txXfrm>
        <a:off x="985804" y="825"/>
        <a:ext cx="957708" cy="478854"/>
      </dsp:txXfrm>
    </dsp:sp>
    <dsp:sp modelId="{6CB875FA-CA9C-2048-B7D4-598BCA0CE609}">
      <dsp:nvSpPr>
        <dsp:cNvPr id="0" name=""/>
        <dsp:cNvSpPr/>
      </dsp:nvSpPr>
      <dsp:spPr>
        <a:xfrm>
          <a:off x="985804" y="680799"/>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The</a:t>
          </a:r>
          <a:r>
            <a:rPr lang="en-US" sz="800" kern="1200" baseline="0"/>
            <a:t> database stuff</a:t>
          </a:r>
          <a:endParaRPr lang="en-US" sz="800" kern="1200"/>
        </a:p>
      </dsp:txBody>
      <dsp:txXfrm>
        <a:off x="985804" y="680799"/>
        <a:ext cx="957708" cy="478854"/>
      </dsp:txXfrm>
    </dsp:sp>
    <dsp:sp modelId="{8B19713A-DBFD-764E-B811-A264185A692F}">
      <dsp:nvSpPr>
        <dsp:cNvPr id="0" name=""/>
        <dsp:cNvSpPr/>
      </dsp:nvSpPr>
      <dsp:spPr>
        <a:xfrm>
          <a:off x="2144631" y="825"/>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Routes ie controllers</a:t>
          </a:r>
        </a:p>
      </dsp:txBody>
      <dsp:txXfrm>
        <a:off x="2144631" y="825"/>
        <a:ext cx="957708" cy="478854"/>
      </dsp:txXfrm>
    </dsp:sp>
    <dsp:sp modelId="{AF5FEB09-6D29-CA4A-8CCF-F66A0211FC87}">
      <dsp:nvSpPr>
        <dsp:cNvPr id="0" name=""/>
        <dsp:cNvSpPr/>
      </dsp:nvSpPr>
      <dsp:spPr>
        <a:xfrm>
          <a:off x="2144631" y="680799"/>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How you get to stuff, and what data is available from the DB. </a:t>
          </a:r>
        </a:p>
      </dsp:txBody>
      <dsp:txXfrm>
        <a:off x="2144631" y="680799"/>
        <a:ext cx="957708" cy="478854"/>
      </dsp:txXfrm>
    </dsp:sp>
    <dsp:sp modelId="{903FBAFA-A6B6-4744-B7CA-5EDC5598695F}">
      <dsp:nvSpPr>
        <dsp:cNvPr id="0" name=""/>
        <dsp:cNvSpPr/>
      </dsp:nvSpPr>
      <dsp:spPr>
        <a:xfrm>
          <a:off x="2384059" y="1360772"/>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Index.js</a:t>
          </a:r>
          <a:r>
            <a:rPr lang="en-US" sz="800" kern="1200" baseline="0"/>
            <a:t> to set up and bind the routes</a:t>
          </a:r>
          <a:endParaRPr lang="en-US" sz="800" kern="1200"/>
        </a:p>
      </dsp:txBody>
      <dsp:txXfrm>
        <a:off x="2384059" y="1360772"/>
        <a:ext cx="957708" cy="478854"/>
      </dsp:txXfrm>
    </dsp:sp>
    <dsp:sp modelId="{7AE93253-AEA9-A646-AA2B-6211E5C5EEE4}">
      <dsp:nvSpPr>
        <dsp:cNvPr id="0" name=""/>
        <dsp:cNvSpPr/>
      </dsp:nvSpPr>
      <dsp:spPr>
        <a:xfrm>
          <a:off x="2384059" y="2040746"/>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Middleware.js - for things common across all</a:t>
          </a:r>
        </a:p>
      </dsp:txBody>
      <dsp:txXfrm>
        <a:off x="2384059" y="2040746"/>
        <a:ext cx="957708" cy="478854"/>
      </dsp:txXfrm>
    </dsp:sp>
    <dsp:sp modelId="{EC791457-107C-FB43-AECC-CEFF005A5D86}">
      <dsp:nvSpPr>
        <dsp:cNvPr id="0" name=""/>
        <dsp:cNvSpPr/>
      </dsp:nvSpPr>
      <dsp:spPr>
        <a:xfrm>
          <a:off x="2384059" y="2720719"/>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Views/model.js</a:t>
          </a:r>
          <a:r>
            <a:rPr lang="en-US" sz="800" kern="1200" baseline="0"/>
            <a:t> - individual file for each route</a:t>
          </a:r>
          <a:endParaRPr lang="en-US" sz="800" kern="1200"/>
        </a:p>
      </dsp:txBody>
      <dsp:txXfrm>
        <a:off x="2384059" y="2720719"/>
        <a:ext cx="957708" cy="478854"/>
      </dsp:txXfrm>
    </dsp:sp>
    <dsp:sp modelId="{54F2D209-93D9-F948-9274-2BB2F3DA8603}">
      <dsp:nvSpPr>
        <dsp:cNvPr id="0" name=""/>
        <dsp:cNvSpPr/>
      </dsp:nvSpPr>
      <dsp:spPr>
        <a:xfrm>
          <a:off x="3303459" y="825"/>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Templates ie Views</a:t>
          </a:r>
        </a:p>
      </dsp:txBody>
      <dsp:txXfrm>
        <a:off x="3303459" y="825"/>
        <a:ext cx="957708" cy="478854"/>
      </dsp:txXfrm>
    </dsp:sp>
    <dsp:sp modelId="{56BD27ED-CAC5-C14A-8C3C-7F3D3534BA03}">
      <dsp:nvSpPr>
        <dsp:cNvPr id="0" name=""/>
        <dsp:cNvSpPr/>
      </dsp:nvSpPr>
      <dsp:spPr>
        <a:xfrm>
          <a:off x="3303459" y="680799"/>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This is where you define</a:t>
          </a:r>
          <a:r>
            <a:rPr lang="en-US" sz="800" kern="1200" baseline="0"/>
            <a:t> how content is shown on the page</a:t>
          </a:r>
          <a:r>
            <a:rPr lang="en-US" sz="800" kern="1200"/>
            <a:t> </a:t>
          </a:r>
        </a:p>
      </dsp:txBody>
      <dsp:txXfrm>
        <a:off x="3303459" y="680799"/>
        <a:ext cx="957708" cy="478854"/>
      </dsp:txXfrm>
    </dsp:sp>
    <dsp:sp modelId="{66524E5D-A682-7346-9CE9-E9E46819EFEB}">
      <dsp:nvSpPr>
        <dsp:cNvPr id="0" name=""/>
        <dsp:cNvSpPr/>
      </dsp:nvSpPr>
      <dsp:spPr>
        <a:xfrm>
          <a:off x="3542887" y="1360772"/>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Layouts - for common things</a:t>
          </a:r>
        </a:p>
      </dsp:txBody>
      <dsp:txXfrm>
        <a:off x="3542887" y="1360772"/>
        <a:ext cx="957708" cy="478854"/>
      </dsp:txXfrm>
    </dsp:sp>
    <dsp:sp modelId="{96EF5AC6-4D7E-DE4B-AC10-FFF24ACB7172}">
      <dsp:nvSpPr>
        <dsp:cNvPr id="0" name=""/>
        <dsp:cNvSpPr/>
      </dsp:nvSpPr>
      <dsp:spPr>
        <a:xfrm>
          <a:off x="3542887" y="2040746"/>
          <a:ext cx="957708" cy="47885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Views - on file</a:t>
          </a:r>
          <a:r>
            <a:rPr lang="en-US" sz="800" kern="1200" baseline="0"/>
            <a:t> per view</a:t>
          </a:r>
          <a:endParaRPr lang="en-US" sz="800" kern="1200"/>
        </a:p>
      </dsp:txBody>
      <dsp:txXfrm>
        <a:off x="3542887" y="2040746"/>
        <a:ext cx="957708" cy="4788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26B00B-7822-A745-9F61-DAD44294D5DC}">
      <dsp:nvSpPr>
        <dsp:cNvPr id="0" name=""/>
        <dsp:cNvSpPr/>
      </dsp:nvSpPr>
      <dsp:spPr>
        <a:xfrm>
          <a:off x="4822" y="1167824"/>
          <a:ext cx="1441251" cy="86475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Models/post.js</a:t>
          </a:r>
        </a:p>
      </dsp:txBody>
      <dsp:txXfrm>
        <a:off x="30150" y="1193152"/>
        <a:ext cx="1390595" cy="814094"/>
      </dsp:txXfrm>
    </dsp:sp>
    <dsp:sp modelId="{9007F354-B108-204A-8A30-A1C6540A79C0}">
      <dsp:nvSpPr>
        <dsp:cNvPr id="0" name=""/>
        <dsp:cNvSpPr/>
      </dsp:nvSpPr>
      <dsp:spPr>
        <a:xfrm>
          <a:off x="1590198" y="142148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590198" y="1492970"/>
        <a:ext cx="213882" cy="214458"/>
      </dsp:txXfrm>
    </dsp:sp>
    <dsp:sp modelId="{CE2C6FC1-3C6A-5441-9EF4-244FA98BE67C}">
      <dsp:nvSpPr>
        <dsp:cNvPr id="0" name=""/>
        <dsp:cNvSpPr/>
      </dsp:nvSpPr>
      <dsp:spPr>
        <a:xfrm>
          <a:off x="2022574" y="1167824"/>
          <a:ext cx="1441251" cy="86475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Routes/views/post.js </a:t>
          </a:r>
          <a:r>
            <a:rPr lang="en-US" sz="1200" kern="1200" baseline="0"/>
            <a:t> + Routes/index.js + Routes/middlware.js</a:t>
          </a:r>
          <a:endParaRPr lang="en-US" sz="1200" kern="1200"/>
        </a:p>
      </dsp:txBody>
      <dsp:txXfrm>
        <a:off x="2047902" y="1193152"/>
        <a:ext cx="1390595" cy="814094"/>
      </dsp:txXfrm>
    </dsp:sp>
    <dsp:sp modelId="{3AAD2841-1BFC-3C42-83BA-705E82F07C28}">
      <dsp:nvSpPr>
        <dsp:cNvPr id="0" name=""/>
        <dsp:cNvSpPr/>
      </dsp:nvSpPr>
      <dsp:spPr>
        <a:xfrm>
          <a:off x="3607950" y="142148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607950" y="1492970"/>
        <a:ext cx="213882" cy="214458"/>
      </dsp:txXfrm>
    </dsp:sp>
    <dsp:sp modelId="{C8FFCA6D-20E1-3747-9A55-ABFB933BD5AC}">
      <dsp:nvSpPr>
        <dsp:cNvPr id="0" name=""/>
        <dsp:cNvSpPr/>
      </dsp:nvSpPr>
      <dsp:spPr>
        <a:xfrm>
          <a:off x="4040326" y="1167824"/>
          <a:ext cx="1441251" cy="86475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Templates/posts.pug</a:t>
          </a:r>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8DF7A8-5273-964C-83B3-18FFCC1C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Template_long.dotx</Template>
  <TotalTime>24</TotalTime>
  <Pages>4</Pages>
  <Words>331</Words>
  <Characters>1888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Jane Hogan</cp:lastModifiedBy>
  <cp:revision>1</cp:revision>
  <cp:lastPrinted>2017-07-05T10:34:00Z</cp:lastPrinted>
  <dcterms:created xsi:type="dcterms:W3CDTF">2017-08-02T05:03:00Z</dcterms:created>
  <dcterms:modified xsi:type="dcterms:W3CDTF">2017-08-02T07:01:00Z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