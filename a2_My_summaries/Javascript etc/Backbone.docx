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33D3" w14:textId="77777777" w:rsidR="0023026E" w:rsidRDefault="00CF6BCE">
      <w:pPr>
        <w:pStyle w:val="Heading1"/>
      </w:pPr>
      <w:r>
        <w:t>Working in Backbone</w:t>
      </w:r>
    </w:p>
    <w:p w14:paraId="64260AE1" w14:textId="77E869DE" w:rsidR="0023026E" w:rsidRDefault="00320D2E">
      <w:pPr>
        <w:pStyle w:val="Heading2"/>
      </w:pPr>
      <w:proofErr w:type="gramStart"/>
      <w:r>
        <w:t>.</w:t>
      </w:r>
      <w:proofErr w:type="spellStart"/>
      <w:r w:rsidR="006D59AD">
        <w:t>Javascript</w:t>
      </w:r>
      <w:proofErr w:type="spellEnd"/>
      <w:proofErr w:type="gramEnd"/>
      <w:r w:rsidR="006D59AD">
        <w:t xml:space="preserve"> files</w:t>
      </w:r>
      <w:bookmarkStart w:id="0" w:name="_GoBack"/>
      <w:bookmarkEnd w:id="0"/>
    </w:p>
    <w:p w14:paraId="4E5F8AC7" w14:textId="425BC477" w:rsidR="006D59AD" w:rsidRPr="006D59AD" w:rsidRDefault="006D59AD" w:rsidP="006D59AD">
      <w:r>
        <w:t xml:space="preserve">Getting started </w:t>
      </w:r>
    </w:p>
    <w:p w14:paraId="148BB305" w14:textId="77777777" w:rsidR="006D59AD" w:rsidRDefault="006D59AD" w:rsidP="006D59AD">
      <w:r>
        <w:t>app&gt; views &gt; application.js – require various bits</w:t>
      </w:r>
    </w:p>
    <w:p w14:paraId="1AFB23AD" w14:textId="6B6ABFDA" w:rsidR="006D59AD" w:rsidRDefault="006D59AD" w:rsidP="006D59AD">
      <w:r>
        <w:t>add app&gt;views&gt;backbone.js</w:t>
      </w:r>
    </w:p>
    <w:p w14:paraId="2F94681C" w14:textId="794F0B8C" w:rsidR="006D59AD" w:rsidRDefault="006D59AD" w:rsidP="006D59AD">
      <w:r>
        <w:t>add app&gt;views&gt;underscore.js</w:t>
      </w:r>
    </w:p>
    <w:p w14:paraId="67A8ECFE" w14:textId="558CF0B5" w:rsidR="006D59AD" w:rsidRDefault="006D59AD" w:rsidP="006D59AD">
      <w:r>
        <w:t>curl commands</w:t>
      </w:r>
    </w:p>
    <w:p w14:paraId="2A325AB8" w14:textId="68CEFC10" w:rsidR="006D59AD" w:rsidRPr="006D59AD" w:rsidRDefault="006D59AD" w:rsidP="006D59AD">
      <w:r>
        <w:t>app&gt;views</w:t>
      </w:r>
    </w:p>
    <w:p w14:paraId="0C1A06C7" w14:textId="7A2EBE9F" w:rsidR="006D59AD" w:rsidRDefault="006D59AD" w:rsidP="006D59AD">
      <w:pPr>
        <w:pStyle w:val="ListParagraph"/>
        <w:numPr>
          <w:ilvl w:val="0"/>
          <w:numId w:val="5"/>
        </w:numPr>
      </w:pPr>
      <w:r>
        <w:t>Collections</w:t>
      </w:r>
    </w:p>
    <w:p w14:paraId="5D82B38B" w14:textId="23A6B5FE" w:rsidR="006D59AD" w:rsidRDefault="006D59AD" w:rsidP="006D59AD">
      <w:pPr>
        <w:pStyle w:val="ListParagraph"/>
        <w:numPr>
          <w:ilvl w:val="0"/>
          <w:numId w:val="5"/>
        </w:numPr>
      </w:pPr>
      <w:r>
        <w:t>Models</w:t>
      </w:r>
    </w:p>
    <w:p w14:paraId="6E53E5E0" w14:textId="23A3F951" w:rsidR="006D59AD" w:rsidRDefault="006D59AD" w:rsidP="006D59AD">
      <w:pPr>
        <w:pStyle w:val="ListParagraph"/>
        <w:numPr>
          <w:ilvl w:val="0"/>
          <w:numId w:val="5"/>
        </w:numPr>
      </w:pPr>
      <w:r>
        <w:t>Routers</w:t>
      </w:r>
    </w:p>
    <w:p w14:paraId="4DA08F3D" w14:textId="64A07051" w:rsidR="006D59AD" w:rsidRDefault="006D59AD" w:rsidP="006D59AD">
      <w:pPr>
        <w:pStyle w:val="ListParagraph"/>
        <w:numPr>
          <w:ilvl w:val="0"/>
          <w:numId w:val="5"/>
        </w:numPr>
      </w:pPr>
      <w:r>
        <w:t>Views</w:t>
      </w:r>
    </w:p>
    <w:p w14:paraId="36F73DBB" w14:textId="4D3C7030" w:rsidR="006D59AD" w:rsidRDefault="006D59AD" w:rsidP="006D59AD">
      <w:r>
        <w:t>app&gt;views&gt; main.js</w:t>
      </w:r>
    </w:p>
    <w:p w14:paraId="22A8ADA4" w14:textId="77777777" w:rsidR="006D59AD" w:rsidRDefault="006D59AD" w:rsidP="006D59AD"/>
    <w:p w14:paraId="3C1A3C01" w14:textId="77777777" w:rsidR="006D59AD" w:rsidRDefault="006D59AD" w:rsidP="006D59AD"/>
    <w:p w14:paraId="7AD014DE" w14:textId="77777777" w:rsidR="006D59AD" w:rsidRDefault="006D59AD" w:rsidP="006D59AD"/>
    <w:p w14:paraId="524338D7" w14:textId="77777777" w:rsidR="006D59AD" w:rsidRDefault="006D59AD" w:rsidP="006D59AD"/>
    <w:p w14:paraId="2D0C5716" w14:textId="77777777" w:rsidR="006D59AD" w:rsidRPr="006D59AD" w:rsidRDefault="006D59AD" w:rsidP="006D59AD"/>
    <w:sectPr w:rsidR="006D59AD" w:rsidRPr="006D59A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73D4B" w14:textId="77777777" w:rsidR="00320D2E" w:rsidRDefault="00320D2E">
      <w:r>
        <w:separator/>
      </w:r>
    </w:p>
    <w:p w14:paraId="129743AF" w14:textId="77777777" w:rsidR="00320D2E" w:rsidRDefault="00320D2E"/>
  </w:endnote>
  <w:endnote w:type="continuationSeparator" w:id="0">
    <w:p w14:paraId="0483F6E7" w14:textId="77777777" w:rsidR="00320D2E" w:rsidRDefault="00320D2E">
      <w:r>
        <w:continuationSeparator/>
      </w:r>
    </w:p>
    <w:p w14:paraId="55A3B5C3" w14:textId="77777777" w:rsidR="00320D2E" w:rsidRDefault="00320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A1E2" w14:textId="77777777" w:rsidR="0023026E" w:rsidRDefault="00320D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AED7F" w14:textId="77777777" w:rsidR="00320D2E" w:rsidRDefault="00320D2E">
      <w:r>
        <w:separator/>
      </w:r>
    </w:p>
    <w:p w14:paraId="4D46071D" w14:textId="77777777" w:rsidR="00320D2E" w:rsidRDefault="00320D2E"/>
  </w:footnote>
  <w:footnote w:type="continuationSeparator" w:id="0">
    <w:p w14:paraId="17262F74" w14:textId="77777777" w:rsidR="00320D2E" w:rsidRDefault="00320D2E">
      <w:r>
        <w:continuationSeparator/>
      </w:r>
    </w:p>
    <w:p w14:paraId="2EF73355" w14:textId="77777777" w:rsidR="00320D2E" w:rsidRDefault="00320D2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02DBF"/>
    <w:multiLevelType w:val="hybridMultilevel"/>
    <w:tmpl w:val="5DC0E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CE"/>
    <w:rsid w:val="0023026E"/>
    <w:rsid w:val="00320D2E"/>
    <w:rsid w:val="006D59AD"/>
    <w:rsid w:val="00C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9A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D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ne/Library/Containers/com.microsoft.Word/Data/Library/Caches/3081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92"/>
    <w:rsid w:val="0080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6FD55AE3575F4FBFC6EE70359F8EF1">
    <w:name w:val="796FD55AE3575F4FBFC6EE70359F8EF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B784831F8D5AB4E84FBFE8E56AB82CE">
    <w:name w:val="EB784831F8D5AB4E84FBFE8E56AB8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Hogan</dc:creator>
  <cp:keywords/>
  <dc:description/>
  <cp:lastModifiedBy>Jane Hogan</cp:lastModifiedBy>
  <cp:revision>2</cp:revision>
  <dcterms:created xsi:type="dcterms:W3CDTF">2016-06-14T22:48:00Z</dcterms:created>
  <dcterms:modified xsi:type="dcterms:W3CDTF">2016-06-14T22:48:00Z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