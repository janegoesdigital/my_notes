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33D3" w14:textId="77777777" w:rsidR="0023026E" w:rsidRDefault="00CF6BCE">
      <w:pPr>
        <w:pStyle w:val="Heading1"/>
      </w:pPr>
      <w:r>
        <w:t>Working in Backbone</w:t>
      </w:r>
    </w:p>
    <w:p w14:paraId="64260AE1" w14:textId="77777777" w:rsidR="0023026E" w:rsidRDefault="0075153B">
      <w:pPr>
        <w:pStyle w:val="Heading2"/>
      </w:pPr>
      <w:bookmarkStart w:id="0" w:name="_GoBack"/>
      <w:bookmarkEnd w:id="0"/>
      <w:r>
        <w:t>.</w:t>
      </w:r>
    </w:p>
    <w:sectPr w:rsidR="0023026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48DD5" w14:textId="77777777" w:rsidR="0075153B" w:rsidRDefault="0075153B">
      <w:r>
        <w:separator/>
      </w:r>
    </w:p>
    <w:p w14:paraId="79C21405" w14:textId="77777777" w:rsidR="0075153B" w:rsidRDefault="0075153B"/>
  </w:endnote>
  <w:endnote w:type="continuationSeparator" w:id="0">
    <w:p w14:paraId="45AC9CD8" w14:textId="77777777" w:rsidR="0075153B" w:rsidRDefault="0075153B">
      <w:r>
        <w:continuationSeparator/>
      </w:r>
    </w:p>
    <w:p w14:paraId="0A09D15B" w14:textId="77777777" w:rsidR="0075153B" w:rsidRDefault="007515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A1E2" w14:textId="77777777" w:rsidR="0023026E" w:rsidRDefault="007515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8633D" w14:textId="77777777" w:rsidR="0075153B" w:rsidRDefault="0075153B">
      <w:r>
        <w:separator/>
      </w:r>
    </w:p>
    <w:p w14:paraId="4923DD06" w14:textId="77777777" w:rsidR="0075153B" w:rsidRDefault="0075153B"/>
  </w:footnote>
  <w:footnote w:type="continuationSeparator" w:id="0">
    <w:p w14:paraId="41EC8CDD" w14:textId="77777777" w:rsidR="0075153B" w:rsidRDefault="0075153B">
      <w:r>
        <w:continuationSeparator/>
      </w:r>
    </w:p>
    <w:p w14:paraId="2AE4C3CB" w14:textId="77777777" w:rsidR="0075153B" w:rsidRDefault="0075153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CE"/>
    <w:rsid w:val="0023026E"/>
    <w:rsid w:val="0075153B"/>
    <w:rsid w:val="00C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9A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ne/Library/Containers/com.microsoft.Word/Data/Library/Caches/3081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80"/>
    <w:rsid w:val="00B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6FD55AE3575F4FBFC6EE70359F8EF1">
    <w:name w:val="796FD55AE3575F4FBFC6EE70359F8EF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B784831F8D5AB4E84FBFE8E56AB82CE">
    <w:name w:val="EB784831F8D5AB4E84FBFE8E56AB8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Hogan</dc:creator>
  <cp:keywords/>
  <dc:description/>
  <cp:lastModifiedBy>Jane Hogan</cp:lastModifiedBy>
  <cp:revision>1</cp:revision>
  <dcterms:created xsi:type="dcterms:W3CDTF">2016-06-14T22:37:00Z</dcterms:created>
  <dcterms:modified xsi:type="dcterms:W3CDTF">2016-06-14T22:37:00Z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