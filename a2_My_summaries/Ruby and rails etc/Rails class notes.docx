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2EFD25" w14:textId="77777777" w:rsidR="00B87931" w:rsidRDefault="00B87931">
      <w:pPr>
        <w:pStyle w:val="Subtitle"/>
      </w:pPr>
    </w:p>
    <w:p w14:paraId="52B226F1" w14:textId="3A48FEB4" w:rsidR="00B87931" w:rsidRDefault="000D400F">
      <w:pPr>
        <w:pStyle w:val="Title"/>
      </w:pPr>
      <w:r>
        <w:t xml:space="preserve">rails </w:t>
      </w:r>
    </w:p>
    <w:p w14:paraId="178CD5BA" w14:textId="1D60029B" w:rsidR="00B87931" w:rsidRDefault="000D400F">
      <w:pPr>
        <w:pStyle w:val="Author"/>
      </w:pPr>
      <w:r>
        <w:t>Jane’s code cheat sheet</w:t>
      </w:r>
    </w:p>
    <w:p w14:paraId="10F002CF" w14:textId="77777777" w:rsidR="00B87931" w:rsidRDefault="000265D5">
      <w:r>
        <w:rPr>
          <w:noProof/>
        </w:rPr>
        <w:drawing>
          <wp:inline distT="0" distB="0" distL="0" distR="0" wp14:anchorId="6458816D" wp14:editId="326A27DD">
            <wp:extent cx="5486400" cy="3657600"/>
            <wp:effectExtent l="0" t="0" r="0" b="0"/>
            <wp:docPr id="2" name="Picture 2" title="Photo of an otter floating on its 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40_96.jpg"/>
                    <pic:cNvPicPr/>
                  </pic:nvPicPr>
                  <pic:blipFill>
                    <a:blip r:embed="rId8">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62A8888D" w14:textId="77777777" w:rsidR="00B53764" w:rsidRDefault="00B53764">
      <w:r>
        <w:br w:type="page"/>
      </w:r>
    </w:p>
    <w:sdt>
      <w:sdtPr>
        <w:rPr>
          <w:rFonts w:eastAsiaTheme="minorEastAsia"/>
          <w:b/>
          <w:bCs/>
          <w:i/>
          <w:iCs/>
          <w:caps w:val="0"/>
          <w:color w:val="auto"/>
          <w:spacing w:val="0"/>
          <w:sz w:val="24"/>
          <w:szCs w:val="24"/>
          <w:lang w:bidi="ar-SA"/>
        </w:rPr>
        <w:id w:val="-134566121"/>
        <w:docPartObj>
          <w:docPartGallery w:val="Table of Contents"/>
          <w:docPartUnique/>
        </w:docPartObj>
      </w:sdtPr>
      <w:sdtEndPr>
        <w:rPr>
          <w:rFonts w:eastAsiaTheme="majorEastAsia"/>
          <w:b w:val="0"/>
          <w:bCs w:val="0"/>
          <w:i w:val="0"/>
          <w:iCs w:val="0"/>
          <w:noProof/>
        </w:rPr>
      </w:sdtEndPr>
      <w:sdtContent>
        <w:p w14:paraId="768B82C1" w14:textId="77777777" w:rsidR="000265D5" w:rsidRDefault="000265D5" w:rsidP="000265D5">
          <w:pPr>
            <w:pStyle w:val="TOCHeading"/>
          </w:pPr>
          <w:r>
            <w:t>Table of Contents</w:t>
          </w:r>
        </w:p>
        <w:p w14:paraId="0CD46AE1" w14:textId="77777777" w:rsidR="007E3270" w:rsidRDefault="000265D5">
          <w:pPr>
            <w:pStyle w:val="TOC1"/>
            <w:tabs>
              <w:tab w:val="right" w:leader="dot" w:pos="9552"/>
            </w:tabs>
            <w:rPr>
              <w:rFonts w:eastAsiaTheme="minorEastAsia" w:cstheme="minorBidi"/>
              <w:b w:val="0"/>
              <w:bCs w:val="0"/>
              <w:noProof/>
            </w:rPr>
          </w:pPr>
          <w:r>
            <w:rPr>
              <w:b w:val="0"/>
              <w:bCs w:val="0"/>
            </w:rPr>
            <w:fldChar w:fldCharType="begin"/>
          </w:r>
          <w:r>
            <w:instrText xml:space="preserve"> TOC \o "1-3" \h \z \u </w:instrText>
          </w:r>
          <w:r>
            <w:rPr>
              <w:b w:val="0"/>
              <w:bCs w:val="0"/>
            </w:rPr>
            <w:fldChar w:fldCharType="separate"/>
          </w:r>
          <w:hyperlink w:anchor="_Toc451883175" w:history="1">
            <w:r w:rsidR="007E3270" w:rsidRPr="00AD20F6">
              <w:rPr>
                <w:rStyle w:val="Hyperlink"/>
                <w:noProof/>
              </w:rPr>
              <w:t>Bash</w:t>
            </w:r>
            <w:r w:rsidR="007E3270">
              <w:rPr>
                <w:noProof/>
                <w:webHidden/>
              </w:rPr>
              <w:tab/>
            </w:r>
            <w:r w:rsidR="007E3270">
              <w:rPr>
                <w:noProof/>
                <w:webHidden/>
              </w:rPr>
              <w:fldChar w:fldCharType="begin"/>
            </w:r>
            <w:r w:rsidR="007E3270">
              <w:rPr>
                <w:noProof/>
                <w:webHidden/>
              </w:rPr>
              <w:instrText xml:space="preserve"> PAGEREF _Toc451883175 \h </w:instrText>
            </w:r>
            <w:r w:rsidR="007E3270">
              <w:rPr>
                <w:noProof/>
                <w:webHidden/>
              </w:rPr>
            </w:r>
            <w:r w:rsidR="007E3270">
              <w:rPr>
                <w:noProof/>
                <w:webHidden/>
              </w:rPr>
              <w:fldChar w:fldCharType="separate"/>
            </w:r>
            <w:r w:rsidR="007E3270">
              <w:rPr>
                <w:noProof/>
                <w:webHidden/>
              </w:rPr>
              <w:t>3</w:t>
            </w:r>
            <w:r w:rsidR="007E3270">
              <w:rPr>
                <w:noProof/>
                <w:webHidden/>
              </w:rPr>
              <w:fldChar w:fldCharType="end"/>
            </w:r>
          </w:hyperlink>
        </w:p>
        <w:p w14:paraId="4C14DF94" w14:textId="77777777" w:rsidR="007E3270" w:rsidRDefault="007E3270">
          <w:pPr>
            <w:pStyle w:val="TOC2"/>
            <w:tabs>
              <w:tab w:val="right" w:leader="dot" w:pos="9552"/>
            </w:tabs>
            <w:rPr>
              <w:rFonts w:eastAsiaTheme="minorEastAsia" w:cstheme="minorBidi"/>
              <w:b w:val="0"/>
              <w:bCs w:val="0"/>
              <w:noProof/>
            </w:rPr>
          </w:pPr>
          <w:hyperlink w:anchor="_Toc451883176" w:history="1">
            <w:r w:rsidRPr="00AD20F6">
              <w:rPr>
                <w:rStyle w:val="Hyperlink"/>
                <w:noProof/>
                <w:spacing w:val="3"/>
              </w:rPr>
              <w:t>What is it?</w:t>
            </w:r>
            <w:r>
              <w:rPr>
                <w:noProof/>
                <w:webHidden/>
              </w:rPr>
              <w:tab/>
            </w:r>
            <w:r>
              <w:rPr>
                <w:noProof/>
                <w:webHidden/>
              </w:rPr>
              <w:fldChar w:fldCharType="begin"/>
            </w:r>
            <w:r>
              <w:rPr>
                <w:noProof/>
                <w:webHidden/>
              </w:rPr>
              <w:instrText xml:space="preserve"> PAGEREF _Toc451883176 \h </w:instrText>
            </w:r>
            <w:r>
              <w:rPr>
                <w:noProof/>
                <w:webHidden/>
              </w:rPr>
            </w:r>
            <w:r>
              <w:rPr>
                <w:noProof/>
                <w:webHidden/>
              </w:rPr>
              <w:fldChar w:fldCharType="separate"/>
            </w:r>
            <w:r>
              <w:rPr>
                <w:noProof/>
                <w:webHidden/>
              </w:rPr>
              <w:t>4</w:t>
            </w:r>
            <w:r>
              <w:rPr>
                <w:noProof/>
                <w:webHidden/>
              </w:rPr>
              <w:fldChar w:fldCharType="end"/>
            </w:r>
          </w:hyperlink>
        </w:p>
        <w:p w14:paraId="57D20030" w14:textId="77777777" w:rsidR="007E3270" w:rsidRDefault="007E3270">
          <w:pPr>
            <w:pStyle w:val="TOC2"/>
            <w:tabs>
              <w:tab w:val="right" w:leader="dot" w:pos="9552"/>
            </w:tabs>
            <w:rPr>
              <w:rFonts w:eastAsiaTheme="minorEastAsia" w:cstheme="minorBidi"/>
              <w:b w:val="0"/>
              <w:bCs w:val="0"/>
              <w:noProof/>
            </w:rPr>
          </w:pPr>
          <w:hyperlink w:anchor="_Toc451883177" w:history="1">
            <w:r w:rsidRPr="00AD20F6">
              <w:rPr>
                <w:rStyle w:val="Hyperlink"/>
                <w:noProof/>
              </w:rPr>
              <w:t>Error Driven Development</w:t>
            </w:r>
            <w:r>
              <w:rPr>
                <w:noProof/>
                <w:webHidden/>
              </w:rPr>
              <w:tab/>
            </w:r>
            <w:r>
              <w:rPr>
                <w:noProof/>
                <w:webHidden/>
              </w:rPr>
              <w:fldChar w:fldCharType="begin"/>
            </w:r>
            <w:r>
              <w:rPr>
                <w:noProof/>
                <w:webHidden/>
              </w:rPr>
              <w:instrText xml:space="preserve"> PAGEREF _Toc451883177 \h </w:instrText>
            </w:r>
            <w:r>
              <w:rPr>
                <w:noProof/>
                <w:webHidden/>
              </w:rPr>
            </w:r>
            <w:r>
              <w:rPr>
                <w:noProof/>
                <w:webHidden/>
              </w:rPr>
              <w:fldChar w:fldCharType="separate"/>
            </w:r>
            <w:r>
              <w:rPr>
                <w:noProof/>
                <w:webHidden/>
              </w:rPr>
              <w:t>4</w:t>
            </w:r>
            <w:r>
              <w:rPr>
                <w:noProof/>
                <w:webHidden/>
              </w:rPr>
              <w:fldChar w:fldCharType="end"/>
            </w:r>
          </w:hyperlink>
        </w:p>
        <w:p w14:paraId="2E5E1FF5" w14:textId="77777777" w:rsidR="007E3270" w:rsidRDefault="007E3270">
          <w:pPr>
            <w:pStyle w:val="TOC2"/>
            <w:tabs>
              <w:tab w:val="right" w:leader="dot" w:pos="9552"/>
            </w:tabs>
            <w:rPr>
              <w:rFonts w:eastAsiaTheme="minorEastAsia" w:cstheme="minorBidi"/>
              <w:b w:val="0"/>
              <w:bCs w:val="0"/>
              <w:noProof/>
            </w:rPr>
          </w:pPr>
          <w:hyperlink w:anchor="_Toc451883178" w:history="1">
            <w:r w:rsidRPr="00AD20F6">
              <w:rPr>
                <w:rStyle w:val="Hyperlink"/>
                <w:noProof/>
              </w:rPr>
              <w:t>Model, view, controller model</w:t>
            </w:r>
            <w:r>
              <w:rPr>
                <w:noProof/>
                <w:webHidden/>
              </w:rPr>
              <w:tab/>
            </w:r>
            <w:r>
              <w:rPr>
                <w:noProof/>
                <w:webHidden/>
              </w:rPr>
              <w:fldChar w:fldCharType="begin"/>
            </w:r>
            <w:r>
              <w:rPr>
                <w:noProof/>
                <w:webHidden/>
              </w:rPr>
              <w:instrText xml:space="preserve"> PAGEREF _Toc451883178 \h </w:instrText>
            </w:r>
            <w:r>
              <w:rPr>
                <w:noProof/>
                <w:webHidden/>
              </w:rPr>
            </w:r>
            <w:r>
              <w:rPr>
                <w:noProof/>
                <w:webHidden/>
              </w:rPr>
              <w:fldChar w:fldCharType="separate"/>
            </w:r>
            <w:r>
              <w:rPr>
                <w:noProof/>
                <w:webHidden/>
              </w:rPr>
              <w:t>4</w:t>
            </w:r>
            <w:r>
              <w:rPr>
                <w:noProof/>
                <w:webHidden/>
              </w:rPr>
              <w:fldChar w:fldCharType="end"/>
            </w:r>
          </w:hyperlink>
        </w:p>
        <w:p w14:paraId="6BFCD0C5" w14:textId="77777777" w:rsidR="007E3270" w:rsidRDefault="007E3270">
          <w:pPr>
            <w:pStyle w:val="TOC2"/>
            <w:tabs>
              <w:tab w:val="right" w:leader="dot" w:pos="9552"/>
            </w:tabs>
            <w:rPr>
              <w:rFonts w:eastAsiaTheme="minorEastAsia" w:cstheme="minorBidi"/>
              <w:b w:val="0"/>
              <w:bCs w:val="0"/>
              <w:noProof/>
            </w:rPr>
          </w:pPr>
          <w:hyperlink w:anchor="_Toc451883179" w:history="1">
            <w:r w:rsidRPr="00AD20F6">
              <w:rPr>
                <w:rStyle w:val="Hyperlink"/>
                <w:noProof/>
              </w:rPr>
              <w:t>Steps to create a rails application</w:t>
            </w:r>
            <w:r>
              <w:rPr>
                <w:noProof/>
                <w:webHidden/>
              </w:rPr>
              <w:tab/>
            </w:r>
            <w:r>
              <w:rPr>
                <w:noProof/>
                <w:webHidden/>
              </w:rPr>
              <w:fldChar w:fldCharType="begin"/>
            </w:r>
            <w:r>
              <w:rPr>
                <w:noProof/>
                <w:webHidden/>
              </w:rPr>
              <w:instrText xml:space="preserve"> PAGEREF _Toc451883179 \h </w:instrText>
            </w:r>
            <w:r>
              <w:rPr>
                <w:noProof/>
                <w:webHidden/>
              </w:rPr>
            </w:r>
            <w:r>
              <w:rPr>
                <w:noProof/>
                <w:webHidden/>
              </w:rPr>
              <w:fldChar w:fldCharType="separate"/>
            </w:r>
            <w:r>
              <w:rPr>
                <w:noProof/>
                <w:webHidden/>
              </w:rPr>
              <w:t>5</w:t>
            </w:r>
            <w:r>
              <w:rPr>
                <w:noProof/>
                <w:webHidden/>
              </w:rPr>
              <w:fldChar w:fldCharType="end"/>
            </w:r>
          </w:hyperlink>
        </w:p>
        <w:p w14:paraId="5CE1FC71" w14:textId="77777777" w:rsidR="007E3270" w:rsidRDefault="007E3270">
          <w:pPr>
            <w:pStyle w:val="TOC2"/>
            <w:tabs>
              <w:tab w:val="right" w:leader="dot" w:pos="9552"/>
            </w:tabs>
            <w:rPr>
              <w:rFonts w:eastAsiaTheme="minorEastAsia" w:cstheme="minorBidi"/>
              <w:b w:val="0"/>
              <w:bCs w:val="0"/>
              <w:noProof/>
            </w:rPr>
          </w:pPr>
          <w:hyperlink w:anchor="_Toc451883180" w:history="1">
            <w:r w:rsidRPr="00AD20F6">
              <w:rPr>
                <w:rStyle w:val="Hyperlink"/>
                <w:noProof/>
              </w:rPr>
              <w:t>Creating a new Rails application</w:t>
            </w:r>
            <w:r>
              <w:rPr>
                <w:noProof/>
                <w:webHidden/>
              </w:rPr>
              <w:tab/>
            </w:r>
            <w:r>
              <w:rPr>
                <w:noProof/>
                <w:webHidden/>
              </w:rPr>
              <w:fldChar w:fldCharType="begin"/>
            </w:r>
            <w:r>
              <w:rPr>
                <w:noProof/>
                <w:webHidden/>
              </w:rPr>
              <w:instrText xml:space="preserve"> PAGEREF _Toc451883180 \h </w:instrText>
            </w:r>
            <w:r>
              <w:rPr>
                <w:noProof/>
                <w:webHidden/>
              </w:rPr>
            </w:r>
            <w:r>
              <w:rPr>
                <w:noProof/>
                <w:webHidden/>
              </w:rPr>
              <w:fldChar w:fldCharType="separate"/>
            </w:r>
            <w:r>
              <w:rPr>
                <w:noProof/>
                <w:webHidden/>
              </w:rPr>
              <w:t>6</w:t>
            </w:r>
            <w:r>
              <w:rPr>
                <w:noProof/>
                <w:webHidden/>
              </w:rPr>
              <w:fldChar w:fldCharType="end"/>
            </w:r>
          </w:hyperlink>
        </w:p>
        <w:p w14:paraId="649E6406" w14:textId="77777777" w:rsidR="007E3270" w:rsidRDefault="007E3270">
          <w:pPr>
            <w:pStyle w:val="TOC2"/>
            <w:tabs>
              <w:tab w:val="right" w:leader="dot" w:pos="9552"/>
            </w:tabs>
            <w:rPr>
              <w:rFonts w:eastAsiaTheme="minorEastAsia" w:cstheme="minorBidi"/>
              <w:b w:val="0"/>
              <w:bCs w:val="0"/>
              <w:noProof/>
            </w:rPr>
          </w:pPr>
          <w:hyperlink w:anchor="_Toc451883181" w:history="1">
            <w:r w:rsidRPr="00AD20F6">
              <w:rPr>
                <w:rStyle w:val="Hyperlink"/>
                <w:noProof/>
              </w:rPr>
              <w:t>Loading up the server – before can see anything in browser</w:t>
            </w:r>
            <w:r>
              <w:rPr>
                <w:noProof/>
                <w:webHidden/>
              </w:rPr>
              <w:tab/>
            </w:r>
            <w:r>
              <w:rPr>
                <w:noProof/>
                <w:webHidden/>
              </w:rPr>
              <w:fldChar w:fldCharType="begin"/>
            </w:r>
            <w:r>
              <w:rPr>
                <w:noProof/>
                <w:webHidden/>
              </w:rPr>
              <w:instrText xml:space="preserve"> PAGEREF _Toc451883181 \h </w:instrText>
            </w:r>
            <w:r>
              <w:rPr>
                <w:noProof/>
                <w:webHidden/>
              </w:rPr>
            </w:r>
            <w:r>
              <w:rPr>
                <w:noProof/>
                <w:webHidden/>
              </w:rPr>
              <w:fldChar w:fldCharType="separate"/>
            </w:r>
            <w:r>
              <w:rPr>
                <w:noProof/>
                <w:webHidden/>
              </w:rPr>
              <w:t>6</w:t>
            </w:r>
            <w:r>
              <w:rPr>
                <w:noProof/>
                <w:webHidden/>
              </w:rPr>
              <w:fldChar w:fldCharType="end"/>
            </w:r>
          </w:hyperlink>
        </w:p>
        <w:p w14:paraId="2B702661" w14:textId="77777777" w:rsidR="007E3270" w:rsidRDefault="007E3270">
          <w:pPr>
            <w:pStyle w:val="TOC2"/>
            <w:tabs>
              <w:tab w:val="right" w:leader="dot" w:pos="9552"/>
            </w:tabs>
            <w:rPr>
              <w:rFonts w:eastAsiaTheme="minorEastAsia" w:cstheme="minorBidi"/>
              <w:b w:val="0"/>
              <w:bCs w:val="0"/>
              <w:noProof/>
            </w:rPr>
          </w:pPr>
          <w:hyperlink w:anchor="_Toc451883182" w:history="1">
            <w:r w:rsidRPr="00AD20F6">
              <w:rPr>
                <w:rStyle w:val="Hyperlink"/>
                <w:noProof/>
              </w:rPr>
              <w:t>Creating Something to see in the browser</w:t>
            </w:r>
            <w:r>
              <w:rPr>
                <w:noProof/>
                <w:webHidden/>
              </w:rPr>
              <w:tab/>
            </w:r>
            <w:r>
              <w:rPr>
                <w:noProof/>
                <w:webHidden/>
              </w:rPr>
              <w:fldChar w:fldCharType="begin"/>
            </w:r>
            <w:r>
              <w:rPr>
                <w:noProof/>
                <w:webHidden/>
              </w:rPr>
              <w:instrText xml:space="preserve"> PAGEREF _Toc451883182 \h </w:instrText>
            </w:r>
            <w:r>
              <w:rPr>
                <w:noProof/>
                <w:webHidden/>
              </w:rPr>
            </w:r>
            <w:r>
              <w:rPr>
                <w:noProof/>
                <w:webHidden/>
              </w:rPr>
              <w:fldChar w:fldCharType="separate"/>
            </w:r>
            <w:r>
              <w:rPr>
                <w:noProof/>
                <w:webHidden/>
              </w:rPr>
              <w:t>6</w:t>
            </w:r>
            <w:r>
              <w:rPr>
                <w:noProof/>
                <w:webHidden/>
              </w:rPr>
              <w:fldChar w:fldCharType="end"/>
            </w:r>
          </w:hyperlink>
        </w:p>
        <w:p w14:paraId="087D15CF" w14:textId="77777777" w:rsidR="007E3270" w:rsidRDefault="007E3270">
          <w:pPr>
            <w:pStyle w:val="TOC3"/>
            <w:tabs>
              <w:tab w:val="right" w:leader="dot" w:pos="9552"/>
            </w:tabs>
            <w:rPr>
              <w:rFonts w:eastAsiaTheme="minorEastAsia" w:cstheme="minorBidi"/>
              <w:noProof/>
            </w:rPr>
          </w:pPr>
          <w:hyperlink w:anchor="_Toc451883183" w:history="1">
            <w:r w:rsidRPr="00AD20F6">
              <w:rPr>
                <w:rStyle w:val="Hyperlink"/>
                <w:rFonts w:eastAsia="Times New Roman"/>
                <w:noProof/>
              </w:rPr>
              <w:t>Create a route for the browser in the Routes folder – in config</w:t>
            </w:r>
            <w:r>
              <w:rPr>
                <w:noProof/>
                <w:webHidden/>
              </w:rPr>
              <w:tab/>
            </w:r>
            <w:r>
              <w:rPr>
                <w:noProof/>
                <w:webHidden/>
              </w:rPr>
              <w:fldChar w:fldCharType="begin"/>
            </w:r>
            <w:r>
              <w:rPr>
                <w:noProof/>
                <w:webHidden/>
              </w:rPr>
              <w:instrText xml:space="preserve"> PAGEREF _Toc451883183 \h </w:instrText>
            </w:r>
            <w:r>
              <w:rPr>
                <w:noProof/>
                <w:webHidden/>
              </w:rPr>
            </w:r>
            <w:r>
              <w:rPr>
                <w:noProof/>
                <w:webHidden/>
              </w:rPr>
              <w:fldChar w:fldCharType="separate"/>
            </w:r>
            <w:r>
              <w:rPr>
                <w:noProof/>
                <w:webHidden/>
              </w:rPr>
              <w:t>7</w:t>
            </w:r>
            <w:r>
              <w:rPr>
                <w:noProof/>
                <w:webHidden/>
              </w:rPr>
              <w:fldChar w:fldCharType="end"/>
            </w:r>
          </w:hyperlink>
        </w:p>
        <w:p w14:paraId="41BA4D03" w14:textId="77777777" w:rsidR="007E3270" w:rsidRDefault="007E3270">
          <w:pPr>
            <w:pStyle w:val="TOC3"/>
            <w:tabs>
              <w:tab w:val="right" w:leader="dot" w:pos="9552"/>
            </w:tabs>
            <w:rPr>
              <w:rFonts w:eastAsiaTheme="minorEastAsia" w:cstheme="minorBidi"/>
              <w:noProof/>
            </w:rPr>
          </w:pPr>
          <w:hyperlink w:anchor="_Toc451883184" w:history="1">
            <w:r w:rsidRPr="00AD20F6">
              <w:rPr>
                <w:rStyle w:val="Hyperlink"/>
                <w:noProof/>
              </w:rPr>
              <w:t>Create the controller – File for pages controller – inheriting from applicationController provided by railes</w:t>
            </w:r>
            <w:r>
              <w:rPr>
                <w:noProof/>
                <w:webHidden/>
              </w:rPr>
              <w:tab/>
            </w:r>
            <w:r>
              <w:rPr>
                <w:noProof/>
                <w:webHidden/>
              </w:rPr>
              <w:fldChar w:fldCharType="begin"/>
            </w:r>
            <w:r>
              <w:rPr>
                <w:noProof/>
                <w:webHidden/>
              </w:rPr>
              <w:instrText xml:space="preserve"> PAGEREF _Toc451883184 \h </w:instrText>
            </w:r>
            <w:r>
              <w:rPr>
                <w:noProof/>
                <w:webHidden/>
              </w:rPr>
            </w:r>
            <w:r>
              <w:rPr>
                <w:noProof/>
                <w:webHidden/>
              </w:rPr>
              <w:fldChar w:fldCharType="separate"/>
            </w:r>
            <w:r>
              <w:rPr>
                <w:noProof/>
                <w:webHidden/>
              </w:rPr>
              <w:t>7</w:t>
            </w:r>
            <w:r>
              <w:rPr>
                <w:noProof/>
                <w:webHidden/>
              </w:rPr>
              <w:fldChar w:fldCharType="end"/>
            </w:r>
          </w:hyperlink>
        </w:p>
        <w:p w14:paraId="23294961" w14:textId="77777777" w:rsidR="007E3270" w:rsidRDefault="007E3270">
          <w:pPr>
            <w:pStyle w:val="TOC3"/>
            <w:tabs>
              <w:tab w:val="right" w:leader="dot" w:pos="9552"/>
            </w:tabs>
            <w:rPr>
              <w:rFonts w:eastAsiaTheme="minorEastAsia" w:cstheme="minorBidi"/>
              <w:noProof/>
            </w:rPr>
          </w:pPr>
          <w:hyperlink w:anchor="_Toc451883185" w:history="1">
            <w:r w:rsidRPr="00AD20F6">
              <w:rPr>
                <w:rStyle w:val="Hyperlink"/>
                <w:noProof/>
              </w:rPr>
              <w:t>Create pages views</w:t>
            </w:r>
            <w:r>
              <w:rPr>
                <w:noProof/>
                <w:webHidden/>
              </w:rPr>
              <w:tab/>
            </w:r>
            <w:r>
              <w:rPr>
                <w:noProof/>
                <w:webHidden/>
              </w:rPr>
              <w:fldChar w:fldCharType="begin"/>
            </w:r>
            <w:r>
              <w:rPr>
                <w:noProof/>
                <w:webHidden/>
              </w:rPr>
              <w:instrText xml:space="preserve"> PAGEREF _Toc451883185 \h </w:instrText>
            </w:r>
            <w:r>
              <w:rPr>
                <w:noProof/>
                <w:webHidden/>
              </w:rPr>
            </w:r>
            <w:r>
              <w:rPr>
                <w:noProof/>
                <w:webHidden/>
              </w:rPr>
              <w:fldChar w:fldCharType="separate"/>
            </w:r>
            <w:r>
              <w:rPr>
                <w:noProof/>
                <w:webHidden/>
              </w:rPr>
              <w:t>8</w:t>
            </w:r>
            <w:r>
              <w:rPr>
                <w:noProof/>
                <w:webHidden/>
              </w:rPr>
              <w:fldChar w:fldCharType="end"/>
            </w:r>
          </w:hyperlink>
        </w:p>
        <w:p w14:paraId="01F0C730" w14:textId="77777777" w:rsidR="007E3270" w:rsidRDefault="007E3270">
          <w:pPr>
            <w:pStyle w:val="TOC2"/>
            <w:tabs>
              <w:tab w:val="right" w:leader="dot" w:pos="9552"/>
            </w:tabs>
            <w:rPr>
              <w:rFonts w:eastAsiaTheme="minorEastAsia" w:cstheme="minorBidi"/>
              <w:b w:val="0"/>
              <w:bCs w:val="0"/>
              <w:noProof/>
            </w:rPr>
          </w:pPr>
          <w:hyperlink w:anchor="_Toc451883186" w:history="1">
            <w:r w:rsidRPr="00AD20F6">
              <w:rPr>
                <w:rStyle w:val="Hyperlink"/>
                <w:noProof/>
              </w:rPr>
              <w:t>Viewing things in the browser</w:t>
            </w:r>
            <w:r>
              <w:rPr>
                <w:noProof/>
                <w:webHidden/>
              </w:rPr>
              <w:tab/>
            </w:r>
            <w:r>
              <w:rPr>
                <w:noProof/>
                <w:webHidden/>
              </w:rPr>
              <w:fldChar w:fldCharType="begin"/>
            </w:r>
            <w:r>
              <w:rPr>
                <w:noProof/>
                <w:webHidden/>
              </w:rPr>
              <w:instrText xml:space="preserve"> PAGEREF _Toc451883186 \h </w:instrText>
            </w:r>
            <w:r>
              <w:rPr>
                <w:noProof/>
                <w:webHidden/>
              </w:rPr>
            </w:r>
            <w:r>
              <w:rPr>
                <w:noProof/>
                <w:webHidden/>
              </w:rPr>
              <w:fldChar w:fldCharType="separate"/>
            </w:r>
            <w:r>
              <w:rPr>
                <w:noProof/>
                <w:webHidden/>
              </w:rPr>
              <w:t>8</w:t>
            </w:r>
            <w:r>
              <w:rPr>
                <w:noProof/>
                <w:webHidden/>
              </w:rPr>
              <w:fldChar w:fldCharType="end"/>
            </w:r>
          </w:hyperlink>
        </w:p>
        <w:p w14:paraId="0D1631B7" w14:textId="77777777" w:rsidR="007E3270" w:rsidRDefault="007E3270">
          <w:pPr>
            <w:pStyle w:val="TOC1"/>
            <w:tabs>
              <w:tab w:val="right" w:leader="dot" w:pos="9552"/>
            </w:tabs>
            <w:rPr>
              <w:rFonts w:eastAsiaTheme="minorEastAsia" w:cstheme="minorBidi"/>
              <w:b w:val="0"/>
              <w:bCs w:val="0"/>
              <w:noProof/>
            </w:rPr>
          </w:pPr>
          <w:hyperlink w:anchor="_Toc451883187" w:history="1">
            <w:r w:rsidRPr="00AD20F6">
              <w:rPr>
                <w:rStyle w:val="Hyperlink"/>
                <w:noProof/>
              </w:rPr>
              <w:t>Creating an app using rails and more SIMPLE commands</w:t>
            </w:r>
            <w:r>
              <w:rPr>
                <w:noProof/>
                <w:webHidden/>
              </w:rPr>
              <w:tab/>
            </w:r>
            <w:r>
              <w:rPr>
                <w:noProof/>
                <w:webHidden/>
              </w:rPr>
              <w:fldChar w:fldCharType="begin"/>
            </w:r>
            <w:r>
              <w:rPr>
                <w:noProof/>
                <w:webHidden/>
              </w:rPr>
              <w:instrText xml:space="preserve"> PAGEREF _Toc451883187 \h </w:instrText>
            </w:r>
            <w:r>
              <w:rPr>
                <w:noProof/>
                <w:webHidden/>
              </w:rPr>
            </w:r>
            <w:r>
              <w:rPr>
                <w:noProof/>
                <w:webHidden/>
              </w:rPr>
              <w:fldChar w:fldCharType="separate"/>
            </w:r>
            <w:r>
              <w:rPr>
                <w:noProof/>
                <w:webHidden/>
              </w:rPr>
              <w:t>8</w:t>
            </w:r>
            <w:r>
              <w:rPr>
                <w:noProof/>
                <w:webHidden/>
              </w:rPr>
              <w:fldChar w:fldCharType="end"/>
            </w:r>
          </w:hyperlink>
        </w:p>
        <w:p w14:paraId="277DF294" w14:textId="77777777" w:rsidR="007E3270" w:rsidRDefault="007E3270">
          <w:pPr>
            <w:pStyle w:val="TOC2"/>
            <w:tabs>
              <w:tab w:val="right" w:leader="dot" w:pos="9552"/>
            </w:tabs>
            <w:rPr>
              <w:rFonts w:eastAsiaTheme="minorEastAsia" w:cstheme="minorBidi"/>
              <w:b w:val="0"/>
              <w:bCs w:val="0"/>
              <w:noProof/>
            </w:rPr>
          </w:pPr>
          <w:hyperlink w:anchor="_Toc451883188" w:history="1">
            <w:r w:rsidRPr="00AD20F6">
              <w:rPr>
                <w:rStyle w:val="Hyperlink"/>
                <w:noProof/>
              </w:rPr>
              <w:t>Create the Rails app</w:t>
            </w:r>
            <w:r>
              <w:rPr>
                <w:noProof/>
                <w:webHidden/>
              </w:rPr>
              <w:tab/>
            </w:r>
            <w:r>
              <w:rPr>
                <w:noProof/>
                <w:webHidden/>
              </w:rPr>
              <w:fldChar w:fldCharType="begin"/>
            </w:r>
            <w:r>
              <w:rPr>
                <w:noProof/>
                <w:webHidden/>
              </w:rPr>
              <w:instrText xml:space="preserve"> PAGEREF _Toc451883188 \h </w:instrText>
            </w:r>
            <w:r>
              <w:rPr>
                <w:noProof/>
                <w:webHidden/>
              </w:rPr>
            </w:r>
            <w:r>
              <w:rPr>
                <w:noProof/>
                <w:webHidden/>
              </w:rPr>
              <w:fldChar w:fldCharType="separate"/>
            </w:r>
            <w:r>
              <w:rPr>
                <w:noProof/>
                <w:webHidden/>
              </w:rPr>
              <w:t>8</w:t>
            </w:r>
            <w:r>
              <w:rPr>
                <w:noProof/>
                <w:webHidden/>
              </w:rPr>
              <w:fldChar w:fldCharType="end"/>
            </w:r>
          </w:hyperlink>
        </w:p>
        <w:p w14:paraId="25CFF1F9" w14:textId="77777777" w:rsidR="007E3270" w:rsidRDefault="007E3270">
          <w:pPr>
            <w:pStyle w:val="TOC2"/>
            <w:tabs>
              <w:tab w:val="right" w:leader="dot" w:pos="9552"/>
            </w:tabs>
            <w:rPr>
              <w:rFonts w:eastAsiaTheme="minorEastAsia" w:cstheme="minorBidi"/>
              <w:b w:val="0"/>
              <w:bCs w:val="0"/>
              <w:noProof/>
            </w:rPr>
          </w:pPr>
          <w:hyperlink w:anchor="_Toc451883189" w:history="1">
            <w:r w:rsidRPr="00AD20F6">
              <w:rPr>
                <w:rStyle w:val="Hyperlink"/>
                <w:noProof/>
              </w:rPr>
              <w:t>the Database Stuff</w:t>
            </w:r>
            <w:r>
              <w:rPr>
                <w:noProof/>
                <w:webHidden/>
              </w:rPr>
              <w:tab/>
            </w:r>
            <w:r>
              <w:rPr>
                <w:noProof/>
                <w:webHidden/>
              </w:rPr>
              <w:fldChar w:fldCharType="begin"/>
            </w:r>
            <w:r>
              <w:rPr>
                <w:noProof/>
                <w:webHidden/>
              </w:rPr>
              <w:instrText xml:space="preserve"> PAGEREF _Toc451883189 \h </w:instrText>
            </w:r>
            <w:r>
              <w:rPr>
                <w:noProof/>
                <w:webHidden/>
              </w:rPr>
            </w:r>
            <w:r>
              <w:rPr>
                <w:noProof/>
                <w:webHidden/>
              </w:rPr>
              <w:fldChar w:fldCharType="separate"/>
            </w:r>
            <w:r>
              <w:rPr>
                <w:noProof/>
                <w:webHidden/>
              </w:rPr>
              <w:t>9</w:t>
            </w:r>
            <w:r>
              <w:rPr>
                <w:noProof/>
                <w:webHidden/>
              </w:rPr>
              <w:fldChar w:fldCharType="end"/>
            </w:r>
          </w:hyperlink>
        </w:p>
        <w:p w14:paraId="35829C5C" w14:textId="77777777" w:rsidR="007E3270" w:rsidRDefault="007E3270">
          <w:pPr>
            <w:pStyle w:val="TOC3"/>
            <w:tabs>
              <w:tab w:val="right" w:leader="dot" w:pos="9552"/>
            </w:tabs>
            <w:rPr>
              <w:rFonts w:eastAsiaTheme="minorEastAsia" w:cstheme="minorBidi"/>
              <w:noProof/>
            </w:rPr>
          </w:pPr>
          <w:hyperlink w:anchor="_Toc451883190" w:history="1">
            <w:r w:rsidRPr="00AD20F6">
              <w:rPr>
                <w:rStyle w:val="Hyperlink"/>
                <w:noProof/>
              </w:rPr>
              <w:t>Creating the database</w:t>
            </w:r>
            <w:r>
              <w:rPr>
                <w:noProof/>
                <w:webHidden/>
              </w:rPr>
              <w:tab/>
            </w:r>
            <w:r>
              <w:rPr>
                <w:noProof/>
                <w:webHidden/>
              </w:rPr>
              <w:fldChar w:fldCharType="begin"/>
            </w:r>
            <w:r>
              <w:rPr>
                <w:noProof/>
                <w:webHidden/>
              </w:rPr>
              <w:instrText xml:space="preserve"> PAGEREF _Toc451883190 \h </w:instrText>
            </w:r>
            <w:r>
              <w:rPr>
                <w:noProof/>
                <w:webHidden/>
              </w:rPr>
            </w:r>
            <w:r>
              <w:rPr>
                <w:noProof/>
                <w:webHidden/>
              </w:rPr>
              <w:fldChar w:fldCharType="separate"/>
            </w:r>
            <w:r>
              <w:rPr>
                <w:noProof/>
                <w:webHidden/>
              </w:rPr>
              <w:t>9</w:t>
            </w:r>
            <w:r>
              <w:rPr>
                <w:noProof/>
                <w:webHidden/>
              </w:rPr>
              <w:fldChar w:fldCharType="end"/>
            </w:r>
          </w:hyperlink>
        </w:p>
        <w:p w14:paraId="6EB54EC5" w14:textId="77777777" w:rsidR="007E3270" w:rsidRDefault="007E3270">
          <w:pPr>
            <w:pStyle w:val="TOC3"/>
            <w:tabs>
              <w:tab w:val="right" w:leader="dot" w:pos="9552"/>
            </w:tabs>
            <w:rPr>
              <w:rFonts w:eastAsiaTheme="minorEastAsia" w:cstheme="minorBidi"/>
              <w:noProof/>
            </w:rPr>
          </w:pPr>
          <w:hyperlink w:anchor="_Toc451883191" w:history="1">
            <w:r w:rsidRPr="00AD20F6">
              <w:rPr>
                <w:rStyle w:val="Hyperlink"/>
                <w:noProof/>
              </w:rPr>
              <w:t>Views</w:t>
            </w:r>
            <w:r>
              <w:rPr>
                <w:noProof/>
                <w:webHidden/>
              </w:rPr>
              <w:tab/>
            </w:r>
            <w:r>
              <w:rPr>
                <w:noProof/>
                <w:webHidden/>
              </w:rPr>
              <w:fldChar w:fldCharType="begin"/>
            </w:r>
            <w:r>
              <w:rPr>
                <w:noProof/>
                <w:webHidden/>
              </w:rPr>
              <w:instrText xml:space="preserve"> PAGEREF _Toc451883191 \h </w:instrText>
            </w:r>
            <w:r>
              <w:rPr>
                <w:noProof/>
                <w:webHidden/>
              </w:rPr>
            </w:r>
            <w:r>
              <w:rPr>
                <w:noProof/>
                <w:webHidden/>
              </w:rPr>
              <w:fldChar w:fldCharType="separate"/>
            </w:r>
            <w:r>
              <w:rPr>
                <w:noProof/>
                <w:webHidden/>
              </w:rPr>
              <w:t>10</w:t>
            </w:r>
            <w:r>
              <w:rPr>
                <w:noProof/>
                <w:webHidden/>
              </w:rPr>
              <w:fldChar w:fldCharType="end"/>
            </w:r>
          </w:hyperlink>
        </w:p>
        <w:p w14:paraId="3C9BDFE4" w14:textId="77777777" w:rsidR="007E3270" w:rsidRDefault="007E3270">
          <w:pPr>
            <w:pStyle w:val="TOC2"/>
            <w:tabs>
              <w:tab w:val="right" w:leader="dot" w:pos="9552"/>
            </w:tabs>
            <w:rPr>
              <w:rFonts w:eastAsiaTheme="minorEastAsia" w:cstheme="minorBidi"/>
              <w:b w:val="0"/>
              <w:bCs w:val="0"/>
              <w:noProof/>
            </w:rPr>
          </w:pPr>
          <w:hyperlink w:anchor="_Toc451883192" w:history="1">
            <w:r w:rsidRPr="00AD20F6">
              <w:rPr>
                <w:rStyle w:val="Hyperlink"/>
                <w:noProof/>
              </w:rPr>
              <w:t>Seeing and managing the Content</w:t>
            </w:r>
            <w:r>
              <w:rPr>
                <w:noProof/>
                <w:webHidden/>
              </w:rPr>
              <w:tab/>
            </w:r>
            <w:r>
              <w:rPr>
                <w:noProof/>
                <w:webHidden/>
              </w:rPr>
              <w:fldChar w:fldCharType="begin"/>
            </w:r>
            <w:r>
              <w:rPr>
                <w:noProof/>
                <w:webHidden/>
              </w:rPr>
              <w:instrText xml:space="preserve"> PAGEREF _Toc451883192 \h </w:instrText>
            </w:r>
            <w:r>
              <w:rPr>
                <w:noProof/>
                <w:webHidden/>
              </w:rPr>
            </w:r>
            <w:r>
              <w:rPr>
                <w:noProof/>
                <w:webHidden/>
              </w:rPr>
              <w:fldChar w:fldCharType="separate"/>
            </w:r>
            <w:r>
              <w:rPr>
                <w:noProof/>
                <w:webHidden/>
              </w:rPr>
              <w:t>10</w:t>
            </w:r>
            <w:r>
              <w:rPr>
                <w:noProof/>
                <w:webHidden/>
              </w:rPr>
              <w:fldChar w:fldCharType="end"/>
            </w:r>
          </w:hyperlink>
        </w:p>
        <w:p w14:paraId="42E8FF46" w14:textId="77777777" w:rsidR="007E3270" w:rsidRDefault="007E3270">
          <w:pPr>
            <w:pStyle w:val="TOC2"/>
            <w:tabs>
              <w:tab w:val="right" w:leader="dot" w:pos="9552"/>
            </w:tabs>
            <w:rPr>
              <w:rFonts w:eastAsiaTheme="minorEastAsia" w:cstheme="minorBidi"/>
              <w:b w:val="0"/>
              <w:bCs w:val="0"/>
              <w:noProof/>
            </w:rPr>
          </w:pPr>
          <w:hyperlink w:anchor="_Toc451883193" w:history="1">
            <w:r w:rsidRPr="00AD20F6">
              <w:rPr>
                <w:rStyle w:val="Hyperlink"/>
                <w:noProof/>
              </w:rPr>
              <w:t>Create</w:t>
            </w:r>
            <w:r>
              <w:rPr>
                <w:noProof/>
                <w:webHidden/>
              </w:rPr>
              <w:tab/>
            </w:r>
            <w:r>
              <w:rPr>
                <w:noProof/>
                <w:webHidden/>
              </w:rPr>
              <w:fldChar w:fldCharType="begin"/>
            </w:r>
            <w:r>
              <w:rPr>
                <w:noProof/>
                <w:webHidden/>
              </w:rPr>
              <w:instrText xml:space="preserve"> PAGEREF _Toc451883193 \h </w:instrText>
            </w:r>
            <w:r>
              <w:rPr>
                <w:noProof/>
                <w:webHidden/>
              </w:rPr>
            </w:r>
            <w:r>
              <w:rPr>
                <w:noProof/>
                <w:webHidden/>
              </w:rPr>
              <w:fldChar w:fldCharType="separate"/>
            </w:r>
            <w:r>
              <w:rPr>
                <w:noProof/>
                <w:webHidden/>
              </w:rPr>
              <w:t>11</w:t>
            </w:r>
            <w:r>
              <w:rPr>
                <w:noProof/>
                <w:webHidden/>
              </w:rPr>
              <w:fldChar w:fldCharType="end"/>
            </w:r>
          </w:hyperlink>
        </w:p>
        <w:p w14:paraId="7F960B46" w14:textId="77777777" w:rsidR="007E3270" w:rsidRDefault="007E3270">
          <w:pPr>
            <w:pStyle w:val="TOC3"/>
            <w:tabs>
              <w:tab w:val="right" w:leader="dot" w:pos="9552"/>
            </w:tabs>
            <w:rPr>
              <w:rFonts w:eastAsiaTheme="minorEastAsia" w:cstheme="minorBidi"/>
              <w:noProof/>
            </w:rPr>
          </w:pPr>
          <w:hyperlink w:anchor="_Toc451883194" w:history="1">
            <w:r w:rsidRPr="00AD20F6">
              <w:rPr>
                <w:rStyle w:val="Hyperlink"/>
                <w:noProof/>
              </w:rPr>
              <w:t>Delete</w:t>
            </w:r>
            <w:r>
              <w:rPr>
                <w:noProof/>
                <w:webHidden/>
              </w:rPr>
              <w:tab/>
            </w:r>
            <w:r>
              <w:rPr>
                <w:noProof/>
                <w:webHidden/>
              </w:rPr>
              <w:fldChar w:fldCharType="begin"/>
            </w:r>
            <w:r>
              <w:rPr>
                <w:noProof/>
                <w:webHidden/>
              </w:rPr>
              <w:instrText xml:space="preserve"> PAGEREF _Toc451883194 \h </w:instrText>
            </w:r>
            <w:r>
              <w:rPr>
                <w:noProof/>
                <w:webHidden/>
              </w:rPr>
            </w:r>
            <w:r>
              <w:rPr>
                <w:noProof/>
                <w:webHidden/>
              </w:rPr>
              <w:fldChar w:fldCharType="separate"/>
            </w:r>
            <w:r>
              <w:rPr>
                <w:noProof/>
                <w:webHidden/>
              </w:rPr>
              <w:t>11</w:t>
            </w:r>
            <w:r>
              <w:rPr>
                <w:noProof/>
                <w:webHidden/>
              </w:rPr>
              <w:fldChar w:fldCharType="end"/>
            </w:r>
          </w:hyperlink>
        </w:p>
        <w:p w14:paraId="3A3B7D62" w14:textId="77777777" w:rsidR="007E3270" w:rsidRDefault="007E3270">
          <w:pPr>
            <w:pStyle w:val="TOC2"/>
            <w:tabs>
              <w:tab w:val="right" w:leader="dot" w:pos="9552"/>
            </w:tabs>
            <w:rPr>
              <w:rFonts w:eastAsiaTheme="minorEastAsia" w:cstheme="minorBidi"/>
              <w:b w:val="0"/>
              <w:bCs w:val="0"/>
              <w:noProof/>
            </w:rPr>
          </w:pPr>
          <w:hyperlink w:anchor="_Toc451883195" w:history="1">
            <w:r w:rsidRPr="00AD20F6">
              <w:rPr>
                <w:rStyle w:val="Hyperlink"/>
                <w:noProof/>
              </w:rPr>
              <w:t>Associations</w:t>
            </w:r>
            <w:r>
              <w:rPr>
                <w:noProof/>
                <w:webHidden/>
              </w:rPr>
              <w:tab/>
            </w:r>
            <w:r>
              <w:rPr>
                <w:noProof/>
                <w:webHidden/>
              </w:rPr>
              <w:fldChar w:fldCharType="begin"/>
            </w:r>
            <w:r>
              <w:rPr>
                <w:noProof/>
                <w:webHidden/>
              </w:rPr>
              <w:instrText xml:space="preserve"> PAGEREF _Toc451883195 \h </w:instrText>
            </w:r>
            <w:r>
              <w:rPr>
                <w:noProof/>
                <w:webHidden/>
              </w:rPr>
            </w:r>
            <w:r>
              <w:rPr>
                <w:noProof/>
                <w:webHidden/>
              </w:rPr>
              <w:fldChar w:fldCharType="separate"/>
            </w:r>
            <w:r>
              <w:rPr>
                <w:noProof/>
                <w:webHidden/>
              </w:rPr>
              <w:t>11</w:t>
            </w:r>
            <w:r>
              <w:rPr>
                <w:noProof/>
                <w:webHidden/>
              </w:rPr>
              <w:fldChar w:fldCharType="end"/>
            </w:r>
          </w:hyperlink>
        </w:p>
        <w:p w14:paraId="1745E34F" w14:textId="77777777" w:rsidR="007E3270" w:rsidRDefault="007E3270">
          <w:pPr>
            <w:pStyle w:val="TOC3"/>
            <w:tabs>
              <w:tab w:val="right" w:leader="dot" w:pos="9552"/>
            </w:tabs>
            <w:rPr>
              <w:rFonts w:eastAsiaTheme="minorEastAsia" w:cstheme="minorBidi"/>
              <w:noProof/>
            </w:rPr>
          </w:pPr>
          <w:hyperlink w:anchor="_Toc451883196" w:history="1">
            <w:r w:rsidRPr="00AD20F6">
              <w:rPr>
                <w:rStyle w:val="Hyperlink"/>
                <w:noProof/>
              </w:rPr>
              <w:t>Start showing associations into the views</w:t>
            </w:r>
            <w:r>
              <w:rPr>
                <w:noProof/>
                <w:webHidden/>
              </w:rPr>
              <w:tab/>
            </w:r>
            <w:r>
              <w:rPr>
                <w:noProof/>
                <w:webHidden/>
              </w:rPr>
              <w:fldChar w:fldCharType="begin"/>
            </w:r>
            <w:r>
              <w:rPr>
                <w:noProof/>
                <w:webHidden/>
              </w:rPr>
              <w:instrText xml:space="preserve"> PAGEREF _Toc451883196 \h </w:instrText>
            </w:r>
            <w:r>
              <w:rPr>
                <w:noProof/>
                <w:webHidden/>
              </w:rPr>
            </w:r>
            <w:r>
              <w:rPr>
                <w:noProof/>
                <w:webHidden/>
              </w:rPr>
              <w:fldChar w:fldCharType="separate"/>
            </w:r>
            <w:r>
              <w:rPr>
                <w:noProof/>
                <w:webHidden/>
              </w:rPr>
              <w:t>12</w:t>
            </w:r>
            <w:r>
              <w:rPr>
                <w:noProof/>
                <w:webHidden/>
              </w:rPr>
              <w:fldChar w:fldCharType="end"/>
            </w:r>
          </w:hyperlink>
        </w:p>
        <w:p w14:paraId="6F2E04D8" w14:textId="77777777" w:rsidR="007E3270" w:rsidRDefault="007E3270">
          <w:pPr>
            <w:pStyle w:val="TOC2"/>
            <w:tabs>
              <w:tab w:val="right" w:leader="dot" w:pos="9552"/>
            </w:tabs>
            <w:rPr>
              <w:rFonts w:eastAsiaTheme="minorEastAsia" w:cstheme="minorBidi"/>
              <w:b w:val="0"/>
              <w:bCs w:val="0"/>
              <w:noProof/>
            </w:rPr>
          </w:pPr>
          <w:hyperlink w:anchor="_Toc451883197" w:history="1">
            <w:r w:rsidRPr="00AD20F6">
              <w:rPr>
                <w:rStyle w:val="Hyperlink"/>
                <w:noProof/>
              </w:rPr>
              <w:t>Common commands</w:t>
            </w:r>
            <w:r>
              <w:rPr>
                <w:noProof/>
                <w:webHidden/>
              </w:rPr>
              <w:tab/>
            </w:r>
            <w:r>
              <w:rPr>
                <w:noProof/>
                <w:webHidden/>
              </w:rPr>
              <w:fldChar w:fldCharType="begin"/>
            </w:r>
            <w:r>
              <w:rPr>
                <w:noProof/>
                <w:webHidden/>
              </w:rPr>
              <w:instrText xml:space="preserve"> PAGEREF _Toc451883197 \h </w:instrText>
            </w:r>
            <w:r>
              <w:rPr>
                <w:noProof/>
                <w:webHidden/>
              </w:rPr>
            </w:r>
            <w:r>
              <w:rPr>
                <w:noProof/>
                <w:webHidden/>
              </w:rPr>
              <w:fldChar w:fldCharType="separate"/>
            </w:r>
            <w:r>
              <w:rPr>
                <w:noProof/>
                <w:webHidden/>
              </w:rPr>
              <w:t>12</w:t>
            </w:r>
            <w:r>
              <w:rPr>
                <w:noProof/>
                <w:webHidden/>
              </w:rPr>
              <w:fldChar w:fldCharType="end"/>
            </w:r>
          </w:hyperlink>
        </w:p>
        <w:p w14:paraId="537CC6AF" w14:textId="77777777" w:rsidR="007E3270" w:rsidRDefault="007E3270">
          <w:pPr>
            <w:pStyle w:val="TOC3"/>
            <w:tabs>
              <w:tab w:val="right" w:leader="dot" w:pos="9552"/>
            </w:tabs>
            <w:rPr>
              <w:rFonts w:eastAsiaTheme="minorEastAsia" w:cstheme="minorBidi"/>
              <w:noProof/>
            </w:rPr>
          </w:pPr>
          <w:hyperlink w:anchor="_Toc451883198" w:history="1">
            <w:r w:rsidRPr="00AD20F6">
              <w:rPr>
                <w:rStyle w:val="Hyperlink"/>
                <w:noProof/>
              </w:rPr>
              <w:t>IN the console</w:t>
            </w:r>
            <w:r>
              <w:rPr>
                <w:noProof/>
                <w:webHidden/>
              </w:rPr>
              <w:tab/>
            </w:r>
            <w:r>
              <w:rPr>
                <w:noProof/>
                <w:webHidden/>
              </w:rPr>
              <w:fldChar w:fldCharType="begin"/>
            </w:r>
            <w:r>
              <w:rPr>
                <w:noProof/>
                <w:webHidden/>
              </w:rPr>
              <w:instrText xml:space="preserve"> PAGEREF _Toc451883198 \h </w:instrText>
            </w:r>
            <w:r>
              <w:rPr>
                <w:noProof/>
                <w:webHidden/>
              </w:rPr>
            </w:r>
            <w:r>
              <w:rPr>
                <w:noProof/>
                <w:webHidden/>
              </w:rPr>
              <w:fldChar w:fldCharType="separate"/>
            </w:r>
            <w:r>
              <w:rPr>
                <w:noProof/>
                <w:webHidden/>
              </w:rPr>
              <w:t>12</w:t>
            </w:r>
            <w:r>
              <w:rPr>
                <w:noProof/>
                <w:webHidden/>
              </w:rPr>
              <w:fldChar w:fldCharType="end"/>
            </w:r>
          </w:hyperlink>
        </w:p>
        <w:p w14:paraId="293CA49A" w14:textId="77777777" w:rsidR="000265D5" w:rsidRDefault="000265D5">
          <w:r>
            <w:rPr>
              <w:b/>
              <w:bCs/>
              <w:noProof/>
            </w:rPr>
            <w:fldChar w:fldCharType="end"/>
          </w:r>
        </w:p>
      </w:sdtContent>
    </w:sdt>
    <w:p w14:paraId="16835EA5" w14:textId="77777777" w:rsidR="000265D5" w:rsidRDefault="000265D5" w:rsidP="000265D5">
      <w:pPr>
        <w:spacing w:line="288" w:lineRule="auto"/>
        <w:rPr>
          <w:sz w:val="42"/>
          <w:szCs w:val="32"/>
        </w:rPr>
      </w:pPr>
      <w:r>
        <w:rPr>
          <w:sz w:val="42"/>
          <w:szCs w:val="32"/>
        </w:rPr>
        <w:br w:type="page"/>
      </w:r>
    </w:p>
    <w:p w14:paraId="48D2AA58" w14:textId="77777777" w:rsidR="00B87931" w:rsidRDefault="00B53764" w:rsidP="00B53764">
      <w:pPr>
        <w:pStyle w:val="Heading1"/>
      </w:pPr>
      <w:bookmarkStart w:id="0" w:name="_Toc451883175"/>
      <w:r>
        <w:lastRenderedPageBreak/>
        <w:t>Bash</w:t>
      </w:r>
      <w:bookmarkEnd w:id="0"/>
    </w:p>
    <w:p w14:paraId="54DDD9F8" w14:textId="77777777" w:rsidR="00B53764" w:rsidRPr="00B53764" w:rsidRDefault="00B53764" w:rsidP="00B53764"/>
    <w:tbl>
      <w:tblPr>
        <w:tblStyle w:val="PlainTable3"/>
        <w:tblW w:w="3333" w:type="pct"/>
        <w:tblLook w:val="04A0" w:firstRow="1" w:lastRow="0" w:firstColumn="1" w:lastColumn="0" w:noHBand="0" w:noVBand="1"/>
        <w:tblCaption w:val="Content table"/>
      </w:tblPr>
      <w:tblGrid>
        <w:gridCol w:w="3187"/>
        <w:gridCol w:w="3187"/>
      </w:tblGrid>
      <w:tr w:rsidR="00B53764" w:rsidRPr="00B53764" w14:paraId="64B024F7" w14:textId="77777777" w:rsidTr="00B53764">
        <w:trPr>
          <w:cnfStyle w:val="100000000000" w:firstRow="1" w:lastRow="0" w:firstColumn="0" w:lastColumn="0" w:oddVBand="0" w:evenVBand="0" w:oddHBand="0" w:evenHBand="0" w:firstRowFirstColumn="0" w:firstRowLastColumn="0" w:lastRowFirstColumn="0" w:lastRowLastColumn="0"/>
          <w:trHeight w:val="559"/>
        </w:trPr>
        <w:tc>
          <w:tcPr>
            <w:cnfStyle w:val="001000000100" w:firstRow="0" w:lastRow="0" w:firstColumn="1" w:lastColumn="0" w:oddVBand="0" w:evenVBand="0" w:oddHBand="0" w:evenHBand="0" w:firstRowFirstColumn="1" w:firstRowLastColumn="0" w:lastRowFirstColumn="0" w:lastRowLastColumn="0"/>
            <w:tcW w:w="3187" w:type="dxa"/>
          </w:tcPr>
          <w:p w14:paraId="5DFFDD6D" w14:textId="77777777" w:rsidR="00B53764" w:rsidRPr="00B53764" w:rsidRDefault="00B53764">
            <w:pPr>
              <w:rPr>
                <w:i/>
              </w:rPr>
            </w:pPr>
          </w:p>
        </w:tc>
        <w:tc>
          <w:tcPr>
            <w:tcW w:w="3187" w:type="dxa"/>
          </w:tcPr>
          <w:p w14:paraId="3BDE92BD" w14:textId="77777777" w:rsidR="00B53764" w:rsidRPr="00B53764" w:rsidRDefault="00B53764" w:rsidP="00B53764">
            <w:pPr>
              <w:cnfStyle w:val="100000000000" w:firstRow="1" w:lastRow="0" w:firstColumn="0" w:lastColumn="0" w:oddVBand="0" w:evenVBand="0" w:oddHBand="0" w:evenHBand="0" w:firstRowFirstColumn="0" w:firstRowLastColumn="0" w:lastRowFirstColumn="0" w:lastRowLastColumn="0"/>
              <w:rPr>
                <w:i/>
              </w:rPr>
            </w:pPr>
            <w:r w:rsidRPr="00B53764">
              <w:rPr>
                <w:i/>
              </w:rPr>
              <w:t>Command</w:t>
            </w:r>
          </w:p>
        </w:tc>
      </w:tr>
      <w:tr w:rsidR="00B53764" w:rsidRPr="00B53764" w14:paraId="3B1970DA" w14:textId="77777777" w:rsidTr="00B53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7" w:type="dxa"/>
          </w:tcPr>
          <w:p w14:paraId="5486FC6F" w14:textId="77777777" w:rsidR="00B53764" w:rsidRPr="00B53764" w:rsidRDefault="00B53764" w:rsidP="00B53764">
            <w:pPr>
              <w:rPr>
                <w:i/>
              </w:rPr>
            </w:pPr>
            <w:r w:rsidRPr="00B53764">
              <w:rPr>
                <w:i/>
                <w:caps w:val="0"/>
              </w:rPr>
              <w:t>Getting into bash</w:t>
            </w:r>
          </w:p>
        </w:tc>
        <w:tc>
          <w:tcPr>
            <w:tcW w:w="3187" w:type="dxa"/>
          </w:tcPr>
          <w:p w14:paraId="598F0CF5" w14:textId="77777777" w:rsidR="00B53764" w:rsidRPr="00B53764" w:rsidRDefault="00B53764" w:rsidP="00B53764">
            <w:pPr>
              <w:cnfStyle w:val="000000100000" w:firstRow="0" w:lastRow="0" w:firstColumn="0" w:lastColumn="0" w:oddVBand="0" w:evenVBand="0" w:oddHBand="1" w:evenHBand="0" w:firstRowFirstColumn="0" w:firstRowLastColumn="0" w:lastRowFirstColumn="0" w:lastRowLastColumn="0"/>
              <w:rPr>
                <w:rFonts w:eastAsia="Times New Roman"/>
                <w:i/>
              </w:rPr>
            </w:pPr>
            <w:r w:rsidRPr="00B53764">
              <w:rPr>
                <w:rFonts w:ascii="Consolas" w:eastAsia="Times New Roman" w:hAnsi="Consolas"/>
                <w:i/>
                <w:color w:val="333333"/>
                <w:spacing w:val="3"/>
                <w:sz w:val="20"/>
                <w:szCs w:val="20"/>
                <w:shd w:val="clear" w:color="auto" w:fill="F7F7F7"/>
              </w:rPr>
              <w:t>subl ~/.bash_profil</w:t>
            </w:r>
            <w:r w:rsidRPr="00B53764">
              <w:rPr>
                <w:rFonts w:ascii="Consolas" w:eastAsia="Times New Roman" w:hAnsi="Consolas"/>
                <w:i/>
                <w:color w:val="333333"/>
                <w:spacing w:val="3"/>
                <w:shd w:val="clear" w:color="auto" w:fill="F7F7F7"/>
              </w:rPr>
              <w:t>e</w:t>
            </w:r>
          </w:p>
          <w:p w14:paraId="5FF0FCA7" w14:textId="77777777" w:rsidR="00B53764" w:rsidRPr="00B53764" w:rsidRDefault="00B53764" w:rsidP="00B53764">
            <w:pPr>
              <w:cnfStyle w:val="000000100000" w:firstRow="0" w:lastRow="0" w:firstColumn="0" w:lastColumn="0" w:oddVBand="0" w:evenVBand="0" w:oddHBand="1" w:evenHBand="0" w:firstRowFirstColumn="0" w:firstRowLastColumn="0" w:lastRowFirstColumn="0" w:lastRowLastColumn="0"/>
              <w:rPr>
                <w:i/>
              </w:rPr>
            </w:pPr>
          </w:p>
        </w:tc>
      </w:tr>
      <w:tr w:rsidR="00B53764" w:rsidRPr="00B53764" w14:paraId="20E215E7" w14:textId="77777777" w:rsidTr="00B53764">
        <w:tc>
          <w:tcPr>
            <w:cnfStyle w:val="001000000000" w:firstRow="0" w:lastRow="0" w:firstColumn="1" w:lastColumn="0" w:oddVBand="0" w:evenVBand="0" w:oddHBand="0" w:evenHBand="0" w:firstRowFirstColumn="0" w:firstRowLastColumn="0" w:lastRowFirstColumn="0" w:lastRowLastColumn="0"/>
            <w:tcW w:w="3187" w:type="dxa"/>
          </w:tcPr>
          <w:p w14:paraId="5A0B4165" w14:textId="77777777" w:rsidR="00B53764" w:rsidRPr="00B53764" w:rsidRDefault="00B53764" w:rsidP="00B53764">
            <w:pPr>
              <w:rPr>
                <w:i/>
              </w:rPr>
            </w:pPr>
          </w:p>
        </w:tc>
        <w:tc>
          <w:tcPr>
            <w:tcW w:w="3187" w:type="dxa"/>
          </w:tcPr>
          <w:p w14:paraId="7CD8B699" w14:textId="77777777" w:rsidR="00B53764" w:rsidRPr="00B53764" w:rsidRDefault="00B53764" w:rsidP="00B53764">
            <w:pPr>
              <w:cnfStyle w:val="000000000000" w:firstRow="0" w:lastRow="0" w:firstColumn="0" w:lastColumn="0" w:oddVBand="0" w:evenVBand="0" w:oddHBand="0" w:evenHBand="0" w:firstRowFirstColumn="0" w:firstRowLastColumn="0" w:lastRowFirstColumn="0" w:lastRowLastColumn="0"/>
              <w:rPr>
                <w:i/>
              </w:rPr>
            </w:pPr>
          </w:p>
        </w:tc>
      </w:tr>
      <w:tr w:rsidR="00B53764" w:rsidRPr="00B53764" w14:paraId="50429DAE" w14:textId="77777777" w:rsidTr="00B53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7" w:type="dxa"/>
          </w:tcPr>
          <w:p w14:paraId="1C6EFE62" w14:textId="77777777" w:rsidR="00B53764" w:rsidRPr="00B53764" w:rsidRDefault="00B53764">
            <w:pPr>
              <w:rPr>
                <w:i/>
              </w:rPr>
            </w:pPr>
          </w:p>
        </w:tc>
        <w:tc>
          <w:tcPr>
            <w:tcW w:w="3187" w:type="dxa"/>
          </w:tcPr>
          <w:p w14:paraId="6921C9AB" w14:textId="77777777" w:rsidR="00B53764" w:rsidRPr="00B53764" w:rsidRDefault="00B53764">
            <w:pPr>
              <w:cnfStyle w:val="000000100000" w:firstRow="0" w:lastRow="0" w:firstColumn="0" w:lastColumn="0" w:oddVBand="0" w:evenVBand="0" w:oddHBand="1" w:evenHBand="0" w:firstRowFirstColumn="0" w:firstRowLastColumn="0" w:lastRowFirstColumn="0" w:lastRowLastColumn="0"/>
              <w:rPr>
                <w:i/>
              </w:rPr>
            </w:pPr>
          </w:p>
        </w:tc>
      </w:tr>
    </w:tbl>
    <w:p w14:paraId="26A80004" w14:textId="77777777" w:rsidR="00B53764" w:rsidRPr="00B53764" w:rsidRDefault="00B53764">
      <w:pPr>
        <w:rPr>
          <w:i/>
        </w:rPr>
      </w:pPr>
    </w:p>
    <w:p w14:paraId="16157132" w14:textId="7030E820" w:rsidR="00B53764" w:rsidRDefault="00B53764" w:rsidP="007F57B5">
      <w:pPr>
        <w:pStyle w:val="Title"/>
      </w:pPr>
      <w:r>
        <w:br w:type="page"/>
      </w:r>
      <w:r w:rsidR="007F57B5">
        <w:lastRenderedPageBreak/>
        <w:t>RAILS</w:t>
      </w:r>
    </w:p>
    <w:p w14:paraId="69CA7E93" w14:textId="77777777" w:rsidR="0090685C" w:rsidRDefault="0090685C" w:rsidP="0090685C">
      <w:pPr>
        <w:pStyle w:val="Heading4"/>
        <w:spacing w:before="306" w:after="204"/>
        <w:rPr>
          <w:rFonts w:eastAsia="Times New Roman"/>
          <w:color w:val="333333"/>
          <w:spacing w:val="3"/>
          <w:sz w:val="30"/>
          <w:szCs w:val="30"/>
        </w:rPr>
      </w:pPr>
      <w:r>
        <w:rPr>
          <w:rFonts w:eastAsia="Times New Roman"/>
          <w:color w:val="333333"/>
          <w:spacing w:val="3"/>
          <w:sz w:val="30"/>
          <w:szCs w:val="30"/>
        </w:rPr>
        <w:t>Rails</w:t>
      </w:r>
    </w:p>
    <w:p w14:paraId="1866B794" w14:textId="77777777" w:rsidR="0090685C" w:rsidRDefault="0090685C" w:rsidP="0090685C">
      <w:pPr>
        <w:pStyle w:val="Heading2"/>
      </w:pPr>
      <w:bookmarkStart w:id="1" w:name="_Toc451883176"/>
      <w:r>
        <w:rPr>
          <w:rStyle w:val="Strong"/>
          <w:color w:val="333333"/>
          <w:spacing w:val="3"/>
        </w:rPr>
        <w:t>What is it?</w:t>
      </w:r>
      <w:bookmarkEnd w:id="1"/>
    </w:p>
    <w:p w14:paraId="379D6B01" w14:textId="5ABF4B9C" w:rsidR="0090685C" w:rsidRDefault="0090685C" w:rsidP="00277546">
      <w:pPr>
        <w:pStyle w:val="comments-section"/>
        <w:numPr>
          <w:ilvl w:val="0"/>
          <w:numId w:val="7"/>
        </w:numPr>
        <w:spacing w:before="0" w:beforeAutospacing="0" w:after="204" w:afterAutospacing="0" w:line="408" w:lineRule="atLeast"/>
        <w:rPr>
          <w:color w:val="333333"/>
          <w:spacing w:val="3"/>
        </w:rPr>
      </w:pPr>
      <w:r>
        <w:rPr>
          <w:color w:val="333333"/>
          <w:spacing w:val="3"/>
        </w:rPr>
        <w:t xml:space="preserve">web application framework, built with Ruby. </w:t>
      </w:r>
    </w:p>
    <w:p w14:paraId="2D1ECEB8" w14:textId="77777777" w:rsidR="0090685C" w:rsidRDefault="0090685C" w:rsidP="00277546">
      <w:pPr>
        <w:pStyle w:val="comments-section"/>
        <w:numPr>
          <w:ilvl w:val="0"/>
          <w:numId w:val="7"/>
        </w:numPr>
        <w:spacing w:before="0" w:beforeAutospacing="0" w:after="204" w:afterAutospacing="0" w:line="408" w:lineRule="atLeast"/>
        <w:rPr>
          <w:color w:val="333333"/>
          <w:spacing w:val="3"/>
        </w:rPr>
      </w:pPr>
      <w:r>
        <w:rPr>
          <w:color w:val="333333"/>
          <w:spacing w:val="3"/>
        </w:rPr>
        <w:t>Rails is very opinionated (the same as its creator), it makes an assumption there is a 'best' way to do it, and it encourages that way (but still allows for flexibility). If you follow the 'Rails Way', it will be much easier.</w:t>
      </w:r>
    </w:p>
    <w:p w14:paraId="11ED3C04" w14:textId="77777777" w:rsidR="0090685C" w:rsidRDefault="0090685C" w:rsidP="0090685C">
      <w:pPr>
        <w:pStyle w:val="comments-section"/>
        <w:spacing w:before="0" w:beforeAutospacing="0" w:after="204" w:afterAutospacing="0" w:line="408" w:lineRule="atLeast"/>
        <w:rPr>
          <w:color w:val="333333"/>
          <w:spacing w:val="3"/>
        </w:rPr>
      </w:pPr>
      <w:r>
        <w:rPr>
          <w:color w:val="333333"/>
          <w:spacing w:val="3"/>
        </w:rPr>
        <w:t>The Rails philosophy includes three major guiding principles, which really just stem from Ruby itself (except the MVC pattern):</w:t>
      </w:r>
    </w:p>
    <w:p w14:paraId="552430C1" w14:textId="77777777" w:rsidR="0090685C" w:rsidRPr="009D51C2" w:rsidRDefault="0090685C" w:rsidP="00277546">
      <w:pPr>
        <w:pStyle w:val="ListParagraph"/>
        <w:numPr>
          <w:ilvl w:val="0"/>
          <w:numId w:val="3"/>
        </w:numPr>
        <w:spacing w:before="100" w:beforeAutospacing="1" w:after="100" w:afterAutospacing="1" w:line="408" w:lineRule="atLeast"/>
        <w:rPr>
          <w:rFonts w:eastAsia="Times New Roman"/>
          <w:color w:val="333333"/>
          <w:spacing w:val="3"/>
        </w:rPr>
      </w:pPr>
      <w:r w:rsidRPr="00277546">
        <w:rPr>
          <w:rStyle w:val="Emphasis"/>
          <w:rFonts w:eastAsia="Times New Roman"/>
          <w:color w:val="333333"/>
          <w:spacing w:val="3"/>
          <w:highlight w:val="magenta"/>
        </w:rPr>
        <w:t>Don't Repeat Yourself (D.R.Y)</w:t>
      </w:r>
      <w:r w:rsidRPr="009D51C2">
        <w:rPr>
          <w:rStyle w:val="apple-converted-space"/>
          <w:rFonts w:eastAsia="Times New Roman"/>
          <w:color w:val="333333"/>
          <w:spacing w:val="3"/>
        </w:rPr>
        <w:t> </w:t>
      </w:r>
      <w:r w:rsidRPr="009D51C2">
        <w:rPr>
          <w:rFonts w:eastAsia="Times New Roman"/>
          <w:color w:val="333333"/>
          <w:spacing w:val="3"/>
        </w:rPr>
        <w:t xml:space="preserve">- DRY is a principle of software development, not exclusive to Ruby (though Ruby is very good at it, as is its community). It's main thing is that </w:t>
      </w:r>
      <w:r w:rsidRPr="009D51C2">
        <w:rPr>
          <w:rFonts w:eastAsia="Times New Roman"/>
          <w:i/>
          <w:color w:val="333333"/>
          <w:spacing w:val="3"/>
          <w:highlight w:val="yellow"/>
        </w:rPr>
        <w:t>"Every piece of knowledge must have a single, unambiguous, authoritative representation within a system"</w:t>
      </w:r>
      <w:r w:rsidRPr="009D51C2">
        <w:rPr>
          <w:rFonts w:eastAsia="Times New Roman"/>
          <w:color w:val="333333"/>
          <w:spacing w:val="3"/>
        </w:rPr>
        <w:t>. That makes it sound a lot more complex than it really is. All it means is that by not writing the same code over and over again, our code is more maintable, extensible and less buggy.</w:t>
      </w:r>
    </w:p>
    <w:p w14:paraId="686F4B01" w14:textId="77777777" w:rsidR="0090685C" w:rsidRPr="009D51C2" w:rsidRDefault="0090685C" w:rsidP="00277546">
      <w:pPr>
        <w:pStyle w:val="ListParagraph"/>
        <w:numPr>
          <w:ilvl w:val="0"/>
          <w:numId w:val="3"/>
        </w:numPr>
        <w:rPr>
          <w:rFonts w:eastAsia="Times New Roman"/>
        </w:rPr>
      </w:pPr>
      <w:r w:rsidRPr="00277546">
        <w:rPr>
          <w:rStyle w:val="Emphasis"/>
          <w:rFonts w:eastAsia="Times New Roman"/>
          <w:color w:val="333333"/>
          <w:spacing w:val="3"/>
          <w:highlight w:val="magenta"/>
        </w:rPr>
        <w:t>Convention Over Configuration (C.O.C)</w:t>
      </w:r>
      <w:r w:rsidRPr="009D51C2">
        <w:rPr>
          <w:rStyle w:val="apple-converted-space"/>
          <w:rFonts w:eastAsia="Times New Roman"/>
          <w:color w:val="333333"/>
          <w:spacing w:val="3"/>
        </w:rPr>
        <w:t> </w:t>
      </w:r>
      <w:r w:rsidRPr="009D51C2">
        <w:rPr>
          <w:rFonts w:eastAsia="Times New Roman"/>
        </w:rPr>
        <w:t>- Rails, as previously mentioned, is very opinionated. If you don't follow its guidelines (naming conventions etc.), it is difficult. But if you do, the set up is very efficient. It has the capacity to do most things by default as long as you follow the right approach.</w:t>
      </w:r>
    </w:p>
    <w:p w14:paraId="63BA2C48" w14:textId="49113E38" w:rsidR="0090685C" w:rsidRPr="0090685C" w:rsidRDefault="0090685C" w:rsidP="00277546">
      <w:pPr>
        <w:pStyle w:val="ListParagraph"/>
        <w:numPr>
          <w:ilvl w:val="0"/>
          <w:numId w:val="3"/>
        </w:numPr>
        <w:rPr>
          <w:rFonts w:eastAsia="Times New Roman"/>
        </w:rPr>
      </w:pPr>
      <w:r w:rsidRPr="00277546">
        <w:rPr>
          <w:rStyle w:val="Emphasis"/>
          <w:rFonts w:eastAsia="Times New Roman"/>
          <w:color w:val="333333"/>
          <w:spacing w:val="3"/>
          <w:highlight w:val="magenta"/>
        </w:rPr>
        <w:t>Model, View and Controller (M.V.C)</w:t>
      </w:r>
      <w:r w:rsidRPr="009D51C2">
        <w:rPr>
          <w:rStyle w:val="apple-converted-space"/>
          <w:rFonts w:eastAsia="Times New Roman"/>
          <w:color w:val="333333"/>
          <w:spacing w:val="3"/>
        </w:rPr>
        <w:t> </w:t>
      </w:r>
      <w:r>
        <w:rPr>
          <w:rFonts w:eastAsia="Times New Roman"/>
        </w:rPr>
        <w:t>–</w:t>
      </w:r>
      <w:r w:rsidRPr="009D51C2">
        <w:rPr>
          <w:rFonts w:eastAsia="Times New Roman"/>
        </w:rPr>
        <w:t xml:space="preserve"> This is probably the most important. Rails structures everything like this, so it is important to understand this. MVC is a software architecture pattern that breaks the code into small manageable chunks and stems from the problem when trying to modularize a user interface functionality so that it is maintanable and extensible. </w:t>
      </w:r>
    </w:p>
    <w:p w14:paraId="7841C335" w14:textId="77777777" w:rsidR="0090685C" w:rsidRPr="00C35F87" w:rsidRDefault="0090685C" w:rsidP="0090685C">
      <w:pPr>
        <w:pStyle w:val="Heading2"/>
      </w:pPr>
      <w:bookmarkStart w:id="2" w:name="_Toc451883177"/>
      <w:r>
        <w:t>Error Driven Development</w:t>
      </w:r>
      <w:bookmarkEnd w:id="2"/>
    </w:p>
    <w:p w14:paraId="3A83B52E" w14:textId="77777777" w:rsidR="0090685C" w:rsidRPr="0090685C" w:rsidRDefault="0090685C" w:rsidP="0090685C"/>
    <w:p w14:paraId="26C5188B" w14:textId="777BB5EA" w:rsidR="007F57B5" w:rsidRDefault="007F57B5" w:rsidP="007F57B5">
      <w:pPr>
        <w:pStyle w:val="Heading2"/>
      </w:pPr>
      <w:bookmarkStart w:id="3" w:name="_Toc451883178"/>
      <w:r>
        <w:t>Model, view, controller model</w:t>
      </w:r>
      <w:bookmarkEnd w:id="3"/>
    </w:p>
    <w:p w14:paraId="14514FA9" w14:textId="77777777" w:rsidR="009D51C2" w:rsidRPr="009D51C2" w:rsidRDefault="009D51C2" w:rsidP="00277546">
      <w:pPr>
        <w:pStyle w:val="ListParagraph"/>
        <w:numPr>
          <w:ilvl w:val="0"/>
          <w:numId w:val="3"/>
        </w:numPr>
        <w:rPr>
          <w:rFonts w:eastAsia="Times New Roman"/>
        </w:rPr>
      </w:pPr>
      <w:r w:rsidRPr="009D51C2">
        <w:rPr>
          <w:rFonts w:eastAsia="Times New Roman"/>
        </w:rPr>
        <w:t>Those chunks are Models, Views and Controllers as you have probably guessed. But what are they?</w:t>
      </w:r>
    </w:p>
    <w:p w14:paraId="0E69CDA8" w14:textId="77777777" w:rsidR="009D51C2" w:rsidRPr="009D51C2" w:rsidRDefault="009D51C2" w:rsidP="00277546">
      <w:pPr>
        <w:pStyle w:val="ListParagraph"/>
        <w:numPr>
          <w:ilvl w:val="0"/>
          <w:numId w:val="4"/>
        </w:numPr>
        <w:rPr>
          <w:rFonts w:eastAsia="Times New Roman"/>
        </w:rPr>
      </w:pPr>
      <w:r w:rsidRPr="009D51C2">
        <w:rPr>
          <w:rFonts w:eastAsia="Times New Roman"/>
          <w:highlight w:val="yellow"/>
        </w:rPr>
        <w:t>Models</w:t>
      </w:r>
      <w:r w:rsidRPr="009D51C2">
        <w:rPr>
          <w:rFonts w:eastAsia="Times New Roman"/>
        </w:rPr>
        <w:t xml:space="preserve"> - The model manages the behavior and data of the application domain, also where the database classes are created.</w:t>
      </w:r>
    </w:p>
    <w:p w14:paraId="0C034F8C" w14:textId="77777777" w:rsidR="009D51C2" w:rsidRPr="009D51C2" w:rsidRDefault="009D51C2" w:rsidP="00277546">
      <w:pPr>
        <w:pStyle w:val="ListParagraph"/>
        <w:numPr>
          <w:ilvl w:val="0"/>
          <w:numId w:val="4"/>
        </w:numPr>
        <w:rPr>
          <w:rFonts w:eastAsia="Times New Roman"/>
        </w:rPr>
      </w:pPr>
      <w:r w:rsidRPr="009D51C2">
        <w:rPr>
          <w:rFonts w:eastAsia="Times New Roman"/>
          <w:highlight w:val="yellow"/>
        </w:rPr>
        <w:t>Views</w:t>
      </w:r>
      <w:r w:rsidRPr="009D51C2">
        <w:rPr>
          <w:rFonts w:eastAsia="Times New Roman"/>
        </w:rPr>
        <w:t xml:space="preserve"> - The view manages the display of information.</w:t>
      </w:r>
    </w:p>
    <w:p w14:paraId="760F5319" w14:textId="77777777" w:rsidR="009D51C2" w:rsidRPr="009D51C2" w:rsidRDefault="009D51C2" w:rsidP="00277546">
      <w:pPr>
        <w:pStyle w:val="ListParagraph"/>
        <w:numPr>
          <w:ilvl w:val="0"/>
          <w:numId w:val="4"/>
        </w:numPr>
        <w:rPr>
          <w:rFonts w:eastAsia="Times New Roman"/>
        </w:rPr>
      </w:pPr>
      <w:r w:rsidRPr="009D51C2">
        <w:rPr>
          <w:rFonts w:eastAsia="Times New Roman"/>
          <w:highlight w:val="yellow"/>
        </w:rPr>
        <w:lastRenderedPageBreak/>
        <w:t>Controllers</w:t>
      </w:r>
      <w:r w:rsidRPr="009D51C2">
        <w:rPr>
          <w:rFonts w:eastAsia="Times New Roman"/>
        </w:rPr>
        <w:t xml:space="preserve"> - The controller interprets the user behaviour ( it is like the switchboard )</w:t>
      </w:r>
    </w:p>
    <w:p w14:paraId="2D6C87CD" w14:textId="77777777" w:rsidR="009D51C2" w:rsidRDefault="009D51C2" w:rsidP="009D51C2">
      <w:pPr>
        <w:pStyle w:val="ListParagraph"/>
        <w:rPr>
          <w:rFonts w:eastAsia="Times New Roman"/>
        </w:rPr>
      </w:pPr>
    </w:p>
    <w:p w14:paraId="44F3CA7C" w14:textId="77777777" w:rsidR="009D51C2" w:rsidRPr="009D51C2" w:rsidRDefault="009D51C2" w:rsidP="009D51C2">
      <w:pPr>
        <w:rPr>
          <w:rFonts w:eastAsia="Times New Roman"/>
        </w:rPr>
      </w:pPr>
      <w:r w:rsidRPr="009D51C2">
        <w:rPr>
          <w:rFonts w:eastAsia="Times New Roman"/>
        </w:rPr>
        <w:t>An easy way to understand MVC: the model is the data, the view is the window on the screen, and the controller is the glue between the two. --</w:t>
      </w:r>
      <w:r w:rsidRPr="009D51C2">
        <w:rPr>
          <w:rStyle w:val="apple-converted-space"/>
          <w:rFonts w:eastAsia="Times New Roman"/>
          <w:color w:val="333333"/>
          <w:spacing w:val="3"/>
        </w:rPr>
        <w:t> </w:t>
      </w:r>
      <w:hyperlink r:id="rId9" w:tgtFrame="_blank" w:history="1">
        <w:r w:rsidRPr="009D51C2">
          <w:rPr>
            <w:rStyle w:val="Hyperlink"/>
            <w:rFonts w:eastAsia="Times New Roman"/>
            <w:color w:val="4183C4"/>
            <w:spacing w:val="3"/>
          </w:rPr>
          <w:t>ConnellyBarnes</w:t>
        </w:r>
      </w:hyperlink>
    </w:p>
    <w:p w14:paraId="34073A38" w14:textId="2EEF52E8" w:rsidR="009D51C2" w:rsidRPr="009D51C2" w:rsidRDefault="009D51C2" w:rsidP="009D51C2">
      <w:pPr>
        <w:rPr>
          <w:rFonts w:eastAsia="Times New Roman"/>
        </w:rPr>
      </w:pPr>
      <w:r>
        <w:rPr>
          <w:rFonts w:eastAsia="Times New Roman"/>
        </w:rPr>
        <w:t>But is all about the interactions. A controller can send commands to the model to update the model's state (e.g., editing a document). It can also send commands to the associated view to change the presentation (and content). A model stores data that is retrieved by the controller and displayed in the view. Whenever there is a change to the data it is updated by the controller. A view requests information from the model that it uses to generate an output representation to the user.</w:t>
      </w:r>
    </w:p>
    <w:p w14:paraId="724B521A" w14:textId="19CF3B41" w:rsidR="007F57B5" w:rsidRDefault="00C35F87" w:rsidP="007F57B5">
      <w:r>
        <w:rPr>
          <w:noProof/>
        </w:rPr>
        <w:drawing>
          <wp:inline distT="0" distB="0" distL="0" distR="0" wp14:anchorId="3E20E629" wp14:editId="61E82562">
            <wp:extent cx="5326019" cy="2951928"/>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png"/>
                    <pic:cNvPicPr/>
                  </pic:nvPicPr>
                  <pic:blipFill rotWithShape="1">
                    <a:blip r:embed="rId10">
                      <a:extLst>
                        <a:ext uri="{28A0092B-C50C-407E-A947-70E740481C1C}">
                          <a14:useLocalDpi xmlns:a14="http://schemas.microsoft.com/office/drawing/2010/main" val="0"/>
                        </a:ext>
                      </a:extLst>
                    </a:blip>
                    <a:srcRect l="35597" t="31315" r="14044" b="21945"/>
                    <a:stretch/>
                  </pic:blipFill>
                  <pic:spPr bwMode="auto">
                    <a:xfrm>
                      <a:off x="0" y="0"/>
                      <a:ext cx="5350699" cy="2965607"/>
                    </a:xfrm>
                    <a:prstGeom prst="rect">
                      <a:avLst/>
                    </a:prstGeom>
                    <a:ln>
                      <a:noFill/>
                    </a:ln>
                    <a:extLst>
                      <a:ext uri="{53640926-AAD7-44D8-BBD7-CCE9431645EC}">
                        <a14:shadowObscured xmlns:a14="http://schemas.microsoft.com/office/drawing/2010/main"/>
                      </a:ext>
                    </a:extLst>
                  </pic:spPr>
                </pic:pic>
              </a:graphicData>
            </a:graphic>
          </wp:inline>
        </w:drawing>
      </w:r>
    </w:p>
    <w:p w14:paraId="4E99A5D5" w14:textId="77777777" w:rsidR="007F57B5" w:rsidRPr="007F57B5" w:rsidRDefault="007F57B5" w:rsidP="007F57B5"/>
    <w:p w14:paraId="4FE8A600" w14:textId="0D08F3C7" w:rsidR="00766464" w:rsidRDefault="00766464" w:rsidP="007F57B5">
      <w:pPr>
        <w:pStyle w:val="Heading2"/>
      </w:pPr>
      <w:bookmarkStart w:id="4" w:name="_Toc451883179"/>
      <w:r>
        <w:t>Steps to create a rails application</w:t>
      </w:r>
      <w:bookmarkEnd w:id="4"/>
    </w:p>
    <w:p w14:paraId="2B7CCBCC" w14:textId="77777777" w:rsidR="00766464" w:rsidRDefault="00766464" w:rsidP="00277546">
      <w:pPr>
        <w:numPr>
          <w:ilvl w:val="0"/>
          <w:numId w:val="6"/>
        </w:numPr>
        <w:spacing w:before="100" w:beforeAutospacing="1" w:after="100" w:afterAutospacing="1" w:line="408" w:lineRule="atLeast"/>
        <w:rPr>
          <w:rFonts w:eastAsia="Times New Roman"/>
          <w:color w:val="333333"/>
          <w:spacing w:val="3"/>
        </w:rPr>
      </w:pPr>
      <w:r>
        <w:rPr>
          <w:rFonts w:eastAsia="Times New Roman"/>
          <w:color w:val="333333"/>
          <w:spacing w:val="3"/>
        </w:rPr>
        <w:t>Planning</w:t>
      </w:r>
    </w:p>
    <w:p w14:paraId="6DA314EB" w14:textId="77777777" w:rsidR="00766464" w:rsidRDefault="00766464" w:rsidP="00277546">
      <w:pPr>
        <w:numPr>
          <w:ilvl w:val="0"/>
          <w:numId w:val="6"/>
        </w:numPr>
        <w:spacing w:beforeAutospacing="1" w:afterAutospacing="1" w:line="408" w:lineRule="atLeast"/>
        <w:rPr>
          <w:rFonts w:eastAsia="Times New Roman"/>
          <w:color w:val="333333"/>
          <w:spacing w:val="3"/>
        </w:rPr>
      </w:pPr>
      <w:r>
        <w:rPr>
          <w:rStyle w:val="HTMLCode"/>
          <w:rFonts w:ascii="Consolas" w:hAnsi="Consolas"/>
          <w:color w:val="333333"/>
          <w:spacing w:val="3"/>
          <w:bdr w:val="none" w:sz="0" w:space="0" w:color="auto" w:frame="1"/>
          <w:shd w:val="clear" w:color="auto" w:fill="F7F7F7"/>
        </w:rPr>
        <w:t>rails new project_name</w:t>
      </w:r>
    </w:p>
    <w:p w14:paraId="246663F9" w14:textId="77777777" w:rsidR="00766464" w:rsidRDefault="00766464" w:rsidP="00277546">
      <w:pPr>
        <w:numPr>
          <w:ilvl w:val="0"/>
          <w:numId w:val="6"/>
        </w:numPr>
        <w:spacing w:before="100" w:beforeAutospacing="1" w:after="100" w:afterAutospacing="1" w:line="408" w:lineRule="atLeast"/>
        <w:rPr>
          <w:rFonts w:eastAsia="Times New Roman"/>
          <w:color w:val="333333"/>
          <w:spacing w:val="3"/>
        </w:rPr>
      </w:pPr>
      <w:r>
        <w:rPr>
          <w:rFonts w:eastAsia="Times New Roman"/>
          <w:color w:val="333333"/>
          <w:spacing w:val="3"/>
        </w:rPr>
        <w:t>Edit Gemfile for debugging</w:t>
      </w:r>
    </w:p>
    <w:p w14:paraId="071610D1" w14:textId="77777777" w:rsidR="00766464" w:rsidRDefault="00766464" w:rsidP="00277546">
      <w:pPr>
        <w:numPr>
          <w:ilvl w:val="0"/>
          <w:numId w:val="6"/>
        </w:numPr>
        <w:spacing w:before="100" w:beforeAutospacing="1" w:after="100" w:afterAutospacing="1" w:line="408" w:lineRule="atLeast"/>
        <w:rPr>
          <w:rFonts w:eastAsia="Times New Roman"/>
          <w:color w:val="333333"/>
          <w:spacing w:val="3"/>
        </w:rPr>
      </w:pPr>
      <w:r>
        <w:rPr>
          <w:rFonts w:eastAsia="Times New Roman"/>
          <w:color w:val="333333"/>
          <w:spacing w:val="3"/>
        </w:rPr>
        <w:t>Work out your routes - config/routes.rb</w:t>
      </w:r>
    </w:p>
    <w:p w14:paraId="748FCEBB" w14:textId="77777777" w:rsidR="00766464" w:rsidRDefault="00766464" w:rsidP="00277546">
      <w:pPr>
        <w:numPr>
          <w:ilvl w:val="0"/>
          <w:numId w:val="6"/>
        </w:numPr>
        <w:spacing w:before="100" w:beforeAutospacing="1" w:after="100" w:afterAutospacing="1" w:line="408" w:lineRule="atLeast"/>
        <w:rPr>
          <w:rFonts w:eastAsia="Times New Roman"/>
          <w:color w:val="333333"/>
          <w:spacing w:val="3"/>
        </w:rPr>
      </w:pPr>
      <w:r>
        <w:rPr>
          <w:rFonts w:eastAsia="Times New Roman"/>
          <w:color w:val="333333"/>
          <w:spacing w:val="3"/>
        </w:rPr>
        <w:t>Create controllers</w:t>
      </w:r>
    </w:p>
    <w:p w14:paraId="4BFACD99" w14:textId="77777777" w:rsidR="00766464" w:rsidRDefault="00766464" w:rsidP="00277546">
      <w:pPr>
        <w:numPr>
          <w:ilvl w:val="0"/>
          <w:numId w:val="6"/>
        </w:numPr>
        <w:spacing w:before="100" w:beforeAutospacing="1" w:after="100" w:afterAutospacing="1" w:line="408" w:lineRule="atLeast"/>
        <w:rPr>
          <w:rFonts w:eastAsia="Times New Roman"/>
          <w:color w:val="333333"/>
          <w:spacing w:val="3"/>
        </w:rPr>
      </w:pPr>
      <w:r>
        <w:rPr>
          <w:rFonts w:eastAsia="Times New Roman"/>
          <w:color w:val="333333"/>
          <w:spacing w:val="3"/>
        </w:rPr>
        <w:t>Create methods in controllers</w:t>
      </w:r>
    </w:p>
    <w:p w14:paraId="6FAE558C" w14:textId="77777777" w:rsidR="00766464" w:rsidRDefault="00766464" w:rsidP="00277546">
      <w:pPr>
        <w:numPr>
          <w:ilvl w:val="0"/>
          <w:numId w:val="6"/>
        </w:numPr>
        <w:spacing w:before="100" w:beforeAutospacing="1" w:after="100" w:afterAutospacing="1" w:line="408" w:lineRule="atLeast"/>
        <w:rPr>
          <w:rFonts w:eastAsia="Times New Roman"/>
          <w:color w:val="333333"/>
          <w:spacing w:val="3"/>
        </w:rPr>
      </w:pPr>
      <w:r>
        <w:rPr>
          <w:rFonts w:eastAsia="Times New Roman"/>
          <w:color w:val="333333"/>
          <w:spacing w:val="3"/>
        </w:rPr>
        <w:t>Create appropriate views</w:t>
      </w:r>
    </w:p>
    <w:p w14:paraId="30717E59" w14:textId="352536B6" w:rsidR="00766464" w:rsidRPr="00766464" w:rsidRDefault="00766464" w:rsidP="00277546">
      <w:pPr>
        <w:numPr>
          <w:ilvl w:val="0"/>
          <w:numId w:val="6"/>
        </w:numPr>
        <w:spacing w:before="100" w:beforeAutospacing="1" w:after="100" w:afterAutospacing="1" w:line="408" w:lineRule="atLeast"/>
        <w:rPr>
          <w:rFonts w:eastAsia="Times New Roman"/>
          <w:color w:val="333333"/>
          <w:spacing w:val="3"/>
        </w:rPr>
      </w:pPr>
      <w:r>
        <w:rPr>
          <w:rFonts w:eastAsia="Times New Roman"/>
          <w:color w:val="333333"/>
          <w:spacing w:val="3"/>
        </w:rPr>
        <w:t>Repeat as necessary</w:t>
      </w:r>
    </w:p>
    <w:p w14:paraId="5D488B36" w14:textId="43117D92" w:rsidR="007F57B5" w:rsidRDefault="007F57B5" w:rsidP="007F57B5">
      <w:pPr>
        <w:pStyle w:val="Heading2"/>
      </w:pPr>
      <w:bookmarkStart w:id="5" w:name="_Toc451883180"/>
      <w:r>
        <w:t>Creating a new Rails application</w:t>
      </w:r>
      <w:bookmarkEnd w:id="5"/>
    </w:p>
    <w:p w14:paraId="0F6FDBD0" w14:textId="545E1700" w:rsidR="009D51C2" w:rsidRDefault="009D51C2" w:rsidP="00277546">
      <w:pPr>
        <w:pStyle w:val="comments-section"/>
        <w:numPr>
          <w:ilvl w:val="0"/>
          <w:numId w:val="5"/>
        </w:numPr>
        <w:spacing w:before="0" w:beforeAutospacing="0" w:after="0" w:afterAutospacing="0" w:line="408" w:lineRule="atLeast"/>
        <w:rPr>
          <w:color w:val="333333"/>
          <w:spacing w:val="3"/>
        </w:rPr>
      </w:pPr>
      <w:r w:rsidRPr="009D51C2">
        <w:rPr>
          <w:color w:val="333333"/>
          <w:spacing w:val="3"/>
        </w:rPr>
        <w:t xml:space="preserve">First step is always planning, before you get into a Rails project </w:t>
      </w:r>
      <w:r>
        <w:rPr>
          <w:color w:val="333333"/>
          <w:spacing w:val="3"/>
        </w:rPr>
        <w:t>–</w:t>
      </w:r>
      <w:r w:rsidRPr="009D51C2">
        <w:rPr>
          <w:color w:val="333333"/>
          <w:spacing w:val="3"/>
        </w:rPr>
        <w:t xml:space="preserve"> </w:t>
      </w:r>
    </w:p>
    <w:p w14:paraId="69F127AA" w14:textId="77777777" w:rsidR="009D51C2" w:rsidRDefault="009D51C2" w:rsidP="00277546">
      <w:pPr>
        <w:pStyle w:val="Codelin32"/>
        <w:numPr>
          <w:ilvl w:val="0"/>
          <w:numId w:val="5"/>
        </w:numPr>
        <w:rPr>
          <w:rFonts w:ascii="Helvetica Neue" w:hAnsi="Helvetica Neue"/>
        </w:rPr>
      </w:pPr>
      <w:r w:rsidRPr="009D51C2">
        <w:rPr>
          <w:highlight w:val="yellow"/>
        </w:rPr>
        <w:lastRenderedPageBreak/>
        <w:t>In the console:</w:t>
      </w:r>
      <w:r>
        <w:t xml:space="preserve"> </w:t>
      </w:r>
      <w:r w:rsidRPr="009D51C2">
        <w:rPr>
          <w:rFonts w:ascii="Helvetica Neue" w:hAnsi="Helvetica Neue"/>
        </w:rPr>
        <w:t>To crea</w:t>
      </w:r>
      <w:r>
        <w:rPr>
          <w:rFonts w:ascii="Helvetica Neue" w:hAnsi="Helvetica Neue"/>
        </w:rPr>
        <w:t>te the Rails project</w:t>
      </w:r>
    </w:p>
    <w:p w14:paraId="202CC17A" w14:textId="77777777" w:rsidR="009D51C2" w:rsidRDefault="009D51C2" w:rsidP="009D51C2">
      <w:pPr>
        <w:pStyle w:val="CodeBlock"/>
        <w:framePr w:wrap="notBeside"/>
      </w:pPr>
      <w:r w:rsidRPr="009D51C2">
        <w:rPr>
          <w:rStyle w:val="apple-converted-space"/>
          <w:rFonts w:ascii="Helvetica Neue" w:hAnsi="Helvetica Neue"/>
          <w:color w:val="333333"/>
        </w:rPr>
        <w:t> </w:t>
      </w:r>
      <w:r w:rsidRPr="009D51C2">
        <w:rPr>
          <w:rStyle w:val="HTMLCode"/>
          <w:rFonts w:ascii="Consolas" w:hAnsi="Consolas"/>
          <w:color w:val="333333"/>
          <w:shd w:val="clear" w:color="auto" w:fill="F7F7F7"/>
        </w:rPr>
        <w:t>rails new project_name</w:t>
      </w:r>
      <w:r w:rsidRPr="009D51C2">
        <w:rPr>
          <w:rStyle w:val="apple-converted-space"/>
          <w:rFonts w:ascii="Helvetica Neue" w:hAnsi="Helvetica Neue"/>
          <w:color w:val="333333"/>
        </w:rPr>
        <w:t> </w:t>
      </w:r>
    </w:p>
    <w:p w14:paraId="3E753B48" w14:textId="77777777" w:rsidR="009D51C2" w:rsidRDefault="009D51C2" w:rsidP="00277546">
      <w:pPr>
        <w:pStyle w:val="ListParagraph"/>
        <w:numPr>
          <w:ilvl w:val="0"/>
          <w:numId w:val="5"/>
        </w:numPr>
      </w:pPr>
      <w:r>
        <w:t>Go to project folder</w:t>
      </w:r>
    </w:p>
    <w:p w14:paraId="2CEA7B22" w14:textId="32701C36" w:rsidR="009D51C2" w:rsidRPr="009D51C2" w:rsidRDefault="009D51C2" w:rsidP="009D51C2">
      <w:pPr>
        <w:pStyle w:val="CodeBlock"/>
        <w:framePr w:wrap="notBeside"/>
      </w:pPr>
      <w:r w:rsidRPr="009D51C2">
        <w:t>(</w:t>
      </w:r>
      <w:r w:rsidRPr="009D51C2">
        <w:rPr>
          <w:rStyle w:val="apple-converted-space"/>
          <w:rFonts w:ascii="Helvetica Neue" w:hAnsi="Helvetica Neue"/>
          <w:color w:val="333333"/>
        </w:rPr>
        <w:t> </w:t>
      </w:r>
      <w:r w:rsidRPr="009D51C2">
        <w:rPr>
          <w:rStyle w:val="HTMLCode"/>
          <w:rFonts w:ascii="Consolas" w:hAnsi="Consolas"/>
          <w:color w:val="333333"/>
          <w:shd w:val="clear" w:color="auto" w:fill="F7F7F7"/>
        </w:rPr>
        <w:t>cd project_name</w:t>
      </w:r>
      <w:r w:rsidRPr="009D51C2">
        <w:rPr>
          <w:rStyle w:val="apple-converted-space"/>
          <w:rFonts w:ascii="Helvetica Neue" w:hAnsi="Helvetica Neue"/>
          <w:color w:val="333333"/>
        </w:rPr>
        <w:t> </w:t>
      </w:r>
      <w:r w:rsidRPr="009D51C2">
        <w:t>).</w:t>
      </w:r>
    </w:p>
    <w:p w14:paraId="7A4D7D0B" w14:textId="77777777" w:rsidR="00702F48" w:rsidRDefault="009D51C2" w:rsidP="00277546">
      <w:pPr>
        <w:pStyle w:val="comments-section"/>
        <w:numPr>
          <w:ilvl w:val="0"/>
          <w:numId w:val="5"/>
        </w:numPr>
        <w:spacing w:before="0" w:beforeAutospacing="0" w:after="204" w:afterAutospacing="0" w:line="408" w:lineRule="atLeast"/>
        <w:rPr>
          <w:color w:val="333333"/>
          <w:spacing w:val="3"/>
        </w:rPr>
      </w:pPr>
      <w:r>
        <w:rPr>
          <w:color w:val="333333"/>
          <w:spacing w:val="3"/>
        </w:rPr>
        <w:t>In Rails folders –</w:t>
      </w:r>
      <w:r w:rsidR="00702F48">
        <w:rPr>
          <w:color w:val="333333"/>
          <w:spacing w:val="3"/>
        </w:rPr>
        <w:t xml:space="preserve"> go to </w:t>
      </w:r>
      <w:r>
        <w:rPr>
          <w:color w:val="333333"/>
          <w:spacing w:val="3"/>
        </w:rPr>
        <w:t xml:space="preserve">Gemfile to be more suited for debugging. </w:t>
      </w:r>
      <w:r w:rsidR="00702F48">
        <w:rPr>
          <w:color w:val="333333"/>
          <w:spacing w:val="3"/>
        </w:rPr>
        <w:t xml:space="preserve">It’s in </w:t>
      </w:r>
    </w:p>
    <w:p w14:paraId="19423F43" w14:textId="32569CF3" w:rsidR="00702F48" w:rsidRDefault="00702F48" w:rsidP="00702F48">
      <w:pPr>
        <w:pStyle w:val="comments-section"/>
        <w:spacing w:before="0" w:beforeAutospacing="0" w:after="204" w:afterAutospacing="0" w:line="408" w:lineRule="atLeast"/>
        <w:ind w:left="720"/>
        <w:rPr>
          <w:color w:val="333333"/>
          <w:spacing w:val="3"/>
        </w:rPr>
      </w:pPr>
      <w:r>
        <w:rPr>
          <w:color w:val="333333"/>
          <w:spacing w:val="3"/>
        </w:rPr>
        <w:t>Vendor/gemfile</w:t>
      </w:r>
    </w:p>
    <w:p w14:paraId="3A8287B7" w14:textId="09C30277" w:rsidR="009D51C2" w:rsidRDefault="009D51C2" w:rsidP="00702F48">
      <w:pPr>
        <w:pStyle w:val="comments-section"/>
        <w:spacing w:before="0" w:beforeAutospacing="0" w:after="204" w:afterAutospacing="0" w:line="408" w:lineRule="atLeast"/>
        <w:ind w:left="720"/>
        <w:rPr>
          <w:color w:val="333333"/>
          <w:spacing w:val="3"/>
        </w:rPr>
      </w:pPr>
      <w:r>
        <w:rPr>
          <w:color w:val="333333"/>
          <w:spacing w:val="3"/>
        </w:rPr>
        <w:t>The code we tend to use is this...</w:t>
      </w:r>
    </w:p>
    <w:p w14:paraId="3C9D5272" w14:textId="77777777" w:rsidR="009D51C2" w:rsidRDefault="009D51C2" w:rsidP="009D51C2">
      <w:pPr>
        <w:pStyle w:val="CodeBlock"/>
        <w:framePr w:wrap="notBeside"/>
        <w:rPr>
          <w:rStyle w:val="HTMLCode"/>
          <w:color w:val="333333"/>
        </w:rPr>
      </w:pPr>
      <w:r>
        <w:rPr>
          <w:rStyle w:val="HTMLCode"/>
          <w:color w:val="333333"/>
        </w:rPr>
        <w:t xml:space="preserve">group </w:t>
      </w:r>
      <w:r>
        <w:rPr>
          <w:rStyle w:val="hljs-symbol"/>
          <w:color w:val="333333"/>
        </w:rPr>
        <w:t>:development</w:t>
      </w:r>
      <w:r>
        <w:rPr>
          <w:rStyle w:val="HTMLCode"/>
          <w:color w:val="333333"/>
        </w:rPr>
        <w:t xml:space="preserve"> </w:t>
      </w:r>
      <w:r>
        <w:rPr>
          <w:rStyle w:val="hljs-keyword"/>
        </w:rPr>
        <w:t>do</w:t>
      </w:r>
    </w:p>
    <w:p w14:paraId="6C681CC2" w14:textId="70E68255" w:rsidR="009D51C2" w:rsidRDefault="009D51C2" w:rsidP="00702F48">
      <w:pPr>
        <w:pStyle w:val="CodeBlock"/>
        <w:framePr w:wrap="notBeside"/>
        <w:rPr>
          <w:rStyle w:val="HTMLCode"/>
          <w:color w:val="333333"/>
        </w:rPr>
      </w:pPr>
      <w:r>
        <w:rPr>
          <w:rStyle w:val="HTMLCode"/>
          <w:color w:val="333333"/>
        </w:rPr>
        <w:t xml:space="preserve">  </w:t>
      </w:r>
      <w:r w:rsidR="00702F48">
        <w:rPr>
          <w:rStyle w:val="HTMLCode"/>
          <w:color w:val="333333"/>
        </w:rPr>
        <w:t>rail</w:t>
      </w:r>
    </w:p>
    <w:p w14:paraId="7124305D" w14:textId="77777777" w:rsidR="009D51C2" w:rsidRDefault="009D51C2" w:rsidP="009D51C2">
      <w:pPr>
        <w:pStyle w:val="CodeBlock"/>
        <w:framePr w:wrap="notBeside"/>
        <w:rPr>
          <w:rStyle w:val="HTMLCode"/>
          <w:color w:val="333333"/>
        </w:rPr>
      </w:pPr>
      <w:r>
        <w:rPr>
          <w:rStyle w:val="hljs-keyword"/>
        </w:rPr>
        <w:t>end</w:t>
      </w:r>
    </w:p>
    <w:p w14:paraId="72881491" w14:textId="77777777" w:rsidR="009D51C2" w:rsidRDefault="009D51C2" w:rsidP="00277546">
      <w:pPr>
        <w:pStyle w:val="comments-section"/>
        <w:numPr>
          <w:ilvl w:val="0"/>
          <w:numId w:val="5"/>
        </w:numPr>
        <w:spacing w:before="0" w:beforeAutospacing="0" w:after="0" w:afterAutospacing="0" w:line="408" w:lineRule="atLeast"/>
        <w:rPr>
          <w:rStyle w:val="apple-converted-space"/>
          <w:color w:val="333333"/>
          <w:spacing w:val="3"/>
        </w:rPr>
      </w:pPr>
      <w:r>
        <w:rPr>
          <w:color w:val="333333"/>
          <w:spacing w:val="3"/>
        </w:rPr>
        <w:t>In console run</w:t>
      </w:r>
      <w:r>
        <w:rPr>
          <w:rStyle w:val="apple-converted-space"/>
          <w:color w:val="333333"/>
          <w:spacing w:val="3"/>
        </w:rPr>
        <w:t> </w:t>
      </w:r>
    </w:p>
    <w:p w14:paraId="69F8F4DD" w14:textId="77777777" w:rsidR="009D51C2" w:rsidRDefault="009D51C2" w:rsidP="009D51C2">
      <w:pPr>
        <w:pStyle w:val="comments-section"/>
        <w:spacing w:before="0" w:beforeAutospacing="0" w:after="0" w:afterAutospacing="0" w:line="408" w:lineRule="atLeast"/>
        <w:ind w:left="720"/>
        <w:rPr>
          <w:rStyle w:val="apple-converted-space"/>
          <w:color w:val="333333"/>
          <w:spacing w:val="3"/>
        </w:rPr>
      </w:pPr>
    </w:p>
    <w:p w14:paraId="1A95112D" w14:textId="6989FD01" w:rsidR="009D51C2" w:rsidRDefault="009D51C2" w:rsidP="009D51C2">
      <w:pPr>
        <w:pStyle w:val="CodeBlock"/>
        <w:framePr w:wrap="notBeside"/>
        <w:rPr>
          <w:rStyle w:val="apple-converted-space"/>
          <w:color w:val="333333"/>
        </w:rPr>
      </w:pPr>
      <w:r>
        <w:rPr>
          <w:rStyle w:val="HTMLCode"/>
          <w:color w:val="333333"/>
          <w:shd w:val="clear" w:color="auto" w:fill="F7F7F7"/>
        </w:rPr>
        <w:t>bundle</w:t>
      </w:r>
      <w:r>
        <w:rPr>
          <w:rStyle w:val="apple-converted-space"/>
          <w:rFonts w:ascii="Helvetica Neue" w:hAnsi="Helvetica Neue"/>
          <w:color w:val="333333"/>
        </w:rPr>
        <w:t> </w:t>
      </w:r>
    </w:p>
    <w:p w14:paraId="14606396" w14:textId="3E1EB56A" w:rsidR="009D51C2" w:rsidRDefault="009D51C2" w:rsidP="009D51C2">
      <w:r>
        <w:t xml:space="preserve">That will sort out all our gems and get all the dependencies loaded which is quite important. </w:t>
      </w:r>
    </w:p>
    <w:p w14:paraId="11C309FB" w14:textId="77777777" w:rsidR="009D51C2" w:rsidRDefault="009D51C2" w:rsidP="007F57B5"/>
    <w:p w14:paraId="26FFA47B" w14:textId="77777777" w:rsidR="00766464" w:rsidRDefault="00766464" w:rsidP="00766464">
      <w:pPr>
        <w:pStyle w:val="Heading2"/>
      </w:pPr>
      <w:bookmarkStart w:id="6" w:name="_Toc451883181"/>
      <w:r>
        <w:t>Loading up the server – before can see anything in browser</w:t>
      </w:r>
      <w:bookmarkEnd w:id="6"/>
    </w:p>
    <w:p w14:paraId="4DBDF799" w14:textId="0BD07F94" w:rsidR="00766464" w:rsidRDefault="00766464" w:rsidP="00766464">
      <w:pPr>
        <w:pStyle w:val="comments-section"/>
        <w:spacing w:before="0" w:beforeAutospacing="0" w:after="0" w:afterAutospacing="0" w:line="408" w:lineRule="atLeast"/>
        <w:rPr>
          <w:color w:val="333333"/>
          <w:spacing w:val="3"/>
        </w:rPr>
      </w:pPr>
      <w:r>
        <w:rPr>
          <w:color w:val="333333"/>
          <w:spacing w:val="3"/>
        </w:rPr>
        <w:t>In the console - lets load up the server -</w:t>
      </w:r>
      <w:r>
        <w:rPr>
          <w:rStyle w:val="apple-converted-space"/>
          <w:color w:val="333333"/>
          <w:spacing w:val="3"/>
        </w:rPr>
        <w:t> </w:t>
      </w:r>
      <w:r>
        <w:rPr>
          <w:rStyle w:val="HTMLCode"/>
          <w:rFonts w:ascii="Consolas" w:hAnsi="Consolas"/>
          <w:color w:val="333333"/>
          <w:spacing w:val="3"/>
          <w:bdr w:val="none" w:sz="0" w:space="0" w:color="auto" w:frame="1"/>
          <w:shd w:val="clear" w:color="auto" w:fill="F7F7F7"/>
        </w:rPr>
        <w:t>rails server</w:t>
      </w:r>
      <w:r>
        <w:rPr>
          <w:rStyle w:val="apple-converted-space"/>
          <w:color w:val="333333"/>
          <w:spacing w:val="3"/>
        </w:rPr>
        <w:t> </w:t>
      </w:r>
      <w:r>
        <w:rPr>
          <w:color w:val="333333"/>
          <w:spacing w:val="3"/>
        </w:rPr>
        <w:t>or</w:t>
      </w:r>
      <w:r>
        <w:rPr>
          <w:rStyle w:val="apple-converted-space"/>
          <w:color w:val="333333"/>
          <w:spacing w:val="3"/>
        </w:rPr>
        <w:t> </w:t>
      </w:r>
      <w:r>
        <w:rPr>
          <w:rStyle w:val="HTMLCode"/>
          <w:rFonts w:ascii="Consolas" w:hAnsi="Consolas"/>
          <w:color w:val="333333"/>
          <w:spacing w:val="3"/>
          <w:bdr w:val="none" w:sz="0" w:space="0" w:color="auto" w:frame="1"/>
          <w:shd w:val="clear" w:color="auto" w:fill="F7F7F7"/>
        </w:rPr>
        <w:t>rails s</w:t>
      </w:r>
      <w:r>
        <w:rPr>
          <w:color w:val="333333"/>
          <w:spacing w:val="3"/>
        </w:rPr>
        <w:t xml:space="preserve">. </w:t>
      </w:r>
    </w:p>
    <w:p w14:paraId="54B65632" w14:textId="72158C69" w:rsidR="0056685E" w:rsidRDefault="0056685E" w:rsidP="00766464">
      <w:pPr>
        <w:pStyle w:val="comments-section"/>
        <w:spacing w:before="0" w:beforeAutospacing="0" w:after="0" w:afterAutospacing="0" w:line="408" w:lineRule="atLeast"/>
        <w:rPr>
          <w:color w:val="333333"/>
          <w:spacing w:val="3"/>
        </w:rPr>
      </w:pPr>
      <w:r>
        <w:rPr>
          <w:color w:val="333333"/>
          <w:spacing w:val="3"/>
        </w:rPr>
        <w:t>Getting out of the server???</w:t>
      </w:r>
    </w:p>
    <w:p w14:paraId="5339064A" w14:textId="5021267D" w:rsidR="00C35F87" w:rsidRDefault="00766464" w:rsidP="00766464">
      <w:pPr>
        <w:pStyle w:val="Heading2"/>
      </w:pPr>
      <w:bookmarkStart w:id="7" w:name="_Toc451883182"/>
      <w:r>
        <w:t>Creating Something to see in the browser</w:t>
      </w:r>
      <w:bookmarkEnd w:id="7"/>
      <w:r>
        <w:t xml:space="preserve"> </w:t>
      </w:r>
    </w:p>
    <w:p w14:paraId="17F9CE08" w14:textId="5C7951CD" w:rsidR="00766464" w:rsidRDefault="0090685C" w:rsidP="00766464">
      <w:r w:rsidRPr="0090685C">
        <w:rPr>
          <w:noProof/>
        </w:rPr>
        <w:drawing>
          <wp:inline distT="0" distB="0" distL="0" distR="0" wp14:anchorId="35441A96" wp14:editId="77432952">
            <wp:extent cx="6071870" cy="2141855"/>
            <wp:effectExtent l="25400" t="0" r="2413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561C958" w14:textId="77777777" w:rsidR="00766464" w:rsidRPr="00766464" w:rsidRDefault="00766464" w:rsidP="00766464"/>
    <w:p w14:paraId="422A8476" w14:textId="14AC23C8" w:rsidR="00766464" w:rsidRPr="00766464" w:rsidRDefault="00766464" w:rsidP="00766464">
      <w:pPr>
        <w:pStyle w:val="Heading3"/>
        <w:rPr>
          <w:rFonts w:eastAsia="Times New Roman"/>
        </w:rPr>
      </w:pPr>
      <w:bookmarkStart w:id="8" w:name="_Toc451883183"/>
      <w:r>
        <w:rPr>
          <w:rFonts w:eastAsia="Times New Roman"/>
        </w:rPr>
        <w:lastRenderedPageBreak/>
        <w:t>Create a route for the browser in the Routes folder – in config</w:t>
      </w:r>
      <w:bookmarkEnd w:id="8"/>
      <w:r>
        <w:rPr>
          <w:rFonts w:eastAsia="Times New Roman"/>
        </w:rPr>
        <w:t xml:space="preserve"> </w:t>
      </w:r>
    </w:p>
    <w:p w14:paraId="59D539A3" w14:textId="77777777" w:rsidR="00766464" w:rsidRDefault="00766464" w:rsidP="00766464">
      <w:pPr>
        <w:pStyle w:val="comments-section"/>
        <w:spacing w:before="0" w:beforeAutospacing="0" w:after="204" w:afterAutospacing="0" w:line="408" w:lineRule="atLeast"/>
        <w:rPr>
          <w:color w:val="333333"/>
          <w:spacing w:val="3"/>
        </w:rPr>
      </w:pPr>
      <w:r>
        <w:rPr>
          <w:color w:val="333333"/>
          <w:spacing w:val="3"/>
        </w:rPr>
        <w:t xml:space="preserve">Now we get into the Routes (found in config/routes.rb). </w:t>
      </w:r>
    </w:p>
    <w:p w14:paraId="4B450884" w14:textId="77777777" w:rsidR="00766464" w:rsidRDefault="00766464" w:rsidP="00766464">
      <w:pPr>
        <w:pStyle w:val="comments-section"/>
        <w:spacing w:before="0" w:beforeAutospacing="0" w:after="204" w:afterAutospacing="0" w:line="408" w:lineRule="atLeast"/>
        <w:rPr>
          <w:color w:val="333333"/>
          <w:spacing w:val="3"/>
        </w:rPr>
      </w:pPr>
      <w:r>
        <w:rPr>
          <w:color w:val="333333"/>
          <w:spacing w:val="3"/>
        </w:rPr>
        <w:t xml:space="preserve">This is like our phone directory or the 'gets' in Sinatra. </w:t>
      </w:r>
    </w:p>
    <w:p w14:paraId="1D467CDE" w14:textId="343120E6" w:rsidR="00766464" w:rsidRDefault="00766464" w:rsidP="00766464">
      <w:pPr>
        <w:pStyle w:val="comments-section"/>
        <w:spacing w:before="0" w:beforeAutospacing="0" w:after="204" w:afterAutospacing="0" w:line="408" w:lineRule="atLeast"/>
        <w:rPr>
          <w:color w:val="333333"/>
          <w:spacing w:val="3"/>
        </w:rPr>
      </w:pPr>
      <w:r>
        <w:rPr>
          <w:color w:val="333333"/>
          <w:spacing w:val="3"/>
        </w:rPr>
        <w:t>Approach like this</w:t>
      </w:r>
    </w:p>
    <w:p w14:paraId="4FF760EB" w14:textId="77777777" w:rsidR="00766464" w:rsidRDefault="00766464" w:rsidP="00766464">
      <w:pPr>
        <w:pStyle w:val="CodeBlock"/>
        <w:framePr w:wrap="notBeside"/>
        <w:rPr>
          <w:rStyle w:val="HTMLCode"/>
          <w:rFonts w:ascii="Consolas" w:hAnsi="Consolas"/>
          <w:color w:val="333333"/>
        </w:rPr>
      </w:pPr>
      <w:r>
        <w:rPr>
          <w:rStyle w:val="hljs-constant"/>
          <w:color w:val="F5871F"/>
        </w:rPr>
        <w:t>Rails</w:t>
      </w:r>
      <w:r>
        <w:rPr>
          <w:rStyle w:val="HTMLCode"/>
          <w:rFonts w:ascii="Consolas" w:hAnsi="Consolas"/>
          <w:color w:val="333333"/>
        </w:rPr>
        <w:t xml:space="preserve">.application.routes.draw </w:t>
      </w:r>
      <w:r>
        <w:rPr>
          <w:rStyle w:val="hljs-keyword"/>
        </w:rPr>
        <w:t>do</w:t>
      </w:r>
    </w:p>
    <w:p w14:paraId="604DED03" w14:textId="77777777" w:rsidR="00766464" w:rsidRDefault="00766464" w:rsidP="00766464">
      <w:pPr>
        <w:pStyle w:val="CodeBlock"/>
        <w:framePr w:wrap="notBeside"/>
        <w:rPr>
          <w:rStyle w:val="HTMLCode"/>
          <w:rFonts w:ascii="Consolas" w:hAnsi="Consolas"/>
          <w:color w:val="333333"/>
        </w:rPr>
      </w:pPr>
      <w:r>
        <w:rPr>
          <w:rStyle w:val="HTMLCode"/>
          <w:rFonts w:ascii="Consolas" w:hAnsi="Consolas"/>
          <w:color w:val="333333"/>
        </w:rPr>
        <w:t xml:space="preserve">            </w:t>
      </w:r>
      <w:r>
        <w:rPr>
          <w:rStyle w:val="hljs-comment"/>
          <w:color w:val="8E908C"/>
        </w:rPr>
        <w:t># controller#method</w:t>
      </w:r>
    </w:p>
    <w:p w14:paraId="288A7D88" w14:textId="77777777" w:rsidR="00766464" w:rsidRDefault="00766464" w:rsidP="00766464">
      <w:pPr>
        <w:pStyle w:val="CodeBlock"/>
        <w:framePr w:wrap="notBeside"/>
        <w:rPr>
          <w:rStyle w:val="HTMLCode"/>
          <w:rFonts w:ascii="Consolas" w:hAnsi="Consolas"/>
          <w:color w:val="333333"/>
        </w:rPr>
      </w:pPr>
      <w:r>
        <w:rPr>
          <w:rStyle w:val="HTMLCode"/>
          <w:rFonts w:ascii="Consolas" w:hAnsi="Consolas"/>
          <w:color w:val="333333"/>
        </w:rPr>
        <w:t xml:space="preserve">  root </w:t>
      </w:r>
      <w:r>
        <w:rPr>
          <w:rStyle w:val="hljs-symbol"/>
          <w:color w:val="333333"/>
        </w:rPr>
        <w:t>:to</w:t>
      </w:r>
      <w:r>
        <w:rPr>
          <w:rStyle w:val="HTMLCode"/>
          <w:rFonts w:ascii="Consolas" w:hAnsi="Consolas"/>
          <w:color w:val="333333"/>
        </w:rPr>
        <w:t xml:space="preserve"> =&gt; </w:t>
      </w:r>
      <w:r>
        <w:rPr>
          <w:rStyle w:val="hljs-string"/>
          <w:color w:val="718C00"/>
        </w:rPr>
        <w:t>'pages#home'</w:t>
      </w:r>
    </w:p>
    <w:p w14:paraId="63FEA465" w14:textId="77777777" w:rsidR="00766464" w:rsidRDefault="00766464" w:rsidP="00766464">
      <w:pPr>
        <w:pStyle w:val="CodeBlock"/>
        <w:framePr w:wrap="notBeside"/>
        <w:rPr>
          <w:rStyle w:val="HTMLCode"/>
          <w:rFonts w:ascii="Consolas" w:hAnsi="Consolas"/>
          <w:color w:val="333333"/>
        </w:rPr>
      </w:pPr>
      <w:r>
        <w:rPr>
          <w:rStyle w:val="HTMLCode"/>
          <w:rFonts w:ascii="Consolas" w:hAnsi="Consolas"/>
          <w:color w:val="333333"/>
        </w:rPr>
        <w:t xml:space="preserve">    </w:t>
      </w:r>
      <w:r>
        <w:rPr>
          <w:rStyle w:val="hljs-comment"/>
          <w:color w:val="8E908C"/>
        </w:rPr>
        <w:t># route      controller#home</w:t>
      </w:r>
    </w:p>
    <w:p w14:paraId="3AF5964D" w14:textId="77777777" w:rsidR="00766464" w:rsidRDefault="00766464" w:rsidP="00766464">
      <w:pPr>
        <w:pStyle w:val="CodeBlock"/>
        <w:framePr w:wrap="notBeside"/>
        <w:rPr>
          <w:rStyle w:val="HTMLCode"/>
          <w:rFonts w:ascii="Consolas" w:hAnsi="Consolas"/>
          <w:color w:val="333333"/>
        </w:rPr>
      </w:pPr>
      <w:r>
        <w:rPr>
          <w:rStyle w:val="HTMLCode"/>
          <w:rFonts w:ascii="Consolas" w:hAnsi="Consolas"/>
          <w:color w:val="333333"/>
        </w:rPr>
        <w:t xml:space="preserve">  get </w:t>
      </w:r>
      <w:r>
        <w:rPr>
          <w:rStyle w:val="hljs-string"/>
          <w:color w:val="718C00"/>
        </w:rPr>
        <w:t>'/home'</w:t>
      </w:r>
      <w:r>
        <w:rPr>
          <w:rStyle w:val="HTMLCode"/>
          <w:rFonts w:ascii="Consolas" w:hAnsi="Consolas"/>
          <w:color w:val="333333"/>
        </w:rPr>
        <w:t xml:space="preserve"> =&gt; </w:t>
      </w:r>
      <w:r>
        <w:rPr>
          <w:rStyle w:val="hljs-string"/>
          <w:color w:val="718C00"/>
        </w:rPr>
        <w:t>'pages#home'</w:t>
      </w:r>
    </w:p>
    <w:p w14:paraId="7A93D91E" w14:textId="77777777" w:rsidR="00766464" w:rsidRDefault="00766464" w:rsidP="00766464">
      <w:pPr>
        <w:pStyle w:val="CodeBlock"/>
        <w:framePr w:wrap="notBeside"/>
        <w:rPr>
          <w:rStyle w:val="HTMLCode"/>
          <w:rFonts w:ascii="Consolas" w:hAnsi="Consolas"/>
          <w:color w:val="333333"/>
        </w:rPr>
      </w:pPr>
    </w:p>
    <w:p w14:paraId="14FD493D" w14:textId="77777777" w:rsidR="00766464" w:rsidRDefault="00766464" w:rsidP="00766464">
      <w:pPr>
        <w:pStyle w:val="CodeBlock"/>
        <w:framePr w:wrap="notBeside"/>
        <w:rPr>
          <w:rStyle w:val="HTMLCode"/>
          <w:rFonts w:ascii="Consolas" w:hAnsi="Consolas"/>
          <w:color w:val="333333"/>
        </w:rPr>
      </w:pPr>
      <w:r>
        <w:rPr>
          <w:rStyle w:val="HTMLCode"/>
          <w:rFonts w:ascii="Consolas" w:hAnsi="Consolas"/>
          <w:color w:val="333333"/>
        </w:rPr>
        <w:t xml:space="preserve">  </w:t>
      </w:r>
      <w:r>
        <w:rPr>
          <w:rStyle w:val="hljs-comment"/>
          <w:color w:val="8E908C"/>
        </w:rPr>
        <w:t># DYNAMIC ROUTES WITH VARIABLE BITS IN PARAMS (JUST LIKE SINATRA)</w:t>
      </w:r>
    </w:p>
    <w:p w14:paraId="53EF6E05" w14:textId="77777777" w:rsidR="00766464" w:rsidRDefault="00766464" w:rsidP="00766464">
      <w:pPr>
        <w:pStyle w:val="CodeBlock"/>
        <w:framePr w:wrap="notBeside"/>
        <w:rPr>
          <w:rStyle w:val="HTMLCode"/>
          <w:rFonts w:ascii="Consolas" w:hAnsi="Consolas"/>
          <w:color w:val="333333"/>
        </w:rPr>
      </w:pPr>
      <w:r>
        <w:rPr>
          <w:rStyle w:val="HTMLCode"/>
          <w:rFonts w:ascii="Consolas" w:hAnsi="Consolas"/>
          <w:color w:val="333333"/>
        </w:rPr>
        <w:t xml:space="preserve">  get </w:t>
      </w:r>
      <w:r>
        <w:rPr>
          <w:rStyle w:val="hljs-string"/>
          <w:color w:val="718C00"/>
        </w:rPr>
        <w:t>'/auto/:color'</w:t>
      </w:r>
      <w:r>
        <w:rPr>
          <w:rStyle w:val="HTMLCode"/>
          <w:rFonts w:ascii="Consolas" w:hAnsi="Consolas"/>
          <w:color w:val="333333"/>
        </w:rPr>
        <w:t xml:space="preserve"> =&gt; </w:t>
      </w:r>
      <w:r>
        <w:rPr>
          <w:rStyle w:val="hljs-string"/>
          <w:color w:val="718C00"/>
        </w:rPr>
        <w:t>'auto#color'</w:t>
      </w:r>
    </w:p>
    <w:p w14:paraId="235C8CE3" w14:textId="77777777" w:rsidR="00766464" w:rsidRDefault="00766464" w:rsidP="00766464">
      <w:pPr>
        <w:pStyle w:val="CodeBlock"/>
        <w:framePr w:wrap="notBeside"/>
        <w:rPr>
          <w:rStyle w:val="HTMLCode"/>
          <w:rFonts w:ascii="Consolas" w:hAnsi="Consolas"/>
          <w:color w:val="333333"/>
        </w:rPr>
      </w:pPr>
      <w:r>
        <w:rPr>
          <w:rStyle w:val="hljs-keyword"/>
        </w:rPr>
        <w:t>end</w:t>
      </w:r>
    </w:p>
    <w:p w14:paraId="41193F61" w14:textId="77777777" w:rsidR="00766464" w:rsidRDefault="00766464" w:rsidP="00766464">
      <w:pPr>
        <w:pStyle w:val="comments-section"/>
        <w:spacing w:before="0" w:beforeAutospacing="0" w:after="0" w:afterAutospacing="0" w:line="408" w:lineRule="atLeast"/>
        <w:rPr>
          <w:color w:val="333333"/>
          <w:spacing w:val="3"/>
        </w:rPr>
      </w:pPr>
    </w:p>
    <w:p w14:paraId="2AE55B7E" w14:textId="7B04D3C6" w:rsidR="00766464" w:rsidRDefault="00766464" w:rsidP="00766464">
      <w:pPr>
        <w:pStyle w:val="Heading3"/>
      </w:pPr>
      <w:bookmarkStart w:id="9" w:name="_Toc451883184"/>
      <w:r>
        <w:t>Create the controller – File for pages controller – inheriting from applicationController provided by railes</w:t>
      </w:r>
      <w:bookmarkEnd w:id="9"/>
    </w:p>
    <w:p w14:paraId="2F555624" w14:textId="77777777" w:rsidR="00766464" w:rsidRDefault="00766464" w:rsidP="00766464">
      <w:pPr>
        <w:pStyle w:val="comments-section"/>
        <w:spacing w:before="0" w:beforeAutospacing="0" w:after="204" w:afterAutospacing="0" w:line="408" w:lineRule="atLeast"/>
        <w:rPr>
          <w:color w:val="333333"/>
          <w:spacing w:val="3"/>
        </w:rPr>
      </w:pPr>
      <w:r w:rsidRPr="00766464">
        <w:rPr>
          <w:color w:val="333333"/>
          <w:spacing w:val="3"/>
          <w:highlight w:val="yellow"/>
        </w:rPr>
        <w:t>Error = uninitialized Constant.</w:t>
      </w:r>
      <w:r>
        <w:rPr>
          <w:color w:val="333333"/>
          <w:spacing w:val="3"/>
        </w:rPr>
        <w:t xml:space="preserve"> </w:t>
      </w:r>
    </w:p>
    <w:p w14:paraId="1A04D388" w14:textId="77D6799E" w:rsidR="00766464" w:rsidRDefault="00766464" w:rsidP="00766464">
      <w:pPr>
        <w:pStyle w:val="comments-section"/>
        <w:spacing w:before="0" w:beforeAutospacing="0" w:after="204" w:afterAutospacing="0" w:line="408" w:lineRule="atLeast"/>
        <w:rPr>
          <w:color w:val="333333"/>
          <w:spacing w:val="3"/>
        </w:rPr>
      </w:pPr>
      <w:r>
        <w:rPr>
          <w:color w:val="333333"/>
          <w:spacing w:val="3"/>
        </w:rPr>
        <w:t>This means that we haven't created the associated controller. In our routes, for our root page we have said that it wants "pages#home". This says we need a Pages Controller and a home method within it. So within the app/controller folder, we need to create a file called pages_controller.rb. All our controllers inherit from ApplicationController - this is what gives it all of its functionality. Within the PagesController, at its most basic, it is going to look something like this...</w:t>
      </w:r>
    </w:p>
    <w:p w14:paraId="4633D728" w14:textId="77777777" w:rsidR="00766464" w:rsidRDefault="00766464" w:rsidP="00766464">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class</w:t>
      </w:r>
      <w:r>
        <w:rPr>
          <w:rStyle w:val="hljs-class"/>
          <w:rFonts w:ascii="Consolas" w:hAnsi="Consolas"/>
          <w:color w:val="333333"/>
          <w:spacing w:val="3"/>
          <w:bdr w:val="none" w:sz="0" w:space="0" w:color="auto" w:frame="1"/>
        </w:rPr>
        <w:t xml:space="preserve"> </w:t>
      </w:r>
      <w:r>
        <w:rPr>
          <w:rStyle w:val="hljs-title"/>
          <w:rFonts w:ascii="Consolas" w:hAnsi="Consolas"/>
          <w:color w:val="8E908C"/>
          <w:spacing w:val="3"/>
          <w:bdr w:val="none" w:sz="0" w:space="0" w:color="auto" w:frame="1"/>
        </w:rPr>
        <w:t>PagesController</w:t>
      </w:r>
      <w:r>
        <w:rPr>
          <w:rStyle w:val="hljs-class"/>
          <w:rFonts w:ascii="Consolas" w:hAnsi="Consolas"/>
          <w:color w:val="333333"/>
          <w:spacing w:val="3"/>
          <w:bdr w:val="none" w:sz="0" w:space="0" w:color="auto" w:frame="1"/>
        </w:rPr>
        <w:t xml:space="preserve"> </w:t>
      </w:r>
      <w:r>
        <w:rPr>
          <w:rStyle w:val="hljs-inheritance"/>
          <w:rFonts w:ascii="Consolas" w:hAnsi="Consolas"/>
          <w:color w:val="718C00"/>
          <w:spacing w:val="3"/>
          <w:bdr w:val="none" w:sz="0" w:space="0" w:color="auto" w:frame="1"/>
        </w:rPr>
        <w:t xml:space="preserve">&lt; </w:t>
      </w:r>
      <w:r>
        <w:rPr>
          <w:rStyle w:val="hljs-parent"/>
          <w:rFonts w:ascii="Consolas" w:hAnsi="Consolas"/>
          <w:color w:val="718C00"/>
          <w:spacing w:val="3"/>
          <w:bdr w:val="none" w:sz="0" w:space="0" w:color="auto" w:frame="1"/>
        </w:rPr>
        <w:t>ApplicationController</w:t>
      </w:r>
    </w:p>
    <w:p w14:paraId="4DD1EFB3" w14:textId="77777777" w:rsidR="00766464" w:rsidRDefault="00766464" w:rsidP="00766464">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keyword"/>
          <w:rFonts w:ascii="Consolas" w:hAnsi="Consolas"/>
          <w:color w:val="8959A8"/>
          <w:spacing w:val="3"/>
          <w:bdr w:val="none" w:sz="0" w:space="0" w:color="auto" w:frame="1"/>
        </w:rPr>
        <w:t>def</w:t>
      </w:r>
      <w:r>
        <w:rPr>
          <w:rStyle w:val="hljs-function"/>
          <w:rFonts w:ascii="Consolas" w:hAnsi="Consolas"/>
          <w:color w:val="4271AE"/>
          <w:spacing w:val="3"/>
          <w:bdr w:val="none" w:sz="0" w:space="0" w:color="auto" w:frame="1"/>
        </w:rPr>
        <w:t xml:space="preserve"> </w:t>
      </w:r>
      <w:r>
        <w:rPr>
          <w:rStyle w:val="hljs-title"/>
          <w:rFonts w:ascii="Consolas" w:hAnsi="Consolas"/>
          <w:color w:val="8E908C"/>
          <w:spacing w:val="3"/>
          <w:bdr w:val="none" w:sz="0" w:space="0" w:color="auto" w:frame="1"/>
        </w:rPr>
        <w:t>home</w:t>
      </w:r>
    </w:p>
    <w:p w14:paraId="09E57B86" w14:textId="77777777" w:rsidR="00766464" w:rsidRDefault="00766464" w:rsidP="00766464">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keyword"/>
          <w:rFonts w:ascii="Consolas" w:hAnsi="Consolas"/>
          <w:color w:val="8959A8"/>
          <w:spacing w:val="3"/>
          <w:bdr w:val="none" w:sz="0" w:space="0" w:color="auto" w:frame="1"/>
        </w:rPr>
        <w:t>end</w:t>
      </w:r>
    </w:p>
    <w:p w14:paraId="43C080D2" w14:textId="77777777" w:rsidR="00766464" w:rsidRDefault="00766464" w:rsidP="00766464">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end</w:t>
      </w:r>
    </w:p>
    <w:p w14:paraId="033D5C47" w14:textId="654A431A" w:rsidR="00766464" w:rsidRDefault="00766464" w:rsidP="00766464">
      <w:pPr>
        <w:pStyle w:val="Heading3"/>
      </w:pPr>
      <w:bookmarkStart w:id="10" w:name="_Toc451883185"/>
      <w:r>
        <w:t>Create pages views</w:t>
      </w:r>
      <w:bookmarkEnd w:id="10"/>
    </w:p>
    <w:p w14:paraId="3BF3AE37" w14:textId="346EA10E" w:rsidR="00766464" w:rsidRDefault="00766464" w:rsidP="0090685C">
      <w:pPr>
        <w:pStyle w:val="comments-section"/>
        <w:spacing w:before="0" w:beforeAutospacing="0" w:after="204" w:afterAutospacing="0" w:line="408" w:lineRule="atLeast"/>
        <w:rPr>
          <w:color w:val="333333"/>
          <w:spacing w:val="3"/>
        </w:rPr>
      </w:pPr>
      <w:r>
        <w:rPr>
          <w:color w:val="333333"/>
          <w:spacing w:val="3"/>
        </w:rPr>
        <w:t>Once we have this setup, we can need to create our views (the error is missing template). We need to create a pages folder in our app/views folder, and within that we need a home.html.erb. Once we have that, it will be required by default for us through the method (that's why naming conventions are so important with Rails).</w:t>
      </w:r>
    </w:p>
    <w:p w14:paraId="32A354C9" w14:textId="1A6A6011" w:rsidR="00766464" w:rsidRDefault="00766464" w:rsidP="00766464">
      <w:pPr>
        <w:pStyle w:val="Heading2"/>
      </w:pPr>
      <w:bookmarkStart w:id="11" w:name="_Toc451883186"/>
      <w:r>
        <w:lastRenderedPageBreak/>
        <w:t>Viewing things in the browser</w:t>
      </w:r>
      <w:bookmarkEnd w:id="11"/>
    </w:p>
    <w:p w14:paraId="3095967D" w14:textId="0D8744FC" w:rsidR="00766464" w:rsidRDefault="00766464" w:rsidP="00766464">
      <w:pPr>
        <w:pStyle w:val="comments-section"/>
        <w:spacing w:before="0" w:beforeAutospacing="0" w:after="0" w:afterAutospacing="0" w:line="408" w:lineRule="atLeast"/>
        <w:rPr>
          <w:color w:val="333333"/>
          <w:spacing w:val="3"/>
        </w:rPr>
      </w:pPr>
      <w:r>
        <w:rPr>
          <w:color w:val="333333"/>
          <w:spacing w:val="3"/>
        </w:rPr>
        <w:t>If we go to</w:t>
      </w:r>
      <w:r>
        <w:rPr>
          <w:rStyle w:val="apple-converted-space"/>
          <w:color w:val="333333"/>
          <w:spacing w:val="3"/>
        </w:rPr>
        <w:t> </w:t>
      </w:r>
      <w:r>
        <w:rPr>
          <w:rStyle w:val="HTMLCode"/>
          <w:rFonts w:ascii="Consolas" w:hAnsi="Consolas"/>
          <w:color w:val="333333"/>
          <w:spacing w:val="3"/>
          <w:bdr w:val="none" w:sz="0" w:space="0" w:color="auto" w:frame="1"/>
          <w:shd w:val="clear" w:color="auto" w:fill="F7F7F7"/>
        </w:rPr>
        <w:t>localhost:3000</w:t>
      </w:r>
      <w:r>
        <w:rPr>
          <w:color w:val="333333"/>
          <w:spacing w:val="3"/>
        </w:rPr>
        <w:t>, you can see an error. We are up to an Error Driven Development point now, so if we load the root page (which is pages#home), we let the errors guide where we go next.</w:t>
      </w:r>
    </w:p>
    <w:p w14:paraId="4DB321A5" w14:textId="77777777" w:rsidR="00C35F87" w:rsidRDefault="00C35F87" w:rsidP="00C35F87"/>
    <w:p w14:paraId="4E0CA3B7" w14:textId="61EAD12C" w:rsidR="0012387E" w:rsidRDefault="00623A40" w:rsidP="0012387E">
      <w:pPr>
        <w:pStyle w:val="Heading1"/>
      </w:pPr>
      <w:bookmarkStart w:id="12" w:name="_Toc451883187"/>
      <w:r>
        <w:t xml:space="preserve">Creating an app using rails and more </w:t>
      </w:r>
      <w:r w:rsidR="00F569C3">
        <w:t xml:space="preserve">SIMPLE </w:t>
      </w:r>
      <w:r>
        <w:t>commands</w:t>
      </w:r>
      <w:bookmarkEnd w:id="12"/>
    </w:p>
    <w:p w14:paraId="61787FC0" w14:textId="77777777" w:rsidR="0039643C" w:rsidRDefault="0039643C" w:rsidP="0039643C"/>
    <w:p w14:paraId="6696BCE0" w14:textId="77777777" w:rsidR="0039643C" w:rsidRPr="000811AB" w:rsidRDefault="0039643C" w:rsidP="0039643C">
      <w:pPr>
        <w:numPr>
          <w:ilvl w:val="0"/>
          <w:numId w:val="12"/>
        </w:numPr>
        <w:shd w:val="clear" w:color="auto" w:fill="FFFFFF"/>
        <w:spacing w:beforeAutospacing="1" w:afterAutospacing="1" w:line="408" w:lineRule="atLeast"/>
        <w:ind w:left="0"/>
        <w:rPr>
          <w:rFonts w:ascii="Helvetica Neue" w:eastAsia="Times New Roman" w:hAnsi="Helvetica Neue"/>
          <w:color w:val="333333"/>
          <w:spacing w:val="3"/>
        </w:rPr>
      </w:pPr>
      <w:r w:rsidRPr="000811AB">
        <w:rPr>
          <w:rFonts w:ascii="Consolas" w:hAnsi="Consolas" w:cs="Courier New"/>
          <w:color w:val="333333"/>
          <w:spacing w:val="3"/>
          <w:sz w:val="20"/>
          <w:szCs w:val="20"/>
          <w:bdr w:val="none" w:sz="0" w:space="0" w:color="auto" w:frame="1"/>
          <w:shd w:val="clear" w:color="auto" w:fill="F7F7F7"/>
        </w:rPr>
        <w:t>rails new app-name</w:t>
      </w:r>
    </w:p>
    <w:p w14:paraId="3FD8DD34" w14:textId="77777777" w:rsidR="0039643C" w:rsidRPr="000811AB" w:rsidRDefault="0039643C" w:rsidP="0039643C">
      <w:pPr>
        <w:numPr>
          <w:ilvl w:val="0"/>
          <w:numId w:val="12"/>
        </w:numPr>
        <w:shd w:val="clear" w:color="auto" w:fill="FFFFFF"/>
        <w:spacing w:beforeAutospacing="1" w:afterAutospacing="1" w:line="408" w:lineRule="atLeast"/>
        <w:ind w:left="0"/>
        <w:rPr>
          <w:rFonts w:ascii="Helvetica Neue" w:eastAsia="Times New Roman" w:hAnsi="Helvetica Neue"/>
          <w:color w:val="333333"/>
          <w:spacing w:val="3"/>
        </w:rPr>
      </w:pPr>
      <w:r w:rsidRPr="000811AB">
        <w:rPr>
          <w:rFonts w:ascii="Consolas" w:hAnsi="Consolas" w:cs="Courier New"/>
          <w:color w:val="333333"/>
          <w:spacing w:val="3"/>
          <w:sz w:val="20"/>
          <w:szCs w:val="20"/>
          <w:bdr w:val="none" w:sz="0" w:space="0" w:color="auto" w:frame="1"/>
          <w:shd w:val="clear" w:color="auto" w:fill="F7F7F7"/>
        </w:rPr>
        <w:t>cd app-name</w:t>
      </w:r>
    </w:p>
    <w:p w14:paraId="7DAAE915" w14:textId="77777777" w:rsidR="0039643C" w:rsidRPr="000811AB" w:rsidRDefault="0039643C" w:rsidP="0039643C">
      <w:pPr>
        <w:numPr>
          <w:ilvl w:val="0"/>
          <w:numId w:val="12"/>
        </w:numPr>
        <w:shd w:val="clear" w:color="auto" w:fill="FFFFFF"/>
        <w:spacing w:beforeAutospacing="1" w:afterAutospacing="1" w:line="408" w:lineRule="atLeast"/>
        <w:ind w:left="0"/>
        <w:rPr>
          <w:rFonts w:ascii="Helvetica Neue" w:eastAsia="Times New Roman" w:hAnsi="Helvetica Neue"/>
          <w:color w:val="333333"/>
          <w:spacing w:val="3"/>
        </w:rPr>
      </w:pPr>
      <w:r w:rsidRPr="000811AB">
        <w:rPr>
          <w:rFonts w:ascii="Helvetica Neue" w:eastAsia="Times New Roman" w:hAnsi="Helvetica Neue"/>
          <w:color w:val="333333"/>
          <w:spacing w:val="3"/>
        </w:rPr>
        <w:t>Add </w:t>
      </w:r>
      <w:r w:rsidRPr="000811AB">
        <w:rPr>
          <w:rFonts w:ascii="Consolas" w:hAnsi="Consolas" w:cs="Courier New"/>
          <w:color w:val="333333"/>
          <w:spacing w:val="3"/>
          <w:sz w:val="20"/>
          <w:szCs w:val="20"/>
          <w:bdr w:val="none" w:sz="0" w:space="0" w:color="auto" w:frame="1"/>
          <w:shd w:val="clear" w:color="auto" w:fill="F7F7F7"/>
        </w:rPr>
        <w:t>gem 'pry-rails'</w:t>
      </w:r>
      <w:r w:rsidRPr="000811AB">
        <w:rPr>
          <w:rFonts w:ascii="Helvetica Neue" w:eastAsia="Times New Roman" w:hAnsi="Helvetica Neue"/>
          <w:color w:val="333333"/>
          <w:spacing w:val="3"/>
        </w:rPr>
        <w:t> into your Gemfile (in the development group)</w:t>
      </w:r>
    </w:p>
    <w:p w14:paraId="20BCB8A0" w14:textId="77777777" w:rsidR="0039643C" w:rsidRPr="000811AB" w:rsidRDefault="0039643C" w:rsidP="0039643C">
      <w:pPr>
        <w:numPr>
          <w:ilvl w:val="0"/>
          <w:numId w:val="12"/>
        </w:numPr>
        <w:shd w:val="clear" w:color="auto" w:fill="FFFFFF"/>
        <w:spacing w:beforeAutospacing="1" w:afterAutospacing="1" w:line="408" w:lineRule="atLeast"/>
        <w:ind w:left="0"/>
        <w:rPr>
          <w:rFonts w:ascii="Helvetica Neue" w:eastAsia="Times New Roman" w:hAnsi="Helvetica Neue"/>
          <w:color w:val="333333"/>
          <w:spacing w:val="3"/>
        </w:rPr>
      </w:pPr>
      <w:r w:rsidRPr="000811AB">
        <w:rPr>
          <w:rFonts w:ascii="Helvetica Neue" w:eastAsia="Times New Roman" w:hAnsi="Helvetica Neue"/>
          <w:color w:val="333333"/>
          <w:spacing w:val="3"/>
        </w:rPr>
        <w:t>run </w:t>
      </w:r>
      <w:r w:rsidRPr="000811AB">
        <w:rPr>
          <w:rFonts w:ascii="Consolas" w:hAnsi="Consolas" w:cs="Courier New"/>
          <w:color w:val="333333"/>
          <w:spacing w:val="3"/>
          <w:sz w:val="20"/>
          <w:szCs w:val="20"/>
          <w:bdr w:val="none" w:sz="0" w:space="0" w:color="auto" w:frame="1"/>
          <w:shd w:val="clear" w:color="auto" w:fill="F7F7F7"/>
        </w:rPr>
        <w:t>bundle</w:t>
      </w:r>
    </w:p>
    <w:p w14:paraId="03039E7B" w14:textId="77777777" w:rsidR="0039643C" w:rsidRPr="000811AB" w:rsidRDefault="0039643C" w:rsidP="0039643C">
      <w:pPr>
        <w:numPr>
          <w:ilvl w:val="0"/>
          <w:numId w:val="12"/>
        </w:numPr>
        <w:shd w:val="clear" w:color="auto" w:fill="FFFFFF"/>
        <w:spacing w:beforeAutospacing="1" w:afterAutospacing="1" w:line="408" w:lineRule="atLeast"/>
        <w:ind w:left="0"/>
        <w:rPr>
          <w:rFonts w:ascii="Helvetica Neue" w:eastAsia="Times New Roman" w:hAnsi="Helvetica Neue"/>
          <w:color w:val="333333"/>
          <w:spacing w:val="3"/>
        </w:rPr>
      </w:pPr>
      <w:r w:rsidRPr="000811AB">
        <w:rPr>
          <w:rFonts w:ascii="Helvetica Neue" w:eastAsia="Times New Roman" w:hAnsi="Helvetica Neue"/>
          <w:color w:val="333333"/>
          <w:spacing w:val="3"/>
        </w:rPr>
        <w:t>run </w:t>
      </w:r>
      <w:r w:rsidRPr="000811AB">
        <w:rPr>
          <w:rFonts w:ascii="Consolas" w:hAnsi="Consolas" w:cs="Courier New"/>
          <w:color w:val="333333"/>
          <w:spacing w:val="3"/>
          <w:sz w:val="20"/>
          <w:szCs w:val="20"/>
          <w:bdr w:val="none" w:sz="0" w:space="0" w:color="auto" w:frame="1"/>
          <w:shd w:val="clear" w:color="auto" w:fill="F7F7F7"/>
        </w:rPr>
        <w:t>rake db:create</w:t>
      </w:r>
    </w:p>
    <w:p w14:paraId="3CE38BAE" w14:textId="77777777" w:rsidR="0039643C" w:rsidRPr="000811AB" w:rsidRDefault="0039643C" w:rsidP="0039643C">
      <w:pPr>
        <w:numPr>
          <w:ilvl w:val="0"/>
          <w:numId w:val="12"/>
        </w:numPr>
        <w:shd w:val="clear" w:color="auto" w:fill="FFFFFF"/>
        <w:spacing w:beforeAutospacing="1" w:afterAutospacing="1" w:line="408" w:lineRule="atLeast"/>
        <w:ind w:left="0"/>
        <w:rPr>
          <w:rFonts w:ascii="Helvetica Neue" w:eastAsia="Times New Roman" w:hAnsi="Helvetica Neue"/>
          <w:color w:val="333333"/>
          <w:spacing w:val="3"/>
        </w:rPr>
      </w:pPr>
      <w:r w:rsidRPr="000811AB">
        <w:rPr>
          <w:rFonts w:ascii="Helvetica Neue" w:eastAsia="Times New Roman" w:hAnsi="Helvetica Neue"/>
          <w:color w:val="333333"/>
          <w:spacing w:val="3"/>
        </w:rPr>
        <w:t>Generate your first migrations and models - either </w:t>
      </w:r>
      <w:r w:rsidRPr="000811AB">
        <w:rPr>
          <w:rFonts w:ascii="Consolas" w:hAnsi="Consolas" w:cs="Courier New"/>
          <w:color w:val="333333"/>
          <w:spacing w:val="3"/>
          <w:sz w:val="20"/>
          <w:szCs w:val="20"/>
          <w:bdr w:val="none" w:sz="0" w:space="0" w:color="auto" w:frame="1"/>
          <w:shd w:val="clear" w:color="auto" w:fill="F7F7F7"/>
        </w:rPr>
        <w:t>rails g model Model name:string type:string</w:t>
      </w:r>
      <w:r w:rsidRPr="000811AB">
        <w:rPr>
          <w:rFonts w:ascii="Helvetica Neue" w:eastAsia="Times New Roman" w:hAnsi="Helvetica Neue"/>
          <w:color w:val="333333"/>
          <w:spacing w:val="3"/>
        </w:rPr>
        <w:t> etc. or:</w:t>
      </w:r>
    </w:p>
    <w:p w14:paraId="0072787F" w14:textId="77777777" w:rsidR="0039643C" w:rsidRPr="000811AB" w:rsidRDefault="0039643C" w:rsidP="0039643C">
      <w:pPr>
        <w:numPr>
          <w:ilvl w:val="1"/>
          <w:numId w:val="12"/>
        </w:numPr>
        <w:shd w:val="clear" w:color="auto" w:fill="FFFFFF"/>
        <w:spacing w:beforeAutospacing="1" w:afterAutospacing="1" w:line="408" w:lineRule="atLeast"/>
        <w:ind w:left="0"/>
        <w:rPr>
          <w:rFonts w:ascii="Helvetica Neue" w:eastAsia="Times New Roman" w:hAnsi="Helvetica Neue"/>
          <w:color w:val="333333"/>
          <w:spacing w:val="3"/>
        </w:rPr>
      </w:pPr>
      <w:r w:rsidRPr="000811AB">
        <w:rPr>
          <w:rFonts w:ascii="Consolas" w:hAnsi="Consolas" w:cs="Courier New"/>
          <w:color w:val="333333"/>
          <w:spacing w:val="3"/>
          <w:sz w:val="20"/>
          <w:szCs w:val="20"/>
          <w:bdr w:val="none" w:sz="0" w:space="0" w:color="auto" w:frame="1"/>
          <w:shd w:val="clear" w:color="auto" w:fill="F7F7F7"/>
        </w:rPr>
        <w:t>rails g migration create_tables</w:t>
      </w:r>
    </w:p>
    <w:p w14:paraId="428541EE" w14:textId="77777777" w:rsidR="0039643C" w:rsidRPr="000811AB" w:rsidRDefault="0039643C" w:rsidP="0039643C">
      <w:pPr>
        <w:numPr>
          <w:ilvl w:val="1"/>
          <w:numId w:val="12"/>
        </w:numPr>
        <w:shd w:val="clear" w:color="auto" w:fill="FFFFFF"/>
        <w:spacing w:before="100" w:beforeAutospacing="1" w:after="100" w:afterAutospacing="1" w:line="408" w:lineRule="atLeast"/>
        <w:ind w:left="0"/>
        <w:rPr>
          <w:rFonts w:ascii="Helvetica Neue" w:eastAsia="Times New Roman" w:hAnsi="Helvetica Neue"/>
          <w:color w:val="333333"/>
          <w:spacing w:val="3"/>
        </w:rPr>
      </w:pPr>
      <w:r w:rsidRPr="000811AB">
        <w:rPr>
          <w:rFonts w:ascii="Helvetica Neue" w:eastAsia="Times New Roman" w:hAnsi="Helvetica Neue"/>
          <w:color w:val="333333"/>
          <w:spacing w:val="3"/>
        </w:rPr>
        <w:t>Add the fields you need to that file - make sure you include t.timestamps</w:t>
      </w:r>
    </w:p>
    <w:p w14:paraId="0D3F1E3C" w14:textId="77777777" w:rsidR="0039643C" w:rsidRPr="000811AB" w:rsidRDefault="0039643C" w:rsidP="0039643C">
      <w:pPr>
        <w:numPr>
          <w:ilvl w:val="1"/>
          <w:numId w:val="12"/>
        </w:numPr>
        <w:shd w:val="clear" w:color="auto" w:fill="FFFFFF"/>
        <w:spacing w:beforeAutospacing="1" w:afterAutospacing="1" w:line="408" w:lineRule="atLeast"/>
        <w:ind w:left="0"/>
        <w:rPr>
          <w:rFonts w:ascii="Helvetica Neue" w:eastAsia="Times New Roman" w:hAnsi="Helvetica Neue"/>
          <w:color w:val="333333"/>
          <w:spacing w:val="3"/>
        </w:rPr>
      </w:pPr>
      <w:r w:rsidRPr="000811AB">
        <w:rPr>
          <w:rFonts w:ascii="Consolas" w:hAnsi="Consolas" w:cs="Courier New"/>
          <w:color w:val="333333"/>
          <w:spacing w:val="3"/>
          <w:sz w:val="20"/>
          <w:szCs w:val="20"/>
          <w:bdr w:val="none" w:sz="0" w:space="0" w:color="auto" w:frame="1"/>
          <w:shd w:val="clear" w:color="auto" w:fill="F7F7F7"/>
        </w:rPr>
        <w:t>rails g model ModelName</w:t>
      </w:r>
    </w:p>
    <w:p w14:paraId="49778969" w14:textId="77777777" w:rsidR="0039643C" w:rsidRPr="000811AB" w:rsidRDefault="0039643C" w:rsidP="0039643C">
      <w:pPr>
        <w:numPr>
          <w:ilvl w:val="0"/>
          <w:numId w:val="12"/>
        </w:numPr>
        <w:shd w:val="clear" w:color="auto" w:fill="FFFFFF"/>
        <w:spacing w:beforeAutospacing="1" w:afterAutospacing="1" w:line="408" w:lineRule="atLeast"/>
        <w:ind w:left="0"/>
        <w:rPr>
          <w:rFonts w:ascii="Helvetica Neue" w:eastAsia="Times New Roman" w:hAnsi="Helvetica Neue"/>
          <w:color w:val="333333"/>
          <w:spacing w:val="3"/>
        </w:rPr>
      </w:pPr>
      <w:r w:rsidRPr="000811AB">
        <w:rPr>
          <w:rFonts w:ascii="Helvetica Neue" w:eastAsia="Times New Roman" w:hAnsi="Helvetica Neue"/>
          <w:color w:val="333333"/>
          <w:spacing w:val="3"/>
        </w:rPr>
        <w:t>Generate your controllers and your views - either </w:t>
      </w:r>
      <w:r w:rsidRPr="000811AB">
        <w:rPr>
          <w:rFonts w:ascii="Consolas" w:hAnsi="Consolas" w:cs="Courier New"/>
          <w:color w:val="333333"/>
          <w:spacing w:val="3"/>
          <w:sz w:val="20"/>
          <w:szCs w:val="20"/>
          <w:bdr w:val="none" w:sz="0" w:space="0" w:color="auto" w:frame="1"/>
          <w:shd w:val="clear" w:color="auto" w:fill="F7F7F7"/>
        </w:rPr>
        <w:t>rails g controller Users index new create delete show</w:t>
      </w:r>
      <w:r w:rsidRPr="000811AB">
        <w:rPr>
          <w:rFonts w:ascii="Helvetica Neue" w:eastAsia="Times New Roman" w:hAnsi="Helvetica Neue"/>
          <w:color w:val="333333"/>
          <w:spacing w:val="3"/>
        </w:rPr>
        <w:t> etc. or:</w:t>
      </w:r>
    </w:p>
    <w:p w14:paraId="09DF6208" w14:textId="77777777" w:rsidR="0039643C" w:rsidRPr="000811AB" w:rsidRDefault="0039643C" w:rsidP="0039643C">
      <w:pPr>
        <w:numPr>
          <w:ilvl w:val="1"/>
          <w:numId w:val="12"/>
        </w:numPr>
        <w:shd w:val="clear" w:color="auto" w:fill="FFFFFF"/>
        <w:spacing w:beforeAutospacing="1" w:afterAutospacing="1" w:line="408" w:lineRule="atLeast"/>
        <w:ind w:left="0"/>
        <w:rPr>
          <w:rFonts w:ascii="Helvetica Neue" w:eastAsia="Times New Roman" w:hAnsi="Helvetica Neue"/>
          <w:color w:val="333333"/>
          <w:spacing w:val="3"/>
        </w:rPr>
      </w:pPr>
      <w:r w:rsidRPr="000811AB">
        <w:rPr>
          <w:rFonts w:ascii="Consolas" w:hAnsi="Consolas" w:cs="Courier New"/>
          <w:color w:val="333333"/>
          <w:spacing w:val="3"/>
          <w:sz w:val="20"/>
          <w:szCs w:val="20"/>
          <w:bdr w:val="none" w:sz="0" w:space="0" w:color="auto" w:frame="1"/>
          <w:shd w:val="clear" w:color="auto" w:fill="F7F7F7"/>
        </w:rPr>
        <w:t>rails g controller Users</w:t>
      </w:r>
    </w:p>
    <w:p w14:paraId="59C07B10" w14:textId="77777777" w:rsidR="0039643C" w:rsidRPr="000811AB" w:rsidRDefault="0039643C" w:rsidP="0039643C">
      <w:pPr>
        <w:numPr>
          <w:ilvl w:val="1"/>
          <w:numId w:val="12"/>
        </w:numPr>
        <w:shd w:val="clear" w:color="auto" w:fill="FFFFFF"/>
        <w:spacing w:before="100" w:beforeAutospacing="1" w:after="100" w:afterAutospacing="1" w:line="408" w:lineRule="atLeast"/>
        <w:ind w:left="0"/>
        <w:rPr>
          <w:rFonts w:ascii="Helvetica Neue" w:eastAsia="Times New Roman" w:hAnsi="Helvetica Neue"/>
          <w:color w:val="333333"/>
          <w:spacing w:val="3"/>
        </w:rPr>
      </w:pPr>
      <w:r w:rsidRPr="000811AB">
        <w:rPr>
          <w:rFonts w:ascii="Helvetica Neue" w:eastAsia="Times New Roman" w:hAnsi="Helvetica Neue"/>
          <w:color w:val="333333"/>
          <w:spacing w:val="3"/>
        </w:rPr>
        <w:t>Add your methods into the controller</w:t>
      </w:r>
    </w:p>
    <w:p w14:paraId="483DEA75" w14:textId="77777777" w:rsidR="0039643C" w:rsidRPr="000811AB" w:rsidRDefault="0039643C" w:rsidP="0039643C">
      <w:pPr>
        <w:numPr>
          <w:ilvl w:val="1"/>
          <w:numId w:val="12"/>
        </w:numPr>
        <w:shd w:val="clear" w:color="auto" w:fill="FFFFFF"/>
        <w:spacing w:before="100" w:beforeAutospacing="1" w:after="100" w:afterAutospacing="1" w:line="408" w:lineRule="atLeast"/>
        <w:ind w:left="0"/>
        <w:rPr>
          <w:rFonts w:ascii="Helvetica Neue" w:eastAsia="Times New Roman" w:hAnsi="Helvetica Neue"/>
          <w:color w:val="333333"/>
          <w:spacing w:val="3"/>
        </w:rPr>
      </w:pPr>
      <w:r w:rsidRPr="000811AB">
        <w:rPr>
          <w:rFonts w:ascii="Helvetica Neue" w:eastAsia="Times New Roman" w:hAnsi="Helvetica Neue"/>
          <w:color w:val="333333"/>
          <w:spacing w:val="3"/>
        </w:rPr>
        <w:t>Create views that correspond with the method names in the view folder for that particular controller</w:t>
      </w:r>
    </w:p>
    <w:p w14:paraId="0A585596" w14:textId="77777777" w:rsidR="0039643C" w:rsidRPr="000811AB" w:rsidRDefault="0039643C" w:rsidP="0039643C">
      <w:pPr>
        <w:numPr>
          <w:ilvl w:val="0"/>
          <w:numId w:val="12"/>
        </w:numPr>
        <w:shd w:val="clear" w:color="auto" w:fill="FFFFFF"/>
        <w:spacing w:before="100" w:beforeAutospacing="1" w:after="100" w:afterAutospacing="1" w:line="408" w:lineRule="atLeast"/>
        <w:ind w:left="0"/>
        <w:rPr>
          <w:rFonts w:ascii="Helvetica Neue" w:eastAsia="Times New Roman" w:hAnsi="Helvetica Neue"/>
          <w:color w:val="333333"/>
          <w:spacing w:val="3"/>
        </w:rPr>
      </w:pPr>
      <w:r w:rsidRPr="000811AB">
        <w:rPr>
          <w:rFonts w:ascii="Helvetica Neue" w:eastAsia="Times New Roman" w:hAnsi="Helvetica Neue"/>
          <w:color w:val="333333"/>
          <w:spacing w:val="3"/>
        </w:rPr>
        <w:t>Work out your routes file</w:t>
      </w:r>
    </w:p>
    <w:p w14:paraId="79D80F1D" w14:textId="77777777" w:rsidR="0039643C" w:rsidRPr="000811AB" w:rsidRDefault="0039643C" w:rsidP="0039643C">
      <w:pPr>
        <w:numPr>
          <w:ilvl w:val="0"/>
          <w:numId w:val="12"/>
        </w:numPr>
        <w:shd w:val="clear" w:color="auto" w:fill="FFFFFF"/>
        <w:spacing w:before="100" w:beforeAutospacing="1" w:after="100" w:afterAutospacing="1" w:line="408" w:lineRule="atLeast"/>
        <w:ind w:left="0"/>
        <w:rPr>
          <w:rFonts w:ascii="Helvetica Neue" w:eastAsia="Times New Roman" w:hAnsi="Helvetica Neue"/>
          <w:color w:val="333333"/>
          <w:spacing w:val="3"/>
        </w:rPr>
      </w:pPr>
      <w:r w:rsidRPr="000811AB">
        <w:rPr>
          <w:rFonts w:ascii="Helvetica Neue" w:eastAsia="Times New Roman" w:hAnsi="Helvetica Neue"/>
          <w:color w:val="333333"/>
          <w:spacing w:val="3"/>
        </w:rPr>
        <w:t>Repeat this stuff as necessary</w:t>
      </w:r>
    </w:p>
    <w:p w14:paraId="66C9CBA7" w14:textId="77777777" w:rsidR="0039643C" w:rsidRPr="0039643C" w:rsidRDefault="0039643C" w:rsidP="0039643C">
      <w:bookmarkStart w:id="13" w:name="_GoBack"/>
      <w:bookmarkEnd w:id="13"/>
    </w:p>
    <w:p w14:paraId="4090787B" w14:textId="21DCBCE4" w:rsidR="00526BF9" w:rsidRDefault="00526BF9" w:rsidP="00526BF9">
      <w:pPr>
        <w:pStyle w:val="Heading2"/>
      </w:pPr>
      <w:bookmarkStart w:id="14" w:name="_Toc451883188"/>
      <w:r>
        <w:t xml:space="preserve">Create the </w:t>
      </w:r>
      <w:r w:rsidR="00BC5679">
        <w:t xml:space="preserve">Rails </w:t>
      </w:r>
      <w:r>
        <w:t>app</w:t>
      </w:r>
      <w:bookmarkEnd w:id="14"/>
    </w:p>
    <w:p w14:paraId="016ACBD9" w14:textId="77777777" w:rsidR="00526BF9" w:rsidRDefault="00526BF9" w:rsidP="00526BF9">
      <w:pPr>
        <w:ind w:left="360"/>
      </w:pPr>
    </w:p>
    <w:p w14:paraId="0961129B" w14:textId="2DC806E0" w:rsidR="00623A40" w:rsidRDefault="0012387E" w:rsidP="0012387E">
      <w:pPr>
        <w:pStyle w:val="ListParagraph"/>
        <w:numPr>
          <w:ilvl w:val="0"/>
          <w:numId w:val="8"/>
        </w:numPr>
      </w:pPr>
      <w:r>
        <w:t>In the console, great a new application</w:t>
      </w:r>
    </w:p>
    <w:p w14:paraId="16046439" w14:textId="77777777" w:rsidR="0039643C" w:rsidRDefault="0039643C" w:rsidP="0039643C"/>
    <w:p w14:paraId="1A4432FA" w14:textId="42DC7799" w:rsidR="0012387E" w:rsidRPr="00623A40" w:rsidRDefault="00526BF9" w:rsidP="0012387E">
      <w:pPr>
        <w:pStyle w:val="CodeBlock"/>
        <w:framePr w:wrap="notBeside" w:hAnchor="page" w:x="1481" w:y="21"/>
      </w:pPr>
      <w:r>
        <w:lastRenderedPageBreak/>
        <w:t>Rails new mona_app</w:t>
      </w:r>
    </w:p>
    <w:p w14:paraId="52726349" w14:textId="1EE4FF5A" w:rsidR="0012387E" w:rsidRDefault="00526BF9" w:rsidP="00526BF9">
      <w:pPr>
        <w:pStyle w:val="ListParagraph"/>
        <w:numPr>
          <w:ilvl w:val="0"/>
          <w:numId w:val="8"/>
        </w:numPr>
      </w:pPr>
      <w:r>
        <w:t>CD into mona app</w:t>
      </w:r>
    </w:p>
    <w:p w14:paraId="70B3C732" w14:textId="6B1B19EC" w:rsidR="0012387E" w:rsidRDefault="00526BF9" w:rsidP="00526BF9">
      <w:pPr>
        <w:pStyle w:val="ListParagraph"/>
        <w:numPr>
          <w:ilvl w:val="0"/>
          <w:numId w:val="8"/>
        </w:numPr>
      </w:pPr>
      <w:r>
        <w:lastRenderedPageBreak/>
        <w:t>Add gems into the gemfile.  Typically add gem ‘pry-rails’</w:t>
      </w:r>
    </w:p>
    <w:p w14:paraId="65360D98" w14:textId="65B45A95" w:rsidR="00526BF9" w:rsidRDefault="00526BF9" w:rsidP="00526BF9">
      <w:pPr>
        <w:pStyle w:val="ListParagraph"/>
        <w:numPr>
          <w:ilvl w:val="0"/>
          <w:numId w:val="8"/>
        </w:numPr>
      </w:pPr>
      <w:r>
        <w:t>From the console, run bundle or bundle install</w:t>
      </w:r>
    </w:p>
    <w:p w14:paraId="77742D3C" w14:textId="5573EC19" w:rsidR="00526BF9" w:rsidRDefault="00526BF9" w:rsidP="00526BF9">
      <w:pPr>
        <w:pStyle w:val="ListParagraph"/>
        <w:numPr>
          <w:ilvl w:val="0"/>
          <w:numId w:val="8"/>
        </w:numPr>
      </w:pPr>
      <w:r>
        <w:t xml:space="preserve">Start the server in a new window pan (CMD +D) From there run </w:t>
      </w:r>
    </w:p>
    <w:p w14:paraId="3EF844CB" w14:textId="53767E30" w:rsidR="00526BF9" w:rsidRDefault="00526BF9" w:rsidP="00526BF9">
      <w:pPr>
        <w:pStyle w:val="CodeBlock"/>
        <w:framePr w:wrap="notBeside"/>
      </w:pPr>
      <w:r>
        <w:t>rails s or rails server</w:t>
      </w:r>
    </w:p>
    <w:p w14:paraId="09BE50FF" w14:textId="566A753E" w:rsidR="00526BF9" w:rsidRDefault="00526BF9" w:rsidP="00BC5679">
      <w:pPr>
        <w:pStyle w:val="Heading2"/>
      </w:pPr>
      <w:bookmarkStart w:id="15" w:name="_Toc451883189"/>
      <w:r>
        <w:t xml:space="preserve">the </w:t>
      </w:r>
      <w:r w:rsidR="00F569C3">
        <w:t xml:space="preserve">Database </w:t>
      </w:r>
      <w:r w:rsidR="00BC5679">
        <w:t>Stuff</w:t>
      </w:r>
      <w:bookmarkEnd w:id="15"/>
    </w:p>
    <w:p w14:paraId="52BFB1A6" w14:textId="209022EB" w:rsidR="00BC5679" w:rsidRPr="00BC5679" w:rsidRDefault="00275900" w:rsidP="00275900">
      <w:pPr>
        <w:pStyle w:val="Heading3"/>
      </w:pPr>
      <w:bookmarkStart w:id="16" w:name="_Toc451883190"/>
      <w:r>
        <w:t>Creating the database</w:t>
      </w:r>
      <w:bookmarkEnd w:id="16"/>
    </w:p>
    <w:p w14:paraId="03D3C717" w14:textId="5548F0B1" w:rsidR="00526BF9" w:rsidRDefault="00526BF9" w:rsidP="00526BF9">
      <w:pPr>
        <w:pStyle w:val="ListParagraph"/>
        <w:numPr>
          <w:ilvl w:val="0"/>
          <w:numId w:val="8"/>
        </w:numPr>
      </w:pPr>
      <w:r>
        <w:t xml:space="preserve">Map out </w:t>
      </w:r>
      <w:r w:rsidR="00B20945">
        <w:t>on a pie</w:t>
      </w:r>
      <w:r w:rsidR="007E3270">
        <w:t>ce of paper using the crows feet</w:t>
      </w:r>
      <w:r w:rsidR="00B20945">
        <w:t xml:space="preserve">. </w:t>
      </w:r>
      <w:r>
        <w:t xml:space="preserve">the database and the relationships between the tables ie the one to many things and add the relevant foreign key to the relevant page.  Put the foreign key in the one where it’s only one, but don’t worry about the association to start. </w:t>
      </w:r>
    </w:p>
    <w:p w14:paraId="74DEF6EC" w14:textId="77777777" w:rsidR="007E3270" w:rsidRDefault="007E3270" w:rsidP="007E3270"/>
    <w:p w14:paraId="6A46A8B7" w14:textId="72078FA5" w:rsidR="007E3270" w:rsidRDefault="007E3270" w:rsidP="007E3270">
      <w:r>
        <w:t>One person has many awesomenesses</w:t>
      </w:r>
    </w:p>
    <w:p w14:paraId="33C35C55" w14:textId="77777777" w:rsidR="007E3270" w:rsidRDefault="007E3270" w:rsidP="007E3270"/>
    <w:p w14:paraId="38BAE4B6" w14:textId="2C2D0618" w:rsidR="007E3270" w:rsidRDefault="007E3270" w:rsidP="007E3270">
      <w:r>
        <w:t>PERSON</w:t>
      </w:r>
    </w:p>
    <w:p w14:paraId="419CEED0" w14:textId="3C82691F" w:rsidR="007E3270" w:rsidRDefault="007E3270" w:rsidP="007E3270">
      <w:r>
        <w:t>Person_id  Number</w:t>
      </w:r>
    </w:p>
    <w:p w14:paraId="427C0DDF" w14:textId="7AFF45A3" w:rsidR="007E3270" w:rsidRDefault="007E3270" w:rsidP="007E3270">
      <w:r>
        <w:t>Name  INTEGER</w:t>
      </w:r>
    </w:p>
    <w:p w14:paraId="1C03ECA7" w14:textId="2E1F6D7C" w:rsidR="007E3270" w:rsidRDefault="007E3270" w:rsidP="007E3270">
      <w:r>
        <w:t>Location INTEGER</w:t>
      </w:r>
    </w:p>
    <w:p w14:paraId="73B393D4" w14:textId="12A6E7C2" w:rsidR="007E3270" w:rsidRDefault="007E3270" w:rsidP="007E3270">
      <w:r>
        <w:t>Nationality</w:t>
      </w:r>
    </w:p>
    <w:p w14:paraId="5B923277" w14:textId="2815BFDD" w:rsidR="007E3270" w:rsidRDefault="007E3270" w:rsidP="007E3270">
      <w:r>
        <w:t xml:space="preserve">Gender </w:t>
      </w:r>
    </w:p>
    <w:p w14:paraId="564F97A4" w14:textId="77777777" w:rsidR="007E3270" w:rsidRDefault="007E3270" w:rsidP="007E3270"/>
    <w:p w14:paraId="46794F03" w14:textId="07A58387" w:rsidR="007E3270" w:rsidRDefault="007E3270" w:rsidP="007E3270">
      <w:r>
        <w:t>AWE</w:t>
      </w:r>
    </w:p>
    <w:p w14:paraId="593B289B" w14:textId="7D97189F" w:rsidR="007E3270" w:rsidRDefault="007E3270" w:rsidP="007E3270">
      <w:r>
        <w:t>Awesome_activity  TEXT</w:t>
      </w:r>
    </w:p>
    <w:p w14:paraId="6AA69B5B" w14:textId="42EBFBDC" w:rsidR="007E3270" w:rsidRDefault="007E3270" w:rsidP="007E3270">
      <w:r>
        <w:t>Awesome_date  DATE</w:t>
      </w:r>
    </w:p>
    <w:p w14:paraId="48773A0F" w14:textId="271E8E6D" w:rsidR="007E3270" w:rsidRDefault="007E3270" w:rsidP="007E3270">
      <w:r>
        <w:t>Awesome_score  Number</w:t>
      </w:r>
    </w:p>
    <w:p w14:paraId="78BEEE88" w14:textId="5A4AAB36" w:rsidR="007E3270" w:rsidRDefault="007E3270" w:rsidP="007E3270">
      <w:r>
        <w:t>Awesome_image TEXT</w:t>
      </w:r>
    </w:p>
    <w:p w14:paraId="5CA4BF7A" w14:textId="77777777" w:rsidR="007E3270" w:rsidRDefault="007E3270" w:rsidP="007E3270"/>
    <w:p w14:paraId="2B048792" w14:textId="77777777" w:rsidR="007E3270" w:rsidRDefault="007E3270" w:rsidP="007E3270">
      <w:r>
        <w:t>create_table "artists", force: :cascade do |t|</w:t>
      </w:r>
    </w:p>
    <w:p w14:paraId="67D1AF3F" w14:textId="77777777" w:rsidR="007E3270" w:rsidRDefault="007E3270" w:rsidP="007E3270">
      <w:r>
        <w:t xml:space="preserve">    t.text     "name"</w:t>
      </w:r>
    </w:p>
    <w:p w14:paraId="723D0177" w14:textId="77777777" w:rsidR="007E3270" w:rsidRDefault="007E3270" w:rsidP="007E3270">
      <w:r>
        <w:t xml:space="preserve">    t.text     "nationality"</w:t>
      </w:r>
    </w:p>
    <w:p w14:paraId="296E1C8E" w14:textId="77777777" w:rsidR="007E3270" w:rsidRDefault="007E3270" w:rsidP="007E3270">
      <w:r>
        <w:t xml:space="preserve">    t.date     "dob"</w:t>
      </w:r>
    </w:p>
    <w:p w14:paraId="004A43D7" w14:textId="77777777" w:rsidR="007E3270" w:rsidRDefault="007E3270" w:rsidP="007E3270">
      <w:r>
        <w:t xml:space="preserve">    t.text     "period"</w:t>
      </w:r>
    </w:p>
    <w:p w14:paraId="3C1930D3" w14:textId="77777777" w:rsidR="007E3270" w:rsidRDefault="007E3270" w:rsidP="007E3270">
      <w:r>
        <w:t xml:space="preserve">    t.text     "image"</w:t>
      </w:r>
    </w:p>
    <w:p w14:paraId="2D72DE74" w14:textId="77777777" w:rsidR="007E3270" w:rsidRDefault="007E3270" w:rsidP="007E3270">
      <w:r>
        <w:t xml:space="preserve">    t.datetime "created_at"</w:t>
      </w:r>
    </w:p>
    <w:p w14:paraId="2ACCDB2A" w14:textId="77777777" w:rsidR="007E3270" w:rsidRDefault="007E3270" w:rsidP="007E3270">
      <w:r>
        <w:t xml:space="preserve">    t.datetime "updated_at"</w:t>
      </w:r>
    </w:p>
    <w:p w14:paraId="167A3B0E" w14:textId="77777777" w:rsidR="007E3270" w:rsidRDefault="007E3270" w:rsidP="007E3270">
      <w:r>
        <w:t xml:space="preserve">  end</w:t>
      </w:r>
    </w:p>
    <w:tbl>
      <w:tblPr>
        <w:tblStyle w:val="ReportTable"/>
        <w:tblW w:w="0" w:type="auto"/>
        <w:tblLook w:val="04A0" w:firstRow="1" w:lastRow="0" w:firstColumn="1" w:lastColumn="0" w:noHBand="0" w:noVBand="1"/>
      </w:tblPr>
      <w:tblGrid>
        <w:gridCol w:w="2995"/>
        <w:gridCol w:w="2189"/>
        <w:gridCol w:w="2189"/>
        <w:gridCol w:w="2189"/>
      </w:tblGrid>
      <w:tr w:rsidR="007E3270" w14:paraId="785229EC" w14:textId="28A3D49C" w:rsidTr="007E3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5" w:type="dxa"/>
          </w:tcPr>
          <w:p w14:paraId="7FEA33FF" w14:textId="77777777" w:rsidR="007E3270" w:rsidRDefault="007E3270" w:rsidP="007E3270"/>
        </w:tc>
        <w:tc>
          <w:tcPr>
            <w:tcW w:w="2189" w:type="dxa"/>
          </w:tcPr>
          <w:p w14:paraId="56D9B06D" w14:textId="77777777" w:rsidR="007E3270" w:rsidRDefault="007E3270" w:rsidP="007E3270">
            <w:pPr>
              <w:cnfStyle w:val="100000000000" w:firstRow="1" w:lastRow="0" w:firstColumn="0" w:lastColumn="0" w:oddVBand="0" w:evenVBand="0" w:oddHBand="0" w:evenHBand="0" w:firstRowFirstColumn="0" w:firstRowLastColumn="0" w:lastRowFirstColumn="0" w:lastRowLastColumn="0"/>
            </w:pPr>
          </w:p>
        </w:tc>
        <w:tc>
          <w:tcPr>
            <w:tcW w:w="2189" w:type="dxa"/>
          </w:tcPr>
          <w:p w14:paraId="18D888E0" w14:textId="77777777" w:rsidR="007E3270" w:rsidRDefault="007E3270" w:rsidP="007E3270">
            <w:pPr>
              <w:cnfStyle w:val="100000000000" w:firstRow="1" w:lastRow="0" w:firstColumn="0" w:lastColumn="0" w:oddVBand="0" w:evenVBand="0" w:oddHBand="0" w:evenHBand="0" w:firstRowFirstColumn="0" w:firstRowLastColumn="0" w:lastRowFirstColumn="0" w:lastRowLastColumn="0"/>
            </w:pPr>
          </w:p>
        </w:tc>
        <w:tc>
          <w:tcPr>
            <w:tcW w:w="2189" w:type="dxa"/>
          </w:tcPr>
          <w:p w14:paraId="302029E8" w14:textId="77777777" w:rsidR="007E3270" w:rsidRDefault="007E3270" w:rsidP="007E3270">
            <w:pPr>
              <w:cnfStyle w:val="100000000000" w:firstRow="1" w:lastRow="0" w:firstColumn="0" w:lastColumn="0" w:oddVBand="0" w:evenVBand="0" w:oddHBand="0" w:evenHBand="0" w:firstRowFirstColumn="0" w:firstRowLastColumn="0" w:lastRowFirstColumn="0" w:lastRowLastColumn="0"/>
            </w:pPr>
          </w:p>
        </w:tc>
      </w:tr>
      <w:tr w:rsidR="007E3270" w14:paraId="4F68F4EB" w14:textId="5CF47CD3" w:rsidTr="007E3270">
        <w:tc>
          <w:tcPr>
            <w:cnfStyle w:val="001000000000" w:firstRow="0" w:lastRow="0" w:firstColumn="1" w:lastColumn="0" w:oddVBand="0" w:evenVBand="0" w:oddHBand="0" w:evenHBand="0" w:firstRowFirstColumn="0" w:firstRowLastColumn="0" w:lastRowFirstColumn="0" w:lastRowLastColumn="0"/>
            <w:tcW w:w="2995" w:type="dxa"/>
          </w:tcPr>
          <w:p w14:paraId="622F2B11" w14:textId="77777777" w:rsidR="007E3270" w:rsidRDefault="007E3270" w:rsidP="007E3270">
            <w:r>
              <w:t>PERSON</w:t>
            </w:r>
          </w:p>
          <w:p w14:paraId="031F4B42" w14:textId="77777777" w:rsidR="007E3270" w:rsidRDefault="007E3270" w:rsidP="007E3270"/>
        </w:tc>
        <w:tc>
          <w:tcPr>
            <w:tcW w:w="2189" w:type="dxa"/>
          </w:tcPr>
          <w:p w14:paraId="6296D4A7" w14:textId="77777777" w:rsidR="007E3270" w:rsidRDefault="007E3270" w:rsidP="007E3270">
            <w:pPr>
              <w:cnfStyle w:val="000000000000" w:firstRow="0" w:lastRow="0" w:firstColumn="0" w:lastColumn="0" w:oddVBand="0" w:evenVBand="0" w:oddHBand="0" w:evenHBand="0" w:firstRowFirstColumn="0" w:firstRowLastColumn="0" w:lastRowFirstColumn="0" w:lastRowLastColumn="0"/>
            </w:pPr>
          </w:p>
        </w:tc>
        <w:tc>
          <w:tcPr>
            <w:tcW w:w="2189" w:type="dxa"/>
          </w:tcPr>
          <w:p w14:paraId="315663A9" w14:textId="77777777" w:rsidR="007E3270" w:rsidRDefault="007E3270" w:rsidP="007E3270">
            <w:pPr>
              <w:cnfStyle w:val="000000000000" w:firstRow="0" w:lastRow="0" w:firstColumn="0" w:lastColumn="0" w:oddVBand="0" w:evenVBand="0" w:oddHBand="0" w:evenHBand="0" w:firstRowFirstColumn="0" w:firstRowLastColumn="0" w:lastRowFirstColumn="0" w:lastRowLastColumn="0"/>
            </w:pPr>
          </w:p>
        </w:tc>
        <w:tc>
          <w:tcPr>
            <w:tcW w:w="2189" w:type="dxa"/>
          </w:tcPr>
          <w:p w14:paraId="2A6598CC" w14:textId="68604D61" w:rsidR="007E3270" w:rsidRDefault="000811AB" w:rsidP="007E3270">
            <w:pPr>
              <w:cnfStyle w:val="000000000000" w:firstRow="0" w:lastRow="0" w:firstColumn="0" w:lastColumn="0" w:oddVBand="0" w:evenVBand="0" w:oddHBand="0" w:evenHBand="0" w:firstRowFirstColumn="0" w:firstRowLastColumn="0" w:lastRowFirstColumn="0" w:lastRowLastColumn="0"/>
            </w:pPr>
            <w:r>
              <w:t>Awesome_id</w:t>
            </w:r>
          </w:p>
        </w:tc>
      </w:tr>
      <w:tr w:rsidR="007E3270" w14:paraId="0AD83F5D" w14:textId="16A3A467" w:rsidTr="007E3270">
        <w:tc>
          <w:tcPr>
            <w:cnfStyle w:val="001000000000" w:firstRow="0" w:lastRow="0" w:firstColumn="1" w:lastColumn="0" w:oddVBand="0" w:evenVBand="0" w:oddHBand="0" w:evenHBand="0" w:firstRowFirstColumn="0" w:firstRowLastColumn="0" w:lastRowFirstColumn="0" w:lastRowLastColumn="0"/>
            <w:tcW w:w="2995" w:type="dxa"/>
          </w:tcPr>
          <w:p w14:paraId="1137618D" w14:textId="77777777" w:rsidR="007E3270" w:rsidRDefault="007E3270" w:rsidP="007E3270">
            <w:r>
              <w:lastRenderedPageBreak/>
              <w:t>Person_id  Number</w:t>
            </w:r>
          </w:p>
          <w:p w14:paraId="6961C123" w14:textId="77777777" w:rsidR="007E3270" w:rsidRDefault="007E3270" w:rsidP="007E3270"/>
        </w:tc>
        <w:tc>
          <w:tcPr>
            <w:tcW w:w="2189" w:type="dxa"/>
          </w:tcPr>
          <w:p w14:paraId="663B4523" w14:textId="77777777" w:rsidR="007E3270" w:rsidRDefault="007E3270" w:rsidP="007E3270">
            <w:pPr>
              <w:cnfStyle w:val="000000000000" w:firstRow="0" w:lastRow="0" w:firstColumn="0" w:lastColumn="0" w:oddVBand="0" w:evenVBand="0" w:oddHBand="0" w:evenHBand="0" w:firstRowFirstColumn="0" w:firstRowLastColumn="0" w:lastRowFirstColumn="0" w:lastRowLastColumn="0"/>
            </w:pPr>
          </w:p>
        </w:tc>
        <w:tc>
          <w:tcPr>
            <w:tcW w:w="2189" w:type="dxa"/>
          </w:tcPr>
          <w:p w14:paraId="7FEF4D1C" w14:textId="77777777" w:rsidR="007E3270" w:rsidRDefault="007E3270" w:rsidP="007E3270">
            <w:pPr>
              <w:cnfStyle w:val="000000000000" w:firstRow="0" w:lastRow="0" w:firstColumn="0" w:lastColumn="0" w:oddVBand="0" w:evenVBand="0" w:oddHBand="0" w:evenHBand="0" w:firstRowFirstColumn="0" w:firstRowLastColumn="0" w:lastRowFirstColumn="0" w:lastRowLastColumn="0"/>
            </w:pPr>
          </w:p>
        </w:tc>
        <w:tc>
          <w:tcPr>
            <w:tcW w:w="2189" w:type="dxa"/>
          </w:tcPr>
          <w:p w14:paraId="5398B3DF" w14:textId="77777777" w:rsidR="007E3270" w:rsidRDefault="007E3270" w:rsidP="007E3270">
            <w:pPr>
              <w:cnfStyle w:val="000000000000" w:firstRow="0" w:lastRow="0" w:firstColumn="0" w:lastColumn="0" w:oddVBand="0" w:evenVBand="0" w:oddHBand="0" w:evenHBand="0" w:firstRowFirstColumn="0" w:firstRowLastColumn="0" w:lastRowFirstColumn="0" w:lastRowLastColumn="0"/>
            </w:pPr>
            <w:r>
              <w:t>Awesome_activity  TEXT</w:t>
            </w:r>
          </w:p>
          <w:p w14:paraId="1EE6B22D" w14:textId="77777777" w:rsidR="007E3270" w:rsidRDefault="007E3270" w:rsidP="007E3270">
            <w:pPr>
              <w:cnfStyle w:val="000000000000" w:firstRow="0" w:lastRow="0" w:firstColumn="0" w:lastColumn="0" w:oddVBand="0" w:evenVBand="0" w:oddHBand="0" w:evenHBand="0" w:firstRowFirstColumn="0" w:firstRowLastColumn="0" w:lastRowFirstColumn="0" w:lastRowLastColumn="0"/>
            </w:pPr>
          </w:p>
        </w:tc>
      </w:tr>
      <w:tr w:rsidR="007E3270" w14:paraId="21D08E12" w14:textId="134E2904" w:rsidTr="007E3270">
        <w:tc>
          <w:tcPr>
            <w:cnfStyle w:val="001000000000" w:firstRow="0" w:lastRow="0" w:firstColumn="1" w:lastColumn="0" w:oddVBand="0" w:evenVBand="0" w:oddHBand="0" w:evenHBand="0" w:firstRowFirstColumn="0" w:firstRowLastColumn="0" w:lastRowFirstColumn="0" w:lastRowLastColumn="0"/>
            <w:tcW w:w="2995" w:type="dxa"/>
          </w:tcPr>
          <w:p w14:paraId="4B44249A" w14:textId="77777777" w:rsidR="007E3270" w:rsidRDefault="007E3270" w:rsidP="007E3270">
            <w:r>
              <w:t>Name  INTEGER</w:t>
            </w:r>
          </w:p>
          <w:p w14:paraId="26CA5D5C" w14:textId="77777777" w:rsidR="007E3270" w:rsidRDefault="007E3270" w:rsidP="007E3270"/>
        </w:tc>
        <w:tc>
          <w:tcPr>
            <w:tcW w:w="2189" w:type="dxa"/>
          </w:tcPr>
          <w:p w14:paraId="3C6C4CF1" w14:textId="16DF6DF4" w:rsidR="007E3270" w:rsidRDefault="000811AB" w:rsidP="007E3270">
            <w:pPr>
              <w:cnfStyle w:val="000000000000" w:firstRow="0" w:lastRow="0" w:firstColumn="0" w:lastColumn="0" w:oddVBand="0" w:evenVBand="0" w:oddHBand="0" w:evenHBand="0" w:firstRowFirstColumn="0" w:firstRowLastColumn="0" w:lastRowFirstColumn="0" w:lastRowLastColumn="0"/>
            </w:pPr>
            <w:r>
              <w:t>t.text     "name"</w:t>
            </w:r>
          </w:p>
        </w:tc>
        <w:tc>
          <w:tcPr>
            <w:tcW w:w="2189" w:type="dxa"/>
          </w:tcPr>
          <w:p w14:paraId="0D15EF8F" w14:textId="77777777" w:rsidR="007E3270" w:rsidRDefault="007E3270" w:rsidP="007E3270">
            <w:pPr>
              <w:cnfStyle w:val="000000000000" w:firstRow="0" w:lastRow="0" w:firstColumn="0" w:lastColumn="0" w:oddVBand="0" w:evenVBand="0" w:oddHBand="0" w:evenHBand="0" w:firstRowFirstColumn="0" w:firstRowLastColumn="0" w:lastRowFirstColumn="0" w:lastRowLastColumn="0"/>
            </w:pPr>
          </w:p>
        </w:tc>
        <w:tc>
          <w:tcPr>
            <w:tcW w:w="2189" w:type="dxa"/>
          </w:tcPr>
          <w:p w14:paraId="59E620E8" w14:textId="77777777" w:rsidR="007E3270" w:rsidRDefault="007E3270" w:rsidP="007E3270">
            <w:pPr>
              <w:cnfStyle w:val="000000000000" w:firstRow="0" w:lastRow="0" w:firstColumn="0" w:lastColumn="0" w:oddVBand="0" w:evenVBand="0" w:oddHBand="0" w:evenHBand="0" w:firstRowFirstColumn="0" w:firstRowLastColumn="0" w:lastRowFirstColumn="0" w:lastRowLastColumn="0"/>
            </w:pPr>
            <w:r>
              <w:t>Awesome_date  DATE</w:t>
            </w:r>
          </w:p>
          <w:p w14:paraId="38882890" w14:textId="77777777" w:rsidR="007E3270" w:rsidRDefault="007E3270" w:rsidP="000811AB">
            <w:pPr>
              <w:cnfStyle w:val="000000000000" w:firstRow="0" w:lastRow="0" w:firstColumn="0" w:lastColumn="0" w:oddVBand="0" w:evenVBand="0" w:oddHBand="0" w:evenHBand="0" w:firstRowFirstColumn="0" w:firstRowLastColumn="0" w:lastRowFirstColumn="0" w:lastRowLastColumn="0"/>
            </w:pPr>
          </w:p>
        </w:tc>
      </w:tr>
      <w:tr w:rsidR="007E3270" w14:paraId="554D4A39" w14:textId="5A88F94C" w:rsidTr="007E3270">
        <w:tc>
          <w:tcPr>
            <w:cnfStyle w:val="001000000000" w:firstRow="0" w:lastRow="0" w:firstColumn="1" w:lastColumn="0" w:oddVBand="0" w:evenVBand="0" w:oddHBand="0" w:evenHBand="0" w:firstRowFirstColumn="0" w:firstRowLastColumn="0" w:lastRowFirstColumn="0" w:lastRowLastColumn="0"/>
            <w:tcW w:w="2995" w:type="dxa"/>
          </w:tcPr>
          <w:p w14:paraId="53FB3ACF" w14:textId="77777777" w:rsidR="007E3270" w:rsidRDefault="007E3270" w:rsidP="007E3270">
            <w:r>
              <w:t>Location INTEGER</w:t>
            </w:r>
          </w:p>
          <w:p w14:paraId="33A7FE28" w14:textId="77777777" w:rsidR="007E3270" w:rsidRDefault="007E3270" w:rsidP="007E3270"/>
        </w:tc>
        <w:tc>
          <w:tcPr>
            <w:tcW w:w="2189" w:type="dxa"/>
          </w:tcPr>
          <w:p w14:paraId="4ECE2424" w14:textId="675C3903" w:rsidR="007E3270" w:rsidRDefault="000811AB" w:rsidP="007E3270">
            <w:pPr>
              <w:cnfStyle w:val="000000000000" w:firstRow="0" w:lastRow="0" w:firstColumn="0" w:lastColumn="0" w:oddVBand="0" w:evenVBand="0" w:oddHBand="0" w:evenHBand="0" w:firstRowFirstColumn="0" w:firstRowLastColumn="0" w:lastRowFirstColumn="0" w:lastRowLastColumn="0"/>
            </w:pPr>
            <w:r>
              <w:t>t.text “location”</w:t>
            </w:r>
          </w:p>
        </w:tc>
        <w:tc>
          <w:tcPr>
            <w:tcW w:w="2189" w:type="dxa"/>
          </w:tcPr>
          <w:p w14:paraId="5239D291" w14:textId="77777777" w:rsidR="007E3270" w:rsidRDefault="007E3270" w:rsidP="007E3270">
            <w:pPr>
              <w:cnfStyle w:val="000000000000" w:firstRow="0" w:lastRow="0" w:firstColumn="0" w:lastColumn="0" w:oddVBand="0" w:evenVBand="0" w:oddHBand="0" w:evenHBand="0" w:firstRowFirstColumn="0" w:firstRowLastColumn="0" w:lastRowFirstColumn="0" w:lastRowLastColumn="0"/>
            </w:pPr>
          </w:p>
        </w:tc>
        <w:tc>
          <w:tcPr>
            <w:tcW w:w="2189" w:type="dxa"/>
          </w:tcPr>
          <w:p w14:paraId="7713E35C" w14:textId="77777777" w:rsidR="000811AB" w:rsidRDefault="000811AB" w:rsidP="000811AB">
            <w:pPr>
              <w:cnfStyle w:val="000000000000" w:firstRow="0" w:lastRow="0" w:firstColumn="0" w:lastColumn="0" w:oddVBand="0" w:evenVBand="0" w:oddHBand="0" w:evenHBand="0" w:firstRowFirstColumn="0" w:firstRowLastColumn="0" w:lastRowFirstColumn="0" w:lastRowLastColumn="0"/>
            </w:pPr>
            <w:r>
              <w:t>Awesome_score  Number</w:t>
            </w:r>
          </w:p>
          <w:p w14:paraId="53D0C268" w14:textId="77777777" w:rsidR="007E3270" w:rsidRDefault="007E3270" w:rsidP="000811AB">
            <w:pPr>
              <w:cnfStyle w:val="000000000000" w:firstRow="0" w:lastRow="0" w:firstColumn="0" w:lastColumn="0" w:oddVBand="0" w:evenVBand="0" w:oddHBand="0" w:evenHBand="0" w:firstRowFirstColumn="0" w:firstRowLastColumn="0" w:lastRowFirstColumn="0" w:lastRowLastColumn="0"/>
            </w:pPr>
          </w:p>
        </w:tc>
      </w:tr>
      <w:tr w:rsidR="007E3270" w14:paraId="5EC0A154" w14:textId="0ABEFBE8" w:rsidTr="007E3270">
        <w:tc>
          <w:tcPr>
            <w:cnfStyle w:val="001000000000" w:firstRow="0" w:lastRow="0" w:firstColumn="1" w:lastColumn="0" w:oddVBand="0" w:evenVBand="0" w:oddHBand="0" w:evenHBand="0" w:firstRowFirstColumn="0" w:firstRowLastColumn="0" w:lastRowFirstColumn="0" w:lastRowLastColumn="0"/>
            <w:tcW w:w="2995" w:type="dxa"/>
          </w:tcPr>
          <w:p w14:paraId="111FD5F2" w14:textId="77777777" w:rsidR="007E3270" w:rsidRDefault="007E3270" w:rsidP="007E3270">
            <w:r>
              <w:t>Nationality</w:t>
            </w:r>
          </w:p>
          <w:p w14:paraId="5BEFB567" w14:textId="77777777" w:rsidR="007E3270" w:rsidRDefault="007E3270" w:rsidP="007E3270"/>
        </w:tc>
        <w:tc>
          <w:tcPr>
            <w:tcW w:w="2189" w:type="dxa"/>
          </w:tcPr>
          <w:p w14:paraId="160F29BB" w14:textId="77777777" w:rsidR="007E3270" w:rsidRDefault="007E3270" w:rsidP="007E3270">
            <w:pPr>
              <w:cnfStyle w:val="000000000000" w:firstRow="0" w:lastRow="0" w:firstColumn="0" w:lastColumn="0" w:oddVBand="0" w:evenVBand="0" w:oddHBand="0" w:evenHBand="0" w:firstRowFirstColumn="0" w:firstRowLastColumn="0" w:lastRowFirstColumn="0" w:lastRowLastColumn="0"/>
            </w:pPr>
          </w:p>
        </w:tc>
        <w:tc>
          <w:tcPr>
            <w:tcW w:w="2189" w:type="dxa"/>
          </w:tcPr>
          <w:p w14:paraId="08CD0076" w14:textId="77777777" w:rsidR="007E3270" w:rsidRDefault="007E3270" w:rsidP="007E3270">
            <w:pPr>
              <w:cnfStyle w:val="000000000000" w:firstRow="0" w:lastRow="0" w:firstColumn="0" w:lastColumn="0" w:oddVBand="0" w:evenVBand="0" w:oddHBand="0" w:evenHBand="0" w:firstRowFirstColumn="0" w:firstRowLastColumn="0" w:lastRowFirstColumn="0" w:lastRowLastColumn="0"/>
            </w:pPr>
          </w:p>
        </w:tc>
        <w:tc>
          <w:tcPr>
            <w:tcW w:w="2189" w:type="dxa"/>
          </w:tcPr>
          <w:p w14:paraId="45FBCFD1" w14:textId="77777777" w:rsidR="000811AB" w:rsidRDefault="000811AB" w:rsidP="000811AB">
            <w:pPr>
              <w:cnfStyle w:val="000000000000" w:firstRow="0" w:lastRow="0" w:firstColumn="0" w:lastColumn="0" w:oddVBand="0" w:evenVBand="0" w:oddHBand="0" w:evenHBand="0" w:firstRowFirstColumn="0" w:firstRowLastColumn="0" w:lastRowFirstColumn="0" w:lastRowLastColumn="0"/>
            </w:pPr>
            <w:r>
              <w:t>Awesome_image TEXT</w:t>
            </w:r>
          </w:p>
          <w:p w14:paraId="5BD2AAE0" w14:textId="77777777" w:rsidR="007E3270" w:rsidRDefault="007E3270" w:rsidP="007E3270">
            <w:pPr>
              <w:cnfStyle w:val="000000000000" w:firstRow="0" w:lastRow="0" w:firstColumn="0" w:lastColumn="0" w:oddVBand="0" w:evenVBand="0" w:oddHBand="0" w:evenHBand="0" w:firstRowFirstColumn="0" w:firstRowLastColumn="0" w:lastRowFirstColumn="0" w:lastRowLastColumn="0"/>
            </w:pPr>
          </w:p>
        </w:tc>
      </w:tr>
      <w:tr w:rsidR="007E3270" w14:paraId="65F8C96E" w14:textId="3BF24B09" w:rsidTr="007E3270">
        <w:tc>
          <w:tcPr>
            <w:cnfStyle w:val="001000000000" w:firstRow="0" w:lastRow="0" w:firstColumn="1" w:lastColumn="0" w:oddVBand="0" w:evenVBand="0" w:oddHBand="0" w:evenHBand="0" w:firstRowFirstColumn="0" w:firstRowLastColumn="0" w:lastRowFirstColumn="0" w:lastRowLastColumn="0"/>
            <w:tcW w:w="2995" w:type="dxa"/>
          </w:tcPr>
          <w:p w14:paraId="28DD9390" w14:textId="21413E4D" w:rsidR="007E3270" w:rsidRDefault="007E3270" w:rsidP="007E3270">
            <w:r>
              <w:t>Gender</w:t>
            </w:r>
          </w:p>
        </w:tc>
        <w:tc>
          <w:tcPr>
            <w:tcW w:w="2189" w:type="dxa"/>
          </w:tcPr>
          <w:p w14:paraId="5772B0E3" w14:textId="77777777" w:rsidR="007E3270" w:rsidRDefault="007E3270" w:rsidP="007E3270">
            <w:pPr>
              <w:cnfStyle w:val="000000000000" w:firstRow="0" w:lastRow="0" w:firstColumn="0" w:lastColumn="0" w:oddVBand="0" w:evenVBand="0" w:oddHBand="0" w:evenHBand="0" w:firstRowFirstColumn="0" w:firstRowLastColumn="0" w:lastRowFirstColumn="0" w:lastRowLastColumn="0"/>
            </w:pPr>
          </w:p>
        </w:tc>
        <w:tc>
          <w:tcPr>
            <w:tcW w:w="2189" w:type="dxa"/>
          </w:tcPr>
          <w:p w14:paraId="3A37350C" w14:textId="77777777" w:rsidR="007E3270" w:rsidRDefault="007E3270" w:rsidP="007E3270">
            <w:pPr>
              <w:cnfStyle w:val="000000000000" w:firstRow="0" w:lastRow="0" w:firstColumn="0" w:lastColumn="0" w:oddVBand="0" w:evenVBand="0" w:oddHBand="0" w:evenHBand="0" w:firstRowFirstColumn="0" w:firstRowLastColumn="0" w:lastRowFirstColumn="0" w:lastRowLastColumn="0"/>
            </w:pPr>
          </w:p>
        </w:tc>
        <w:tc>
          <w:tcPr>
            <w:tcW w:w="2189" w:type="dxa"/>
          </w:tcPr>
          <w:p w14:paraId="5935752E" w14:textId="35DF5B1B" w:rsidR="007E3270" w:rsidRDefault="000811AB" w:rsidP="007E3270">
            <w:pPr>
              <w:cnfStyle w:val="000000000000" w:firstRow="0" w:lastRow="0" w:firstColumn="0" w:lastColumn="0" w:oddVBand="0" w:evenVBand="0" w:oddHBand="0" w:evenHBand="0" w:firstRowFirstColumn="0" w:firstRowLastColumn="0" w:lastRowFirstColumn="0" w:lastRowLastColumn="0"/>
            </w:pPr>
            <w:r>
              <w:t>Person_id</w:t>
            </w:r>
          </w:p>
        </w:tc>
      </w:tr>
    </w:tbl>
    <w:p w14:paraId="4D91BA58" w14:textId="01C5A5E7" w:rsidR="007E3270" w:rsidRDefault="007E3270" w:rsidP="007E3270"/>
    <w:p w14:paraId="580A7BEB" w14:textId="77777777" w:rsidR="007E3270" w:rsidRDefault="007E3270" w:rsidP="007E3270"/>
    <w:p w14:paraId="3CC86878" w14:textId="2EEFE0CE" w:rsidR="00B20945" w:rsidRDefault="00B20945" w:rsidP="00B20945">
      <w:pPr>
        <w:ind w:left="720"/>
      </w:pPr>
      <w:r>
        <w:t xml:space="preserve">Don’t forget to include the timestamps. </w:t>
      </w:r>
    </w:p>
    <w:p w14:paraId="10DAD8BE" w14:textId="77777777" w:rsidR="00B20945" w:rsidRDefault="00B20945" w:rsidP="00B20945">
      <w:pPr>
        <w:pStyle w:val="CodeBlock"/>
        <w:framePr w:wrap="notBeside" w:hAnchor="page" w:x="1371" w:y="485"/>
      </w:pPr>
      <w:r>
        <w:t>Resources:artists</w:t>
      </w:r>
    </w:p>
    <w:p w14:paraId="70FC1FA3" w14:textId="729C3410" w:rsidR="00526BF9" w:rsidRDefault="00B20945" w:rsidP="00526BF9">
      <w:pPr>
        <w:pStyle w:val="ListParagraph"/>
        <w:numPr>
          <w:ilvl w:val="0"/>
          <w:numId w:val="8"/>
        </w:numPr>
      </w:pPr>
      <w:r>
        <w:t xml:space="preserve">In the config/routes.rb file add </w:t>
      </w:r>
    </w:p>
    <w:p w14:paraId="6D86455E" w14:textId="1E281356" w:rsidR="00B20945" w:rsidRDefault="00B20945">
      <w:pPr>
        <w:pStyle w:val="CodeBlock"/>
        <w:framePr w:hSpace="0" w:vSpace="0" w:wrap="auto" w:vAnchor="margin" w:yAlign="inline"/>
      </w:pPr>
      <w:r>
        <w:t>Then visit localhost:300/rails/info/routes</w:t>
      </w:r>
    </w:p>
    <w:p w14:paraId="0C36BD02" w14:textId="655DE8EC" w:rsidR="00F569C3" w:rsidRDefault="00F569C3" w:rsidP="00B20945">
      <w:pPr>
        <w:pStyle w:val="ListParagraph"/>
        <w:numPr>
          <w:ilvl w:val="0"/>
          <w:numId w:val="8"/>
        </w:numPr>
      </w:pPr>
      <w:r>
        <w:t>If you want the DB to start with things, make the models</w:t>
      </w:r>
    </w:p>
    <w:p w14:paraId="61BB3144" w14:textId="61CA4D45" w:rsidR="00F569C3" w:rsidRDefault="00F569C3" w:rsidP="00F569C3">
      <w:pPr>
        <w:pStyle w:val="CodeBlock"/>
        <w:framePr w:wrap="notBeside"/>
      </w:pPr>
      <w:r>
        <w:t>Rails generate model artist</w:t>
      </w:r>
    </w:p>
    <w:p w14:paraId="1B2328A8" w14:textId="0BA587B1" w:rsidR="00F569C3" w:rsidRDefault="00F569C3" w:rsidP="00F569C3">
      <w:r>
        <w:tab/>
        <w:t>Add code into seed file to make sure that add “Artist.destroy_all”</w:t>
      </w:r>
    </w:p>
    <w:p w14:paraId="685348D2" w14:textId="2F4FCE38" w:rsidR="00F569C3" w:rsidRDefault="00F569C3" w:rsidP="00F569C3">
      <w:pPr>
        <w:ind w:left="720"/>
      </w:pPr>
      <w:r>
        <w:t>Run ????</w:t>
      </w:r>
    </w:p>
    <w:p w14:paraId="5E1D90FB" w14:textId="77777777" w:rsidR="00F569C3" w:rsidRDefault="00F569C3" w:rsidP="00F569C3"/>
    <w:p w14:paraId="2AFDB2A5" w14:textId="77777777" w:rsidR="00F569C3" w:rsidRDefault="00F569C3" w:rsidP="00B20945">
      <w:pPr>
        <w:pStyle w:val="ListParagraph"/>
        <w:numPr>
          <w:ilvl w:val="0"/>
          <w:numId w:val="8"/>
        </w:numPr>
      </w:pPr>
    </w:p>
    <w:p w14:paraId="34FB768E" w14:textId="31D070C1" w:rsidR="00B20945" w:rsidRDefault="00B20945" w:rsidP="00B20945">
      <w:pPr>
        <w:pStyle w:val="ListParagraph"/>
        <w:numPr>
          <w:ilvl w:val="0"/>
          <w:numId w:val="8"/>
        </w:numPr>
      </w:pPr>
      <w:r>
        <w:t>Start with the READ steps to create the pages, looping through the following</w:t>
      </w:r>
    </w:p>
    <w:p w14:paraId="381C5407" w14:textId="14217B99" w:rsidR="00B20945" w:rsidRDefault="00B20945" w:rsidP="00B20945">
      <w:pPr>
        <w:pStyle w:val="ListParagraph"/>
        <w:numPr>
          <w:ilvl w:val="1"/>
          <w:numId w:val="8"/>
        </w:numPr>
      </w:pPr>
      <w:r>
        <w:t xml:space="preserve">Controllers </w:t>
      </w:r>
    </w:p>
    <w:p w14:paraId="638F4BEF" w14:textId="0C883905" w:rsidR="00B20945" w:rsidRDefault="00B20945" w:rsidP="00B20945">
      <w:pPr>
        <w:pStyle w:val="CodeBlock"/>
        <w:framePr w:wrap="notBeside"/>
      </w:pPr>
      <w:r>
        <w:t>def index; @artists = Artist.all; end</w:t>
      </w:r>
    </w:p>
    <w:p w14:paraId="610026CB" w14:textId="77777777" w:rsidR="00B20945" w:rsidRDefault="00B20945" w:rsidP="00B20945">
      <w:pPr>
        <w:pStyle w:val="CodeBlock"/>
        <w:framePr w:wrap="notBeside"/>
      </w:pPr>
    </w:p>
    <w:p w14:paraId="5DDD1981" w14:textId="0E151C50" w:rsidR="00B20945" w:rsidRDefault="00B20945" w:rsidP="00F569C3">
      <w:pPr>
        <w:ind w:left="720"/>
      </w:pPr>
      <w:r>
        <w:t xml:space="preserve">from the console run </w:t>
      </w:r>
    </w:p>
    <w:p w14:paraId="2489E91B" w14:textId="0C467103" w:rsidR="00F569C3" w:rsidRDefault="00F569C3" w:rsidP="00F569C3">
      <w:pPr>
        <w:pStyle w:val="CodeBlock"/>
        <w:framePr w:wrap="notBeside"/>
      </w:pPr>
      <w:r>
        <w:t>rails generate model Artist –skip</w:t>
      </w:r>
    </w:p>
    <w:p w14:paraId="48D08848" w14:textId="77777777" w:rsidR="00F569C3" w:rsidRDefault="00F569C3" w:rsidP="00F569C3">
      <w:pPr>
        <w:pStyle w:val="CodeBlock"/>
        <w:framePr w:wrap="notBeside"/>
      </w:pPr>
    </w:p>
    <w:p w14:paraId="056A354C" w14:textId="383DB685" w:rsidR="00F569C3" w:rsidRDefault="00F569C3" w:rsidP="00F569C3">
      <w:pPr>
        <w:ind w:left="720"/>
      </w:pPr>
      <w:r>
        <w:t>Fill in the migration file with everything that is necessary</w:t>
      </w:r>
    </w:p>
    <w:p w14:paraId="568B475E" w14:textId="5C4922E5" w:rsidR="00F569C3" w:rsidRDefault="00F569C3" w:rsidP="00F569C3">
      <w:pPr>
        <w:pStyle w:val="CodeBlock"/>
        <w:framePr w:wrap="notBeside"/>
      </w:pPr>
      <w:r>
        <w:t>Rake db:migrate</w:t>
      </w:r>
    </w:p>
    <w:p w14:paraId="7CCCA2D9" w14:textId="1AD1022D" w:rsidR="00F569C3" w:rsidRDefault="00F569C3" w:rsidP="00F569C3">
      <w:pPr>
        <w:ind w:left="720"/>
      </w:pPr>
      <w:r>
        <w:t>Lood at db/schema.rb to make sure it worked</w:t>
      </w:r>
    </w:p>
    <w:p w14:paraId="7FE1F716" w14:textId="77777777" w:rsidR="00F569C3" w:rsidRDefault="00F569C3" w:rsidP="00F569C3">
      <w:pPr>
        <w:pStyle w:val="Heading3"/>
      </w:pPr>
    </w:p>
    <w:p w14:paraId="5F4D4380" w14:textId="77777777" w:rsidR="00F569C3" w:rsidRDefault="00F569C3" w:rsidP="00F569C3"/>
    <w:p w14:paraId="32236675" w14:textId="1207EECC" w:rsidR="00F569C3" w:rsidRDefault="00F569C3" w:rsidP="00F569C3">
      <w:pPr>
        <w:pStyle w:val="Heading3"/>
      </w:pPr>
      <w:bookmarkStart w:id="17" w:name="_Toc451883191"/>
      <w:r>
        <w:t>Views</w:t>
      </w:r>
      <w:bookmarkEnd w:id="17"/>
    </w:p>
    <w:p w14:paraId="131E71FF" w14:textId="5696E41B" w:rsidR="00F569C3" w:rsidRDefault="00F569C3" w:rsidP="00F569C3">
      <w:pPr>
        <w:pStyle w:val="ListParagraph"/>
        <w:numPr>
          <w:ilvl w:val="0"/>
          <w:numId w:val="8"/>
        </w:numPr>
      </w:pPr>
      <w:r>
        <w:t>Mkdir app/views/artists</w:t>
      </w:r>
    </w:p>
    <w:p w14:paraId="57A4567D" w14:textId="5776F55E" w:rsidR="00F569C3" w:rsidRDefault="00F569C3" w:rsidP="00F569C3">
      <w:pPr>
        <w:pStyle w:val="ListParagraph"/>
        <w:numPr>
          <w:ilvl w:val="0"/>
          <w:numId w:val="8"/>
        </w:numPr>
      </w:pPr>
      <w:r>
        <w:t>Touch app/views/index.html.erb</w:t>
      </w:r>
    </w:p>
    <w:p w14:paraId="68D53C4B" w14:textId="2CCED3B2" w:rsidR="00F569C3" w:rsidRDefault="00F569C3" w:rsidP="00F569C3">
      <w:pPr>
        <w:pStyle w:val="ListParagraph"/>
        <w:numPr>
          <w:ilvl w:val="0"/>
          <w:numId w:val="8"/>
        </w:numPr>
      </w:pPr>
      <w:r>
        <w:t>Within the new test, write whatever is necessary – typically an each loop</w:t>
      </w:r>
    </w:p>
    <w:p w14:paraId="3087AEE0" w14:textId="5640C6EE" w:rsidR="00F569C3" w:rsidRDefault="00BC5679" w:rsidP="00F569C3">
      <w:pPr>
        <w:pStyle w:val="Heading4"/>
      </w:pPr>
      <w:r>
        <w:t xml:space="preserve">Start with read steps </w:t>
      </w:r>
      <w:r w:rsidR="00F569C3">
        <w:t xml:space="preserve">See all </w:t>
      </w:r>
    </w:p>
    <w:p w14:paraId="2A68CD00" w14:textId="118D3C37" w:rsidR="00F569C3" w:rsidRDefault="00F569C3" w:rsidP="00F569C3">
      <w:r>
        <w:t xml:space="preserve">Some pages will include links, using the ruby helpers. </w:t>
      </w:r>
    </w:p>
    <w:p w14:paraId="724BBAD5" w14:textId="4DC31D19" w:rsidR="00F569C3" w:rsidRDefault="00F569C3" w:rsidP="00F569C3">
      <w:pPr>
        <w:pStyle w:val="CodeBlock"/>
        <w:framePr w:wrap="notBeside"/>
      </w:pPr>
      <w:r>
        <w:t>&lt;% = link_to (“Edit Artist”, “/artist/:id/edit”) % &gt;</w:t>
      </w:r>
    </w:p>
    <w:p w14:paraId="255F2107" w14:textId="77777777" w:rsidR="00F569C3" w:rsidRDefault="00F569C3" w:rsidP="00F569C3">
      <w:pPr>
        <w:pStyle w:val="CodeBlock"/>
        <w:framePr w:wrap="notBeside"/>
      </w:pPr>
    </w:p>
    <w:p w14:paraId="4D82D18C" w14:textId="34454EBF" w:rsidR="00F569C3" w:rsidRDefault="00F569C3" w:rsidP="00F569C3">
      <w:pPr>
        <w:pStyle w:val="CodeBlock"/>
        <w:framePr w:wrap="notBeside"/>
      </w:pPr>
      <w:r>
        <w:t>for delete, make sure you add the “are you sure thing” before they delete it in the link.</w:t>
      </w:r>
    </w:p>
    <w:p w14:paraId="3C458219" w14:textId="77777777" w:rsidR="002A1C93" w:rsidRDefault="002A1C93" w:rsidP="002A1C93">
      <w:pPr>
        <w:pStyle w:val="Heading4"/>
        <w:jc w:val="left"/>
      </w:pPr>
    </w:p>
    <w:p w14:paraId="27DEAEB0" w14:textId="4889A9C0" w:rsidR="00BC5679" w:rsidRDefault="00BC5679" w:rsidP="00BC5679">
      <w:pPr>
        <w:pStyle w:val="Heading2"/>
      </w:pPr>
      <w:bookmarkStart w:id="18" w:name="_Toc451883192"/>
      <w:r>
        <w:t>Seeing and managing the Content</w:t>
      </w:r>
      <w:bookmarkEnd w:id="18"/>
    </w:p>
    <w:p w14:paraId="24E066A3" w14:textId="77777777" w:rsidR="00BC5679" w:rsidRPr="00BC5679" w:rsidRDefault="00BC5679" w:rsidP="00BC5679"/>
    <w:tbl>
      <w:tblPr>
        <w:tblStyle w:val="GridTable4-Accent1"/>
        <w:tblW w:w="0" w:type="auto"/>
        <w:tblLook w:val="04A0" w:firstRow="1" w:lastRow="0" w:firstColumn="1" w:lastColumn="0" w:noHBand="0" w:noVBand="1"/>
      </w:tblPr>
      <w:tblGrid>
        <w:gridCol w:w="2206"/>
        <w:gridCol w:w="2717"/>
        <w:gridCol w:w="2419"/>
        <w:gridCol w:w="2210"/>
      </w:tblGrid>
      <w:tr w:rsidR="00BC5679" w14:paraId="1EA709C9" w14:textId="2B7A5BC0" w:rsidTr="00BC5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tcPr>
          <w:p w14:paraId="2EE8472A" w14:textId="603D0D28" w:rsidR="00BC5679" w:rsidRDefault="00BC5679" w:rsidP="002A1C93">
            <w:r>
              <w:t>User activity</w:t>
            </w:r>
          </w:p>
        </w:tc>
        <w:tc>
          <w:tcPr>
            <w:tcW w:w="2717" w:type="dxa"/>
          </w:tcPr>
          <w:p w14:paraId="1840821C" w14:textId="6AFDDB9B" w:rsidR="00BC5679" w:rsidRDefault="00BC5679" w:rsidP="002A1C93">
            <w:pPr>
              <w:cnfStyle w:val="100000000000" w:firstRow="1" w:lastRow="0" w:firstColumn="0" w:lastColumn="0" w:oddVBand="0" w:evenVBand="0" w:oddHBand="0" w:evenHBand="0" w:firstRowFirstColumn="0" w:firstRowLastColumn="0" w:lastRowFirstColumn="0" w:lastRowLastColumn="0"/>
            </w:pPr>
            <w:r>
              <w:t>What’s in the controller</w:t>
            </w:r>
          </w:p>
        </w:tc>
        <w:tc>
          <w:tcPr>
            <w:tcW w:w="2419" w:type="dxa"/>
          </w:tcPr>
          <w:p w14:paraId="7DCC38AC" w14:textId="62400C86" w:rsidR="00BC5679" w:rsidRDefault="00BC5679" w:rsidP="002A1C93">
            <w:pPr>
              <w:cnfStyle w:val="100000000000" w:firstRow="1" w:lastRow="0" w:firstColumn="0" w:lastColumn="0" w:oddVBand="0" w:evenVBand="0" w:oddHBand="0" w:evenHBand="0" w:firstRowFirstColumn="0" w:firstRowLastColumn="0" w:lastRowFirstColumn="0" w:lastRowLastColumn="0"/>
            </w:pPr>
            <w:r>
              <w:t>What file</w:t>
            </w:r>
          </w:p>
        </w:tc>
        <w:tc>
          <w:tcPr>
            <w:tcW w:w="2210" w:type="dxa"/>
          </w:tcPr>
          <w:p w14:paraId="101E920B" w14:textId="7760EB46" w:rsidR="00BC5679" w:rsidRDefault="00BC5679" w:rsidP="002A1C93">
            <w:pPr>
              <w:cnfStyle w:val="100000000000" w:firstRow="1" w:lastRow="0" w:firstColumn="0" w:lastColumn="0" w:oddVBand="0" w:evenVBand="0" w:oddHBand="0" w:evenHBand="0" w:firstRowFirstColumn="0" w:firstRowLastColumn="0" w:lastRowFirstColumn="0" w:lastRowLastColumn="0"/>
            </w:pPr>
            <w:r>
              <w:t>What file content</w:t>
            </w:r>
          </w:p>
        </w:tc>
      </w:tr>
      <w:tr w:rsidR="00BC5679" w14:paraId="014078E7" w14:textId="7FD579CC" w:rsidTr="00BC5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tcPr>
          <w:p w14:paraId="0B62E991" w14:textId="33BE2DE6" w:rsidR="00BC5679" w:rsidRDefault="00BC5679" w:rsidP="00BC5679">
            <w:r>
              <w:t>READ ie see the data</w:t>
            </w:r>
          </w:p>
        </w:tc>
        <w:tc>
          <w:tcPr>
            <w:tcW w:w="2717" w:type="dxa"/>
          </w:tcPr>
          <w:p w14:paraId="6CA71925" w14:textId="77777777" w:rsidR="00BC5679" w:rsidRDefault="00BC5679" w:rsidP="00BC5679">
            <w:pPr>
              <w:cnfStyle w:val="000000100000" w:firstRow="0" w:lastRow="0" w:firstColumn="0" w:lastColumn="0" w:oddVBand="0" w:evenVBand="0" w:oddHBand="1" w:evenHBand="0" w:firstRowFirstColumn="0" w:firstRowLastColumn="0" w:lastRowFirstColumn="0" w:lastRowLastColumn="0"/>
            </w:pPr>
          </w:p>
        </w:tc>
        <w:tc>
          <w:tcPr>
            <w:tcW w:w="2419" w:type="dxa"/>
          </w:tcPr>
          <w:p w14:paraId="617C867E" w14:textId="77777777" w:rsidR="00BC5679" w:rsidRDefault="00BC5679" w:rsidP="00BC5679">
            <w:pPr>
              <w:cnfStyle w:val="000000100000" w:firstRow="0" w:lastRow="0" w:firstColumn="0" w:lastColumn="0" w:oddVBand="0" w:evenVBand="0" w:oddHBand="1" w:evenHBand="0" w:firstRowFirstColumn="0" w:firstRowLastColumn="0" w:lastRowFirstColumn="0" w:lastRowLastColumn="0"/>
            </w:pPr>
          </w:p>
        </w:tc>
        <w:tc>
          <w:tcPr>
            <w:tcW w:w="2210" w:type="dxa"/>
          </w:tcPr>
          <w:p w14:paraId="3BAE8417" w14:textId="77777777" w:rsidR="00BC5679" w:rsidRDefault="00BC5679" w:rsidP="00BC5679">
            <w:pPr>
              <w:cnfStyle w:val="000000100000" w:firstRow="0" w:lastRow="0" w:firstColumn="0" w:lastColumn="0" w:oddVBand="0" w:evenVBand="0" w:oddHBand="1" w:evenHBand="0" w:firstRowFirstColumn="0" w:firstRowLastColumn="0" w:lastRowFirstColumn="0" w:lastRowLastColumn="0"/>
            </w:pPr>
          </w:p>
        </w:tc>
      </w:tr>
      <w:tr w:rsidR="00BC5679" w14:paraId="49626EAF" w14:textId="310E3F4C" w:rsidTr="00BC5679">
        <w:tc>
          <w:tcPr>
            <w:cnfStyle w:val="001000000000" w:firstRow="0" w:lastRow="0" w:firstColumn="1" w:lastColumn="0" w:oddVBand="0" w:evenVBand="0" w:oddHBand="0" w:evenHBand="0" w:firstRowFirstColumn="0" w:firstRowLastColumn="0" w:lastRowFirstColumn="0" w:lastRowLastColumn="0"/>
            <w:tcW w:w="2206" w:type="dxa"/>
          </w:tcPr>
          <w:p w14:paraId="146D8E4D" w14:textId="21F3B017" w:rsidR="00BC5679" w:rsidRDefault="00BC5679" w:rsidP="00BC5679">
            <w:r>
              <w:t>EDIT</w:t>
            </w:r>
          </w:p>
        </w:tc>
        <w:tc>
          <w:tcPr>
            <w:tcW w:w="2717" w:type="dxa"/>
          </w:tcPr>
          <w:p w14:paraId="49F8D685" w14:textId="77777777" w:rsidR="00BC5679" w:rsidRDefault="00BC5679" w:rsidP="00BC5679">
            <w:pPr>
              <w:cnfStyle w:val="000000000000" w:firstRow="0" w:lastRow="0" w:firstColumn="0" w:lastColumn="0" w:oddVBand="0" w:evenVBand="0" w:oddHBand="0" w:evenHBand="0" w:firstRowFirstColumn="0" w:firstRowLastColumn="0" w:lastRowFirstColumn="0" w:lastRowLastColumn="0"/>
            </w:pPr>
          </w:p>
        </w:tc>
        <w:tc>
          <w:tcPr>
            <w:tcW w:w="2419" w:type="dxa"/>
          </w:tcPr>
          <w:p w14:paraId="6A4A8F25" w14:textId="2558EFB7" w:rsidR="00BC5679" w:rsidRDefault="00BC5679" w:rsidP="00BC5679">
            <w:pPr>
              <w:cnfStyle w:val="000000000000" w:firstRow="0" w:lastRow="0" w:firstColumn="0" w:lastColumn="0" w:oddVBand="0" w:evenVBand="0" w:oddHBand="0" w:evenHBand="0" w:firstRowFirstColumn="0" w:firstRowLastColumn="0" w:lastRowFirstColumn="0" w:lastRowLastColumn="0"/>
            </w:pPr>
            <w:r>
              <w:t>Use a partial file</w:t>
            </w:r>
          </w:p>
        </w:tc>
        <w:tc>
          <w:tcPr>
            <w:tcW w:w="2210" w:type="dxa"/>
          </w:tcPr>
          <w:p w14:paraId="0A9F1164" w14:textId="77777777" w:rsidR="00BC5679" w:rsidRDefault="00BC5679" w:rsidP="00BC5679">
            <w:pPr>
              <w:cnfStyle w:val="000000000000" w:firstRow="0" w:lastRow="0" w:firstColumn="0" w:lastColumn="0" w:oddVBand="0" w:evenVBand="0" w:oddHBand="0" w:evenHBand="0" w:firstRowFirstColumn="0" w:firstRowLastColumn="0" w:lastRowFirstColumn="0" w:lastRowLastColumn="0"/>
            </w:pPr>
          </w:p>
        </w:tc>
      </w:tr>
      <w:tr w:rsidR="00BC5679" w14:paraId="7B7ECD47" w14:textId="136AE772" w:rsidTr="00BC5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tcPr>
          <w:p w14:paraId="0F8E9B53" w14:textId="1CB72C89" w:rsidR="00BC5679" w:rsidRDefault="00BC5679" w:rsidP="00BC5679">
            <w:r>
              <w:lastRenderedPageBreak/>
              <w:t>CREATE</w:t>
            </w:r>
          </w:p>
        </w:tc>
        <w:tc>
          <w:tcPr>
            <w:tcW w:w="2717" w:type="dxa"/>
          </w:tcPr>
          <w:p w14:paraId="6CE96F41" w14:textId="77777777" w:rsidR="00BC5679" w:rsidRDefault="00BC5679" w:rsidP="00BC5679">
            <w:pPr>
              <w:cnfStyle w:val="000000100000" w:firstRow="0" w:lastRow="0" w:firstColumn="0" w:lastColumn="0" w:oddVBand="0" w:evenVBand="0" w:oddHBand="1" w:evenHBand="0" w:firstRowFirstColumn="0" w:firstRowLastColumn="0" w:lastRowFirstColumn="0" w:lastRowLastColumn="0"/>
            </w:pPr>
          </w:p>
        </w:tc>
        <w:tc>
          <w:tcPr>
            <w:tcW w:w="2419" w:type="dxa"/>
          </w:tcPr>
          <w:p w14:paraId="525E01FB" w14:textId="77777777" w:rsidR="00BC5679" w:rsidRDefault="00BC5679" w:rsidP="00BC5679">
            <w:pPr>
              <w:cnfStyle w:val="000000100000" w:firstRow="0" w:lastRow="0" w:firstColumn="0" w:lastColumn="0" w:oddVBand="0" w:evenVBand="0" w:oddHBand="1" w:evenHBand="0" w:firstRowFirstColumn="0" w:firstRowLastColumn="0" w:lastRowFirstColumn="0" w:lastRowLastColumn="0"/>
            </w:pPr>
          </w:p>
        </w:tc>
        <w:tc>
          <w:tcPr>
            <w:tcW w:w="2210" w:type="dxa"/>
          </w:tcPr>
          <w:p w14:paraId="073DCA26" w14:textId="77777777" w:rsidR="00BC5679" w:rsidRDefault="00BC5679" w:rsidP="00BC5679">
            <w:pPr>
              <w:cnfStyle w:val="000000100000" w:firstRow="0" w:lastRow="0" w:firstColumn="0" w:lastColumn="0" w:oddVBand="0" w:evenVBand="0" w:oddHBand="1" w:evenHBand="0" w:firstRowFirstColumn="0" w:firstRowLastColumn="0" w:lastRowFirstColumn="0" w:lastRowLastColumn="0"/>
            </w:pPr>
          </w:p>
        </w:tc>
      </w:tr>
      <w:tr w:rsidR="00BC5679" w14:paraId="13BF5E95" w14:textId="6880BD17" w:rsidTr="00BC5679">
        <w:tc>
          <w:tcPr>
            <w:cnfStyle w:val="001000000000" w:firstRow="0" w:lastRow="0" w:firstColumn="1" w:lastColumn="0" w:oddVBand="0" w:evenVBand="0" w:oddHBand="0" w:evenHBand="0" w:firstRowFirstColumn="0" w:firstRowLastColumn="0" w:lastRowFirstColumn="0" w:lastRowLastColumn="0"/>
            <w:tcW w:w="2206" w:type="dxa"/>
          </w:tcPr>
          <w:p w14:paraId="3114BD66" w14:textId="2F9C3433" w:rsidR="00BC5679" w:rsidRDefault="00BC5679" w:rsidP="00BC5679">
            <w:r>
              <w:t>DELETE</w:t>
            </w:r>
          </w:p>
        </w:tc>
        <w:tc>
          <w:tcPr>
            <w:tcW w:w="2717" w:type="dxa"/>
          </w:tcPr>
          <w:p w14:paraId="03B2C7DA" w14:textId="77777777" w:rsidR="00BC5679" w:rsidRDefault="00BC5679" w:rsidP="00BC5679">
            <w:pPr>
              <w:cnfStyle w:val="000000000000" w:firstRow="0" w:lastRow="0" w:firstColumn="0" w:lastColumn="0" w:oddVBand="0" w:evenVBand="0" w:oddHBand="0" w:evenHBand="0" w:firstRowFirstColumn="0" w:firstRowLastColumn="0" w:lastRowFirstColumn="0" w:lastRowLastColumn="0"/>
            </w:pPr>
          </w:p>
        </w:tc>
        <w:tc>
          <w:tcPr>
            <w:tcW w:w="2419" w:type="dxa"/>
          </w:tcPr>
          <w:p w14:paraId="7CA9A8D8" w14:textId="77777777" w:rsidR="00BC5679" w:rsidRDefault="00BC5679" w:rsidP="00BC5679">
            <w:pPr>
              <w:cnfStyle w:val="000000000000" w:firstRow="0" w:lastRow="0" w:firstColumn="0" w:lastColumn="0" w:oddVBand="0" w:evenVBand="0" w:oddHBand="0" w:evenHBand="0" w:firstRowFirstColumn="0" w:firstRowLastColumn="0" w:lastRowFirstColumn="0" w:lastRowLastColumn="0"/>
            </w:pPr>
          </w:p>
        </w:tc>
        <w:tc>
          <w:tcPr>
            <w:tcW w:w="2210" w:type="dxa"/>
          </w:tcPr>
          <w:p w14:paraId="2DE2F86B" w14:textId="77777777" w:rsidR="00BC5679" w:rsidRDefault="00BC5679" w:rsidP="00BC5679">
            <w:pPr>
              <w:cnfStyle w:val="000000000000" w:firstRow="0" w:lastRow="0" w:firstColumn="0" w:lastColumn="0" w:oddVBand="0" w:evenVBand="0" w:oddHBand="0" w:evenHBand="0" w:firstRowFirstColumn="0" w:firstRowLastColumn="0" w:lastRowFirstColumn="0" w:lastRowLastColumn="0"/>
            </w:pPr>
          </w:p>
        </w:tc>
      </w:tr>
    </w:tbl>
    <w:p w14:paraId="35BA46F2" w14:textId="77777777" w:rsidR="002A1C93" w:rsidRPr="002A1C93" w:rsidRDefault="002A1C93" w:rsidP="002A1C93"/>
    <w:p w14:paraId="119C10AE" w14:textId="77777777" w:rsidR="002A1C93" w:rsidRDefault="002A1C93" w:rsidP="002A1C93"/>
    <w:p w14:paraId="2B389BB5" w14:textId="77777777" w:rsidR="002A1C93" w:rsidRPr="002A1C93" w:rsidRDefault="002A1C93" w:rsidP="002A1C93"/>
    <w:p w14:paraId="0F85E56A" w14:textId="77777777" w:rsidR="002A1C93" w:rsidRDefault="002A1C93" w:rsidP="002A1C93"/>
    <w:p w14:paraId="1EBECCE8" w14:textId="519CBE8A" w:rsidR="002A1C93" w:rsidRDefault="002A1C93" w:rsidP="002A1C93">
      <w:pPr>
        <w:pStyle w:val="Heading4"/>
      </w:pPr>
      <w:r>
        <w:t>EDIT</w:t>
      </w:r>
    </w:p>
    <w:p w14:paraId="5A74830E" w14:textId="77777777" w:rsidR="002A1C93" w:rsidRDefault="002A1C93" w:rsidP="002A1C93">
      <w:r>
        <w:t>Creating the form</w:t>
      </w:r>
    </w:p>
    <w:p w14:paraId="42D4A101" w14:textId="77777777" w:rsidR="002A1C93" w:rsidRDefault="002A1C93" w:rsidP="002A1C93">
      <w:r>
        <w:t>Create the partial – using _file</w:t>
      </w:r>
    </w:p>
    <w:p w14:paraId="0A5A72D5" w14:textId="5A51DD1A" w:rsidR="002A1C93" w:rsidRDefault="002A1C93" w:rsidP="002A1C93">
      <w:r>
        <w:t>Call the partial using render</w:t>
      </w:r>
    </w:p>
    <w:p w14:paraId="72C6C010" w14:textId="26EDC2E4" w:rsidR="00F569C3" w:rsidRDefault="00F569C3" w:rsidP="00F569C3">
      <w:pPr>
        <w:pStyle w:val="Heading2"/>
      </w:pPr>
      <w:bookmarkStart w:id="19" w:name="_Toc451883193"/>
      <w:r>
        <w:t>Create</w:t>
      </w:r>
      <w:bookmarkEnd w:id="19"/>
    </w:p>
    <w:p w14:paraId="1F7C503D" w14:textId="77777777" w:rsidR="002A1C93" w:rsidRDefault="002A1C93" w:rsidP="00F569C3"/>
    <w:p w14:paraId="357098BB" w14:textId="77777777" w:rsidR="00F569C3" w:rsidRDefault="00F569C3" w:rsidP="00F569C3"/>
    <w:p w14:paraId="7A41732A" w14:textId="3BEC0041" w:rsidR="002A1C93" w:rsidRDefault="002A1C93" w:rsidP="002A1C93">
      <w:pPr>
        <w:pStyle w:val="Heading3"/>
      </w:pPr>
      <w:bookmarkStart w:id="20" w:name="_Toc451883194"/>
      <w:r>
        <w:t>Delete</w:t>
      </w:r>
      <w:bookmarkEnd w:id="20"/>
    </w:p>
    <w:p w14:paraId="4A96077E" w14:textId="77777777" w:rsidR="002A1C93" w:rsidRDefault="002A1C93" w:rsidP="002A1C93"/>
    <w:p w14:paraId="78AA396C" w14:textId="77777777" w:rsidR="002A1C93" w:rsidRDefault="002A1C93" w:rsidP="002A1C93"/>
    <w:p w14:paraId="3569DD78" w14:textId="77777777" w:rsidR="002A1C93" w:rsidRDefault="002A1C93" w:rsidP="002A1C93"/>
    <w:p w14:paraId="39621A8A" w14:textId="4DD9E2B6" w:rsidR="002A1C93" w:rsidRDefault="002A1C93" w:rsidP="002A1C93">
      <w:pPr>
        <w:pStyle w:val="Heading2"/>
      </w:pPr>
      <w:bookmarkStart w:id="21" w:name="_Toc451883195"/>
      <w:r>
        <w:t>Associations</w:t>
      </w:r>
      <w:bookmarkEnd w:id="21"/>
    </w:p>
    <w:p w14:paraId="03A0E0BA" w14:textId="08621123" w:rsidR="002A1C93" w:rsidRDefault="002A1C93" w:rsidP="002A1C93">
      <w:r>
        <w:t>Two different forms</w:t>
      </w:r>
    </w:p>
    <w:p w14:paraId="3ADB413A" w14:textId="4C8F2957" w:rsidR="002A1C93" w:rsidRDefault="002A1C93" w:rsidP="002A1C93">
      <w:r>
        <w:t>has_many</w:t>
      </w:r>
    </w:p>
    <w:p w14:paraId="6125E2BE" w14:textId="3064E944" w:rsidR="002A1C93" w:rsidRDefault="002A1C93" w:rsidP="002A1C93">
      <w:r>
        <w:t>belongs_to</w:t>
      </w:r>
    </w:p>
    <w:p w14:paraId="7F7E58FE" w14:textId="77777777" w:rsidR="002A1C93" w:rsidRDefault="002A1C93" w:rsidP="002A1C93"/>
    <w:p w14:paraId="5F706918" w14:textId="06F8C5C9" w:rsidR="002A1C93" w:rsidRDefault="002A1C93" w:rsidP="002A1C93">
      <w:r>
        <w:t xml:space="preserve">Add associations to the models using the classed. </w:t>
      </w:r>
    </w:p>
    <w:p w14:paraId="2A55B577" w14:textId="6EA2324B" w:rsidR="002A1C93" w:rsidRDefault="002A1C93" w:rsidP="002A1C93">
      <w:r>
        <w:t>The one that is the one ie belongs to the other, is the one that has the forieng key.</w:t>
      </w:r>
    </w:p>
    <w:p w14:paraId="194E2C9F" w14:textId="3050E250" w:rsidR="002A1C93" w:rsidRDefault="002A1C93" w:rsidP="002A1C93">
      <w:r>
        <w:t xml:space="preserve">To add an extra column </w:t>
      </w:r>
    </w:p>
    <w:p w14:paraId="10C858C9" w14:textId="4B3839F7" w:rsidR="002A1C93" w:rsidRDefault="002A1C93" w:rsidP="002A1C93">
      <w:pPr>
        <w:pStyle w:val="CodeBlock"/>
        <w:framePr w:wrap="notBeside"/>
      </w:pPr>
      <w:r>
        <w:t>Rails generate migration add_artist_id_to_works</w:t>
      </w:r>
    </w:p>
    <w:p w14:paraId="7D13A804" w14:textId="021E48F9" w:rsidR="002A1C93" w:rsidRDefault="002A1C93" w:rsidP="002A1C93">
      <w:pPr>
        <w:pStyle w:val="CodeBlock"/>
        <w:framePr w:wrap="notBeside"/>
      </w:pPr>
      <w:r>
        <w:t>Fill in migration</w:t>
      </w:r>
    </w:p>
    <w:p w14:paraId="76219A03" w14:textId="29025310" w:rsidR="002A1C93" w:rsidRDefault="002A1C93" w:rsidP="002A1C93">
      <w:pPr>
        <w:pStyle w:val="CodeBlock"/>
        <w:framePr w:wrap="notBeside"/>
      </w:pPr>
      <w:r>
        <w:t>Rake db:migrate</w:t>
      </w:r>
    </w:p>
    <w:p w14:paraId="5AB0C9BD" w14:textId="77777777" w:rsidR="002A1C93" w:rsidRDefault="002A1C93" w:rsidP="002A1C93"/>
    <w:p w14:paraId="7102C34D" w14:textId="422BB8A1" w:rsidR="002A1C93" w:rsidRDefault="002A1C93" w:rsidP="002A1C93">
      <w:r>
        <w:t>T</w:t>
      </w:r>
      <w:r w:rsidR="00BC5679">
        <w:t>est associations in the console</w:t>
      </w:r>
    </w:p>
    <w:p w14:paraId="3FEB04C4" w14:textId="4C668E5C" w:rsidR="002A1C93" w:rsidRDefault="002A1C93" w:rsidP="002A1C93">
      <w:pPr>
        <w:pStyle w:val="CodeBlock"/>
        <w:framePr w:wrap="notBeside"/>
      </w:pPr>
      <w:r>
        <w:t>Rails c or rails consoler</w:t>
      </w:r>
    </w:p>
    <w:p w14:paraId="61D74B12" w14:textId="7B00D108" w:rsidR="002A1C93" w:rsidRDefault="0044128D" w:rsidP="002A1C93">
      <w:pPr>
        <w:pStyle w:val="CodeBlock"/>
        <w:framePr w:wrap="notBeside"/>
      </w:pPr>
      <w:r>
        <w:t>W = Work.first</w:t>
      </w:r>
    </w:p>
    <w:p w14:paraId="6F571656" w14:textId="69602068" w:rsidR="0044128D" w:rsidRDefault="0044128D" w:rsidP="002A1C93">
      <w:pPr>
        <w:pStyle w:val="CodeBlock"/>
        <w:framePr w:wrap="notBeside"/>
      </w:pPr>
      <w:r>
        <w:t>w.artist_id = Artist.first.id</w:t>
      </w:r>
    </w:p>
    <w:p w14:paraId="4EB3378A" w14:textId="15704879" w:rsidR="002A1C93" w:rsidRDefault="002A1C93" w:rsidP="002A1C93">
      <w:pPr>
        <w:pStyle w:val="CodeBlock"/>
        <w:framePr w:wrap="notBeside"/>
      </w:pPr>
      <w:r>
        <w:t>Artist.first.works</w:t>
      </w:r>
    </w:p>
    <w:p w14:paraId="0F9916C3" w14:textId="7F0AF148" w:rsidR="002A1C93" w:rsidRDefault="002A1C93" w:rsidP="002A1C93">
      <w:pPr>
        <w:pStyle w:val="CodeBlock"/>
        <w:framePr w:wrap="notBeside"/>
      </w:pPr>
      <w:r>
        <w:t>Works.first.artist</w:t>
      </w:r>
    </w:p>
    <w:p w14:paraId="27C82367" w14:textId="77777777" w:rsidR="0044128D" w:rsidRDefault="0044128D" w:rsidP="002A1C93">
      <w:pPr>
        <w:pStyle w:val="CodeBlock"/>
        <w:framePr w:wrap="notBeside"/>
      </w:pPr>
    </w:p>
    <w:p w14:paraId="4402F64B" w14:textId="40AF66D9" w:rsidR="0044128D" w:rsidRDefault="0044128D" w:rsidP="0044128D">
      <w:pPr>
        <w:pStyle w:val="Heading3"/>
      </w:pPr>
      <w:bookmarkStart w:id="22" w:name="_Toc451883196"/>
      <w:r>
        <w:t>Start showing associations into the views</w:t>
      </w:r>
      <w:bookmarkEnd w:id="22"/>
    </w:p>
    <w:p w14:paraId="17337E68" w14:textId="77777777" w:rsidR="00BC5679" w:rsidRDefault="00BC5679" w:rsidP="00BC5679"/>
    <w:p w14:paraId="2D8520A4" w14:textId="77777777" w:rsidR="00BC5679" w:rsidRDefault="00BC5679" w:rsidP="00BC5679"/>
    <w:p w14:paraId="67420AA5" w14:textId="77777777" w:rsidR="00BC5679" w:rsidRDefault="00BC5679" w:rsidP="00BC5679"/>
    <w:p w14:paraId="6B9F3853" w14:textId="4D209ED8" w:rsidR="00BC5679" w:rsidRDefault="00BC5679" w:rsidP="00BC5679">
      <w:pPr>
        <w:pStyle w:val="Heading2"/>
      </w:pPr>
      <w:bookmarkStart w:id="23" w:name="_Toc451883197"/>
      <w:r>
        <w:t>Common commands</w:t>
      </w:r>
      <w:bookmarkEnd w:id="23"/>
    </w:p>
    <w:p w14:paraId="02076F07" w14:textId="04A8C052" w:rsidR="00BC5679" w:rsidRDefault="00BC5679" w:rsidP="00BC5679">
      <w:pPr>
        <w:pStyle w:val="Heading3"/>
      </w:pPr>
      <w:bookmarkStart w:id="24" w:name="_Toc451883198"/>
      <w:r>
        <w:t>IN the console</w:t>
      </w:r>
      <w:bookmarkEnd w:id="24"/>
    </w:p>
    <w:p w14:paraId="723B114B" w14:textId="77777777" w:rsidR="00BC5679" w:rsidRDefault="00BC5679" w:rsidP="00BC5679"/>
    <w:p w14:paraId="5F135B77" w14:textId="7CC80E62" w:rsidR="00BC5679" w:rsidRDefault="00BC5679" w:rsidP="000811AB">
      <w:pPr>
        <w:pStyle w:val="CodeBlock"/>
        <w:framePr w:wrap="notBeside" w:hAnchor="page" w:x="1371" w:y="-6"/>
      </w:pPr>
      <w:r>
        <w:t>rails new some_app_name</w:t>
      </w:r>
    </w:p>
    <w:p w14:paraId="14A9F677" w14:textId="5E2F0BDF" w:rsidR="00BC5679" w:rsidRDefault="00BC5679" w:rsidP="000811AB">
      <w:pPr>
        <w:pStyle w:val="CodeBlock"/>
        <w:framePr w:wrap="notBeside" w:hAnchor="page" w:x="1371" w:y="-6"/>
      </w:pPr>
      <w:r>
        <w:t>rake db:create</w:t>
      </w:r>
    </w:p>
    <w:p w14:paraId="230DA992" w14:textId="3DCC40BA" w:rsidR="00BC5679" w:rsidRDefault="00BC5679" w:rsidP="000811AB">
      <w:pPr>
        <w:pStyle w:val="CodeBlock"/>
        <w:framePr w:wrap="notBeside" w:hAnchor="page" w:x="1371" w:y="-6"/>
      </w:pPr>
      <w:r>
        <w:t>rake db:migrate</w:t>
      </w:r>
    </w:p>
    <w:p w14:paraId="4DE74EF1" w14:textId="15803CDF" w:rsidR="00BC5679" w:rsidRDefault="00BC5679" w:rsidP="000811AB">
      <w:pPr>
        <w:pStyle w:val="CodeBlock"/>
        <w:framePr w:wrap="notBeside" w:hAnchor="page" w:x="1371" w:y="-6"/>
      </w:pPr>
      <w:r>
        <w:t>rake db:seed</w:t>
      </w:r>
    </w:p>
    <w:p w14:paraId="5FDBFCDB" w14:textId="25948BFB" w:rsidR="00BC5679" w:rsidRDefault="00BC5679" w:rsidP="000811AB">
      <w:pPr>
        <w:pStyle w:val="CodeBlock"/>
        <w:framePr w:wrap="notBeside" w:hAnchor="page" w:x="1371" w:y="-6"/>
      </w:pPr>
      <w:r>
        <w:t>rails generate migration create_artists</w:t>
      </w:r>
    </w:p>
    <w:p w14:paraId="73ABEC48" w14:textId="4ECADF8B" w:rsidR="00BC5679" w:rsidRDefault="00BC5679" w:rsidP="000811AB">
      <w:pPr>
        <w:pStyle w:val="CodeBlock"/>
        <w:framePr w:wrap="notBeside" w:hAnchor="page" w:x="1371" w:y="-6"/>
      </w:pPr>
      <w:r>
        <w:t>rails generate model Artist</w:t>
      </w:r>
    </w:p>
    <w:p w14:paraId="5D0A6EA1" w14:textId="32FF7130" w:rsidR="00A166BE" w:rsidRDefault="00A166BE" w:rsidP="000811AB">
      <w:pPr>
        <w:pStyle w:val="CodeBlock"/>
        <w:framePr w:wrap="notBeside" w:hAnchor="page" w:x="1371" w:y="-6"/>
      </w:pPr>
      <w:r>
        <w:t>rake db:rollback – reverts to the last one</w:t>
      </w:r>
    </w:p>
    <w:p w14:paraId="54985DDF" w14:textId="26FBF7BC" w:rsidR="00275900" w:rsidRDefault="00275900" w:rsidP="000811AB">
      <w:pPr>
        <w:pStyle w:val="CodeBlock"/>
        <w:framePr w:wrap="notBeside" w:hAnchor="page" w:x="1371" w:y="-6"/>
      </w:pPr>
      <w:r>
        <w:t xml:space="preserve">rails server or rails s </w:t>
      </w:r>
    </w:p>
    <w:p w14:paraId="74561F4E" w14:textId="6A441DC3" w:rsidR="00275900" w:rsidRDefault="00275900" w:rsidP="000811AB">
      <w:pPr>
        <w:pStyle w:val="CodeBlock"/>
        <w:framePr w:wrap="notBeside" w:hAnchor="page" w:x="1371" w:y="-6"/>
      </w:pPr>
      <w:r>
        <w:t>rails server –p3001 (if want multiple servers running)</w:t>
      </w:r>
    </w:p>
    <w:p w14:paraId="6FBE154D" w14:textId="1591A1C8" w:rsidR="00275900" w:rsidRDefault="00275900" w:rsidP="000811AB">
      <w:pPr>
        <w:pStyle w:val="CodeBlock"/>
        <w:framePr w:wrap="notBeside" w:hAnchor="page" w:x="1371" w:y="-6"/>
      </w:pPr>
      <w:r>
        <w:t>rails console or rails c</w:t>
      </w:r>
    </w:p>
    <w:p w14:paraId="5236A62B" w14:textId="0EF82730" w:rsidR="00275900" w:rsidRDefault="00275900" w:rsidP="000811AB">
      <w:pPr>
        <w:pStyle w:val="CodeBlock"/>
        <w:framePr w:wrap="notBeside" w:hAnchor="page" w:x="1371" w:y="-6"/>
      </w:pPr>
      <w:r>
        <w:t>rails db</w:t>
      </w:r>
    </w:p>
    <w:p w14:paraId="58042691" w14:textId="77777777" w:rsidR="000811AB" w:rsidRDefault="000811AB" w:rsidP="000811AB">
      <w:pPr>
        <w:pStyle w:val="CodeBlock"/>
        <w:framePr w:wrap="notBeside" w:hAnchor="page" w:x="1371" w:y="-6"/>
      </w:pPr>
    </w:p>
    <w:p w14:paraId="2A18A021" w14:textId="77777777" w:rsidR="000811AB" w:rsidRPr="000811AB" w:rsidRDefault="000811AB" w:rsidP="000811AB">
      <w:pPr>
        <w:numPr>
          <w:ilvl w:val="1"/>
          <w:numId w:val="10"/>
        </w:numPr>
        <w:shd w:val="clear" w:color="auto" w:fill="FFFFFF"/>
        <w:spacing w:before="100" w:beforeAutospacing="1" w:after="100" w:afterAutospacing="1" w:line="408" w:lineRule="atLeast"/>
        <w:ind w:left="0"/>
        <w:rPr>
          <w:rFonts w:ascii="Helvetica Neue" w:eastAsia="Times New Roman" w:hAnsi="Helvetica Neue"/>
          <w:color w:val="333333"/>
          <w:spacing w:val="3"/>
        </w:rPr>
      </w:pPr>
      <w:hyperlink r:id="rId16" w:history="1">
        <w:r w:rsidRPr="000811AB">
          <w:rPr>
            <w:rFonts w:ascii="Helvetica Neue" w:eastAsia="Times New Roman" w:hAnsi="Helvetica Neue"/>
            <w:color w:val="4183C4"/>
            <w:spacing w:val="3"/>
            <w:u w:val="single"/>
          </w:rPr>
          <w:t>BONUS NOTES!</w:t>
        </w:r>
      </w:hyperlink>
    </w:p>
    <w:p w14:paraId="0DC3CFBC" w14:textId="73F7FBE5" w:rsidR="000811AB" w:rsidRPr="000811AB" w:rsidRDefault="000811AB" w:rsidP="000811AB">
      <w:pPr>
        <w:pStyle w:val="Heading1"/>
        <w:rPr>
          <w:rFonts w:eastAsia="Times New Roman"/>
        </w:rPr>
      </w:pPr>
      <w:r>
        <w:rPr>
          <w:rFonts w:eastAsia="Times New Roman"/>
        </w:rPr>
        <w:t xml:space="preserve">Rails </w:t>
      </w:r>
      <w:r w:rsidRPr="000811AB">
        <w:rPr>
          <w:rFonts w:eastAsia="Times New Roman"/>
        </w:rPr>
        <w:t>Helpers</w:t>
      </w:r>
    </w:p>
    <w:p w14:paraId="2C050630" w14:textId="77777777" w:rsidR="000811AB" w:rsidRDefault="000811AB" w:rsidP="000811AB">
      <w:pPr>
        <w:shd w:val="clear" w:color="auto" w:fill="FFFFFF"/>
        <w:spacing w:after="204" w:line="408" w:lineRule="atLeast"/>
        <w:rPr>
          <w:rFonts w:ascii="Helvetica Neue" w:hAnsi="Helvetica Neue"/>
          <w:color w:val="333333"/>
          <w:spacing w:val="3"/>
        </w:rPr>
      </w:pPr>
      <w:r w:rsidRPr="000811AB">
        <w:rPr>
          <w:rFonts w:ascii="Helvetica Neue" w:hAnsi="Helvetica Neue"/>
          <w:color w:val="333333"/>
          <w:spacing w:val="3"/>
        </w:rPr>
        <w:t xml:space="preserve">These are things that you should use over and over, it is a collection of commonly used patterns. </w:t>
      </w:r>
      <w:r w:rsidRPr="0039643C">
        <w:rPr>
          <w:rFonts w:ascii="Helvetica Neue" w:hAnsi="Helvetica Neue"/>
          <w:color w:val="333333"/>
          <w:spacing w:val="3"/>
          <w:highlight w:val="yellow"/>
        </w:rPr>
        <w:t>They can only be used in our views!!!</w:t>
      </w:r>
      <w:r w:rsidRPr="000811AB">
        <w:rPr>
          <w:rFonts w:ascii="Helvetica Neue" w:hAnsi="Helvetica Neue"/>
          <w:color w:val="333333"/>
          <w:spacing w:val="3"/>
        </w:rPr>
        <w:t xml:space="preserve"> Remember that these obviously need to be wrapped in ERB tags.</w:t>
      </w:r>
    </w:p>
    <w:p w14:paraId="6E6A39B6" w14:textId="7C34EB95" w:rsidR="000811AB" w:rsidRDefault="000811AB" w:rsidP="000811AB">
      <w:pPr>
        <w:pStyle w:val="Heading2"/>
      </w:pPr>
      <w:r>
        <w:t>NUMBER HELPERS</w:t>
      </w:r>
    </w:p>
    <w:p w14:paraId="0633164C" w14:textId="77777777" w:rsidR="000811AB" w:rsidRPr="000811AB" w:rsidRDefault="000811AB" w:rsidP="000811AB">
      <w:pPr>
        <w:pStyle w:val="CodeBlock"/>
        <w:framePr w:wrap="notBeside" w:hAnchor="page" w:x="1261" w:y="261"/>
      </w:pPr>
      <w:r w:rsidRPr="000811AB">
        <w:t>number_to_currency( value )</w:t>
      </w:r>
    </w:p>
    <w:p w14:paraId="70EB13E2" w14:textId="77777777" w:rsidR="000811AB" w:rsidRPr="000811AB" w:rsidRDefault="000811AB" w:rsidP="000811AB">
      <w:pPr>
        <w:pStyle w:val="CodeBlock"/>
        <w:framePr w:wrap="notBeside" w:hAnchor="page" w:x="1261" w:y="261"/>
      </w:pPr>
      <w:r w:rsidRPr="000811AB">
        <w:t>number_to_human( value )</w:t>
      </w:r>
    </w:p>
    <w:p w14:paraId="0566C0BD" w14:textId="77777777" w:rsidR="000811AB" w:rsidRPr="000811AB" w:rsidRDefault="000811AB" w:rsidP="000811AB">
      <w:pPr>
        <w:pStyle w:val="CodeBlock"/>
        <w:framePr w:wrap="notBeside" w:hAnchor="page" w:x="1261" w:y="261"/>
      </w:pPr>
      <w:r w:rsidRPr="000811AB">
        <w:t>number_to_phone( value, options )</w:t>
      </w:r>
    </w:p>
    <w:p w14:paraId="51FCBB0C" w14:textId="77777777" w:rsidR="000811AB" w:rsidRPr="000811AB" w:rsidRDefault="000811AB" w:rsidP="000811AB">
      <w:pPr>
        <w:pStyle w:val="CodeBlock"/>
        <w:framePr w:wrap="notBeside" w:hAnchor="page" w:x="1261" w:y="261"/>
      </w:pPr>
      <w:r w:rsidRPr="000811AB">
        <w:t>number_to_phone( value, :area_code =&gt; true )</w:t>
      </w:r>
    </w:p>
    <w:p w14:paraId="67A09186" w14:textId="77777777" w:rsidR="000811AB" w:rsidRDefault="000811AB" w:rsidP="000811AB">
      <w:pPr>
        <w:pStyle w:val="CodeBlock"/>
        <w:framePr w:wrap="notBeside" w:hAnchor="page" w:x="1261" w:y="261"/>
      </w:pPr>
      <w:hyperlink r:id="rId17" w:history="1">
        <w:r w:rsidRPr="000811AB">
          <w:rPr>
            <w:color w:val="4183C4"/>
            <w:u w:val="single"/>
          </w:rPr>
          <w:t>Here are all of the number helpers.</w:t>
        </w:r>
      </w:hyperlink>
    </w:p>
    <w:p w14:paraId="15FBBD8A" w14:textId="77777777" w:rsidR="000811AB" w:rsidRPr="000811AB" w:rsidRDefault="000811AB" w:rsidP="000811AB">
      <w:pPr>
        <w:pStyle w:val="CodeBlock"/>
        <w:framePr w:wrap="notBeside" w:hAnchor="page" w:x="1261" w:y="261"/>
      </w:pPr>
    </w:p>
    <w:p w14:paraId="75A31445" w14:textId="77777777" w:rsidR="000811AB" w:rsidRPr="000811AB" w:rsidRDefault="000811AB" w:rsidP="000811AB">
      <w:pPr>
        <w:pStyle w:val="CodeBlock"/>
        <w:framePr w:wrap="notBeside" w:hAnchor="page" w:x="1261" w:y="261"/>
      </w:pPr>
    </w:p>
    <w:p w14:paraId="6B14B6CE" w14:textId="77777777" w:rsidR="000811AB" w:rsidRDefault="000811AB" w:rsidP="000811AB"/>
    <w:p w14:paraId="14B5E224" w14:textId="77777777" w:rsidR="000811AB" w:rsidRPr="000811AB" w:rsidRDefault="000811AB" w:rsidP="000811AB"/>
    <w:p w14:paraId="57CB1D54" w14:textId="1F676D2A" w:rsidR="000811AB" w:rsidRDefault="000811AB" w:rsidP="000811AB">
      <w:pPr>
        <w:pStyle w:val="Heading2"/>
      </w:pPr>
      <w:r>
        <w:t>TEXT</w:t>
      </w:r>
      <w:r w:rsidRPr="000811AB">
        <w:t xml:space="preserve"> Helpers</w:t>
      </w:r>
    </w:p>
    <w:p w14:paraId="2E174637" w14:textId="77777777" w:rsidR="000811AB" w:rsidRDefault="000811AB" w:rsidP="000811AB"/>
    <w:p w14:paraId="4DED6BBE" w14:textId="77777777" w:rsidR="000811AB" w:rsidRDefault="000811AB" w:rsidP="000811AB"/>
    <w:p w14:paraId="0C4DA3AA" w14:textId="77777777" w:rsidR="000811AB" w:rsidRPr="000811AB" w:rsidRDefault="000811AB" w:rsidP="000811AB">
      <w:pPr>
        <w:pStyle w:val="CodeBlock"/>
        <w:framePr w:hSpace="0" w:vSpace="0" w:wrap="auto" w:vAnchor="margin" w:yAlign="inline"/>
      </w:pPr>
      <w:r w:rsidRPr="000811AB">
        <w:t xml:space="preserve">pluralize( value, </w:t>
      </w:r>
      <w:r w:rsidRPr="000811AB">
        <w:rPr>
          <w:color w:val="718C00"/>
        </w:rPr>
        <w:t>'singular_case'</w:t>
      </w:r>
      <w:r w:rsidRPr="000811AB">
        <w:t xml:space="preserve"> )</w:t>
      </w:r>
    </w:p>
    <w:p w14:paraId="198C6955" w14:textId="77777777" w:rsidR="000811AB" w:rsidRPr="000811AB" w:rsidRDefault="000811AB" w:rsidP="000811AB">
      <w:pPr>
        <w:pStyle w:val="CodeBlock"/>
        <w:framePr w:hSpace="0" w:vSpace="0" w:wrap="auto" w:vAnchor="margin" w:yAlign="inline"/>
      </w:pPr>
      <w:r w:rsidRPr="000811AB">
        <w:t xml:space="preserve">pluralize( @person_count, </w:t>
      </w:r>
      <w:r w:rsidRPr="000811AB">
        <w:rPr>
          <w:color w:val="718C00"/>
        </w:rPr>
        <w:t>'person'</w:t>
      </w:r>
      <w:r w:rsidRPr="000811AB">
        <w:t xml:space="preserve"> )</w:t>
      </w:r>
    </w:p>
    <w:p w14:paraId="3AB19AAD" w14:textId="77777777" w:rsidR="000811AB" w:rsidRPr="000811AB" w:rsidRDefault="000811AB" w:rsidP="000811AB">
      <w:pPr>
        <w:pStyle w:val="CodeBlock"/>
        <w:framePr w:hSpace="0" w:vSpace="0" w:wrap="auto" w:vAnchor="margin" w:yAlign="inline"/>
      </w:pPr>
    </w:p>
    <w:p w14:paraId="4A87AC8C" w14:textId="77777777" w:rsidR="000811AB" w:rsidRPr="000811AB" w:rsidRDefault="000811AB" w:rsidP="000811AB">
      <w:pPr>
        <w:pStyle w:val="CodeBlock"/>
        <w:framePr w:hSpace="0" w:vSpace="0" w:wrap="auto" w:vAnchor="margin" w:yAlign="inline"/>
      </w:pPr>
      <w:r w:rsidRPr="000811AB">
        <w:lastRenderedPageBreak/>
        <w:t>truncate( value, options )</w:t>
      </w:r>
    </w:p>
    <w:p w14:paraId="51F35E8F" w14:textId="77777777" w:rsidR="000811AB" w:rsidRPr="000811AB" w:rsidRDefault="000811AB" w:rsidP="000811AB">
      <w:pPr>
        <w:pStyle w:val="CodeBlock"/>
        <w:framePr w:hSpace="0" w:vSpace="0" w:wrap="auto" w:vAnchor="margin" w:yAlign="inline"/>
      </w:pPr>
      <w:r w:rsidRPr="000811AB">
        <w:t xml:space="preserve">truncate( @story, :length =&gt; </w:t>
      </w:r>
      <w:r w:rsidRPr="000811AB">
        <w:rPr>
          <w:color w:val="F5871F"/>
        </w:rPr>
        <w:t>50</w:t>
      </w:r>
      <w:r w:rsidRPr="000811AB">
        <w:t xml:space="preserve"> )</w:t>
      </w:r>
    </w:p>
    <w:p w14:paraId="007F7CC7" w14:textId="77777777" w:rsidR="000811AB" w:rsidRPr="000811AB" w:rsidRDefault="000811AB" w:rsidP="000811AB">
      <w:pPr>
        <w:pStyle w:val="CodeBlock"/>
        <w:framePr w:hSpace="0" w:vSpace="0" w:wrap="auto" w:vAnchor="margin" w:yAlign="inline"/>
      </w:pPr>
    </w:p>
    <w:p w14:paraId="35E29631" w14:textId="77777777" w:rsidR="000811AB" w:rsidRPr="000811AB" w:rsidRDefault="000811AB" w:rsidP="000811AB">
      <w:pPr>
        <w:pStyle w:val="CodeBlock"/>
        <w:framePr w:hSpace="0" w:vSpace="0" w:wrap="auto" w:vAnchor="margin" w:yAlign="inline"/>
      </w:pPr>
      <w:r w:rsidRPr="000811AB">
        <w:t>cycle( list_of_values )</w:t>
      </w:r>
    </w:p>
    <w:p w14:paraId="50A89C9C" w14:textId="77777777" w:rsidR="000811AB" w:rsidRPr="000811AB" w:rsidRDefault="000811AB" w:rsidP="000811AB">
      <w:pPr>
        <w:pStyle w:val="CodeBlock"/>
        <w:framePr w:hSpace="0" w:vSpace="0" w:wrap="auto" w:vAnchor="margin" w:yAlign="inline"/>
      </w:pPr>
      <w:r w:rsidRPr="000811AB">
        <w:t xml:space="preserve">cycle( </w:t>
      </w:r>
      <w:r w:rsidRPr="000811AB">
        <w:rPr>
          <w:color w:val="718C00"/>
        </w:rPr>
        <w:t>'red'</w:t>
      </w:r>
      <w:r w:rsidRPr="000811AB">
        <w:t xml:space="preserve">, </w:t>
      </w:r>
      <w:r w:rsidRPr="000811AB">
        <w:rPr>
          <w:color w:val="718C00"/>
        </w:rPr>
        <w:t>'green'</w:t>
      </w:r>
      <w:r w:rsidRPr="000811AB">
        <w:t xml:space="preserve">, </w:t>
      </w:r>
      <w:r w:rsidRPr="000811AB">
        <w:rPr>
          <w:color w:val="718C00"/>
        </w:rPr>
        <w:t>'orange'</w:t>
      </w:r>
      <w:r w:rsidRPr="000811AB">
        <w:t xml:space="preserve">, </w:t>
      </w:r>
      <w:r w:rsidRPr="000811AB">
        <w:rPr>
          <w:color w:val="718C00"/>
        </w:rPr>
        <w:t>'purple'</w:t>
      </w:r>
      <w:r w:rsidRPr="000811AB">
        <w:t xml:space="preserve"> )</w:t>
      </w:r>
    </w:p>
    <w:p w14:paraId="284B47F8" w14:textId="77777777" w:rsidR="000811AB" w:rsidRPr="000811AB" w:rsidRDefault="000811AB" w:rsidP="000811AB"/>
    <w:p w14:paraId="1A670D0F" w14:textId="77777777" w:rsidR="000811AB" w:rsidRDefault="000811AB" w:rsidP="000811AB"/>
    <w:p w14:paraId="7E6CC6E5" w14:textId="77777777" w:rsidR="000811AB" w:rsidRPr="000811AB" w:rsidRDefault="000811AB" w:rsidP="000811AB"/>
    <w:p w14:paraId="328C932D" w14:textId="77777777" w:rsidR="000811AB" w:rsidRPr="000811AB" w:rsidRDefault="000811AB" w:rsidP="000811AB">
      <w:pPr>
        <w:shd w:val="clear" w:color="auto" w:fill="FFFFFF"/>
        <w:spacing w:after="204" w:line="408" w:lineRule="atLeast"/>
        <w:rPr>
          <w:rFonts w:ascii="Helvetica Neue" w:hAnsi="Helvetica Neue"/>
          <w:color w:val="333333"/>
          <w:spacing w:val="3"/>
        </w:rPr>
      </w:pPr>
      <w:hyperlink r:id="rId18" w:history="1">
        <w:r w:rsidRPr="000811AB">
          <w:rPr>
            <w:rFonts w:ascii="Helvetica Neue" w:hAnsi="Helvetica Neue"/>
            <w:color w:val="4183C4"/>
            <w:spacing w:val="3"/>
            <w:u w:val="single"/>
          </w:rPr>
          <w:t>Here are all of the text helpers.</w:t>
        </w:r>
      </w:hyperlink>
    </w:p>
    <w:p w14:paraId="55F6E5B6" w14:textId="77777777" w:rsidR="000811AB" w:rsidRDefault="000811AB" w:rsidP="000811AB">
      <w:pPr>
        <w:pStyle w:val="Heading2"/>
      </w:pPr>
      <w:r w:rsidRPr="000811AB">
        <w:t>Assets Helpers</w:t>
      </w:r>
    </w:p>
    <w:p w14:paraId="6F8CE48F" w14:textId="77777777" w:rsidR="000811AB" w:rsidRPr="000811AB" w:rsidRDefault="000811AB" w:rsidP="000811AB">
      <w:pPr>
        <w:shd w:val="clear" w:color="auto" w:fill="FFFFFF"/>
        <w:spacing w:after="204" w:line="408" w:lineRule="atLeast"/>
        <w:rPr>
          <w:rFonts w:ascii="Helvetica Neue" w:hAnsi="Helvetica Neue"/>
          <w:color w:val="333333"/>
          <w:spacing w:val="3"/>
        </w:rPr>
      </w:pPr>
    </w:p>
    <w:p w14:paraId="7BD75214" w14:textId="77777777" w:rsidR="000811AB" w:rsidRPr="000811AB" w:rsidRDefault="000811AB" w:rsidP="000811AB">
      <w:pPr>
        <w:pStyle w:val="CodeBlock"/>
        <w:framePr w:wrap="notBeside"/>
      </w:pPr>
      <w:r w:rsidRPr="000811AB">
        <w:t xml:space="preserve">image_tag( </w:t>
      </w:r>
      <w:r w:rsidRPr="000811AB">
        <w:rPr>
          <w:color w:val="718C00"/>
        </w:rPr>
        <w:t>'path'</w:t>
      </w:r>
      <w:r w:rsidRPr="000811AB">
        <w:t>, options )</w:t>
      </w:r>
    </w:p>
    <w:p w14:paraId="0E74B6BD" w14:textId="77777777" w:rsidR="000811AB" w:rsidRPr="000811AB" w:rsidRDefault="000811AB" w:rsidP="000811AB">
      <w:pPr>
        <w:pStyle w:val="CodeBlock"/>
        <w:framePr w:wrap="notBeside"/>
        <w:rPr>
          <w:color w:val="333333"/>
        </w:rPr>
      </w:pPr>
      <w:r w:rsidRPr="000811AB">
        <w:rPr>
          <w:color w:val="333333"/>
        </w:rPr>
        <w:t xml:space="preserve">image_tag( </w:t>
      </w:r>
      <w:r w:rsidRPr="000811AB">
        <w:rPr>
          <w:color w:val="718C00"/>
        </w:rPr>
        <w:t>'funny.jpg'</w:t>
      </w:r>
      <w:r w:rsidRPr="000811AB">
        <w:rPr>
          <w:color w:val="333333"/>
        </w:rPr>
        <w:t xml:space="preserve"> )</w:t>
      </w:r>
    </w:p>
    <w:p w14:paraId="2E9332AC" w14:textId="77777777" w:rsidR="000811AB" w:rsidRPr="000811AB" w:rsidRDefault="000811AB" w:rsidP="000811AB">
      <w:pPr>
        <w:pStyle w:val="CodeBlock"/>
        <w:framePr w:wrap="notBeside"/>
        <w:rPr>
          <w:color w:val="333333"/>
        </w:rPr>
      </w:pPr>
      <w:r w:rsidRPr="000811AB">
        <w:rPr>
          <w:color w:val="333333"/>
        </w:rPr>
        <w:t xml:space="preserve">image_tag( </w:t>
      </w:r>
      <w:r w:rsidRPr="000811AB">
        <w:rPr>
          <w:color w:val="718C00"/>
        </w:rPr>
        <w:t>'http://fillmurray.com/500/500'</w:t>
      </w:r>
      <w:r w:rsidRPr="000811AB">
        <w:rPr>
          <w:color w:val="333333"/>
        </w:rPr>
        <w:t xml:space="preserve">, :class =&gt; </w:t>
      </w:r>
      <w:r w:rsidRPr="000811AB">
        <w:rPr>
          <w:color w:val="718C00"/>
        </w:rPr>
        <w:t>"oh-bill"</w:t>
      </w:r>
      <w:r w:rsidRPr="000811AB">
        <w:rPr>
          <w:color w:val="333333"/>
        </w:rPr>
        <w:t xml:space="preserve"> )</w:t>
      </w:r>
    </w:p>
    <w:p w14:paraId="600BCB4C" w14:textId="77777777" w:rsidR="000811AB" w:rsidRPr="000811AB" w:rsidRDefault="000811AB" w:rsidP="000811AB">
      <w:pPr>
        <w:shd w:val="clear" w:color="auto" w:fill="FFFFFF"/>
        <w:spacing w:after="204" w:line="408" w:lineRule="atLeast"/>
        <w:rPr>
          <w:rFonts w:ascii="Helvetica Neue" w:hAnsi="Helvetica Neue"/>
          <w:color w:val="333333"/>
          <w:spacing w:val="3"/>
        </w:rPr>
      </w:pPr>
      <w:hyperlink r:id="rId19" w:history="1">
        <w:r w:rsidRPr="000811AB">
          <w:rPr>
            <w:rFonts w:ascii="Helvetica Neue" w:hAnsi="Helvetica Neue"/>
            <w:color w:val="4183C4"/>
            <w:spacing w:val="3"/>
            <w:u w:val="single"/>
          </w:rPr>
          <w:t>Here are all of the asset helpers.</w:t>
        </w:r>
      </w:hyperlink>
    </w:p>
    <w:p w14:paraId="3F830225" w14:textId="77777777" w:rsidR="000811AB" w:rsidRDefault="000811AB" w:rsidP="0039643C">
      <w:pPr>
        <w:pStyle w:val="Heading2"/>
      </w:pPr>
      <w:r w:rsidRPr="000811AB">
        <w:t>URL Helpers</w:t>
      </w:r>
    </w:p>
    <w:p w14:paraId="0B2944A1" w14:textId="77777777" w:rsidR="000811AB" w:rsidRPr="000811AB" w:rsidRDefault="000811AB" w:rsidP="000811AB">
      <w:pPr>
        <w:shd w:val="clear" w:color="auto" w:fill="FFFFFF"/>
        <w:spacing w:after="204" w:line="408" w:lineRule="atLeast"/>
        <w:rPr>
          <w:rFonts w:ascii="Helvetica Neue" w:hAnsi="Helvetica Neue"/>
          <w:color w:val="333333"/>
          <w:spacing w:val="3"/>
        </w:rPr>
      </w:pPr>
    </w:p>
    <w:p w14:paraId="1FF60F9F" w14:textId="77777777" w:rsidR="000811AB" w:rsidRPr="000811AB" w:rsidRDefault="000811AB" w:rsidP="0039643C">
      <w:pPr>
        <w:pStyle w:val="CodeBlock"/>
        <w:framePr w:wrap="notBeside"/>
      </w:pPr>
      <w:r w:rsidRPr="000811AB">
        <w:t xml:space="preserve">link_to( </w:t>
      </w:r>
      <w:r w:rsidRPr="000811AB">
        <w:rPr>
          <w:color w:val="718C00"/>
        </w:rPr>
        <w:t>'Home'</w:t>
      </w:r>
      <w:r w:rsidRPr="000811AB">
        <w:t>, root_path )</w:t>
      </w:r>
    </w:p>
    <w:p w14:paraId="3DC219DC" w14:textId="77777777" w:rsidR="000811AB" w:rsidRPr="000811AB" w:rsidRDefault="000811AB" w:rsidP="0039643C">
      <w:pPr>
        <w:pStyle w:val="CodeBlock"/>
        <w:framePr w:wrap="notBeside"/>
      </w:pPr>
      <w:r w:rsidRPr="000811AB">
        <w:t xml:space="preserve">link_to( </w:t>
      </w:r>
      <w:r w:rsidRPr="000811AB">
        <w:rPr>
          <w:color w:val="718C00"/>
        </w:rPr>
        <w:t>'Work Path Show'</w:t>
      </w:r>
      <w:r w:rsidRPr="000811AB">
        <w:t>, work_path( work.id ) )</w:t>
      </w:r>
    </w:p>
    <w:p w14:paraId="5A66D141" w14:textId="77777777" w:rsidR="000811AB" w:rsidRPr="000811AB" w:rsidRDefault="000811AB" w:rsidP="0039643C">
      <w:pPr>
        <w:pStyle w:val="CodeBlock"/>
        <w:framePr w:wrap="notBeside"/>
      </w:pPr>
      <w:r w:rsidRPr="000811AB">
        <w:t xml:space="preserve">link_to( </w:t>
      </w:r>
      <w:r w:rsidRPr="000811AB">
        <w:rPr>
          <w:color w:val="718C00"/>
        </w:rPr>
        <w:t>'Work Path Show'</w:t>
      </w:r>
      <w:r w:rsidRPr="000811AB">
        <w:t>, work_path( work ) )</w:t>
      </w:r>
    </w:p>
    <w:p w14:paraId="35769DA1" w14:textId="77777777" w:rsidR="000811AB" w:rsidRPr="000811AB" w:rsidRDefault="000811AB" w:rsidP="0039643C">
      <w:pPr>
        <w:pStyle w:val="CodeBlock"/>
        <w:framePr w:wrap="notBeside"/>
      </w:pPr>
      <w:r w:rsidRPr="000811AB">
        <w:t xml:space="preserve">link_to( </w:t>
      </w:r>
      <w:r w:rsidRPr="000811AB">
        <w:rPr>
          <w:color w:val="718C00"/>
        </w:rPr>
        <w:t>'Work Path Show'</w:t>
      </w:r>
      <w:r w:rsidRPr="000811AB">
        <w:t>, work )</w:t>
      </w:r>
    </w:p>
    <w:p w14:paraId="2289FC5C" w14:textId="77777777" w:rsidR="000811AB" w:rsidRPr="000811AB" w:rsidRDefault="000811AB" w:rsidP="0039643C">
      <w:pPr>
        <w:pStyle w:val="CodeBlock"/>
        <w:framePr w:wrap="notBeside"/>
      </w:pPr>
      <w:r w:rsidRPr="000811AB">
        <w:t xml:space="preserve">button_to( </w:t>
      </w:r>
      <w:r w:rsidRPr="000811AB">
        <w:rPr>
          <w:color w:val="718C00"/>
        </w:rPr>
        <w:t>'Test Path'</w:t>
      </w:r>
      <w:r w:rsidRPr="000811AB">
        <w:t xml:space="preserve">, root_path, :method =&gt; </w:t>
      </w:r>
      <w:r w:rsidRPr="000811AB">
        <w:rPr>
          <w:color w:val="718C00"/>
        </w:rPr>
        <w:t>'GET'</w:t>
      </w:r>
      <w:r w:rsidRPr="000811AB">
        <w:t xml:space="preserve"> )</w:t>
      </w:r>
    </w:p>
    <w:p w14:paraId="22A32B38" w14:textId="77777777" w:rsidR="000811AB" w:rsidRPr="000811AB" w:rsidRDefault="000811AB" w:rsidP="000811AB">
      <w:pPr>
        <w:shd w:val="clear" w:color="auto" w:fill="FFFFFF"/>
        <w:spacing w:after="204" w:line="408" w:lineRule="atLeast"/>
        <w:rPr>
          <w:rFonts w:ascii="Helvetica Neue" w:hAnsi="Helvetica Neue"/>
          <w:color w:val="333333"/>
          <w:spacing w:val="3"/>
        </w:rPr>
      </w:pPr>
      <w:hyperlink r:id="rId20" w:history="1">
        <w:r w:rsidRPr="000811AB">
          <w:rPr>
            <w:rFonts w:ascii="Helvetica Neue" w:hAnsi="Helvetica Neue"/>
            <w:color w:val="4183C4"/>
            <w:spacing w:val="3"/>
            <w:u w:val="single"/>
          </w:rPr>
          <w:t>Here are all of the url helpers.</w:t>
        </w:r>
      </w:hyperlink>
    </w:p>
    <w:p w14:paraId="68BDB5FE" w14:textId="77777777" w:rsidR="000811AB" w:rsidRPr="000811AB" w:rsidRDefault="000811AB" w:rsidP="0039643C">
      <w:pPr>
        <w:pStyle w:val="Heading1"/>
        <w:rPr>
          <w:rFonts w:eastAsia="Times New Roman"/>
        </w:rPr>
      </w:pPr>
      <w:r w:rsidRPr="000811AB">
        <w:rPr>
          <w:rFonts w:eastAsia="Times New Roman"/>
        </w:rPr>
        <w:t>The Power of Rails in Terminal</w:t>
      </w:r>
    </w:p>
    <w:p w14:paraId="50FBC962" w14:textId="77777777" w:rsidR="000811AB" w:rsidRPr="000811AB" w:rsidRDefault="000811AB" w:rsidP="000811AB">
      <w:pPr>
        <w:shd w:val="clear" w:color="auto" w:fill="FFFFFF"/>
        <w:spacing w:after="204" w:line="408" w:lineRule="atLeast"/>
        <w:rPr>
          <w:rFonts w:ascii="Helvetica Neue" w:hAnsi="Helvetica Neue"/>
          <w:color w:val="333333"/>
          <w:spacing w:val="3"/>
        </w:rPr>
      </w:pPr>
      <w:r w:rsidRPr="000811AB">
        <w:rPr>
          <w:rFonts w:ascii="Helvetica Neue" w:hAnsi="Helvetica Neue"/>
          <w:color w:val="333333"/>
          <w:spacing w:val="3"/>
        </w:rPr>
        <w:t>There are a few commands that are absolutely essential for Rails development. The more you know them, the better it is!</w:t>
      </w:r>
    </w:p>
    <w:p w14:paraId="666994F5" w14:textId="77777777" w:rsidR="000811AB" w:rsidRPr="000811AB" w:rsidRDefault="000811AB" w:rsidP="000811AB">
      <w:pPr>
        <w:shd w:val="clear" w:color="auto" w:fill="FFFFFF"/>
        <w:spacing w:after="204" w:line="408" w:lineRule="atLeast"/>
        <w:rPr>
          <w:rFonts w:ascii="Helvetica Neue" w:hAnsi="Helvetica Neue"/>
          <w:color w:val="333333"/>
          <w:spacing w:val="3"/>
        </w:rPr>
      </w:pPr>
      <w:r w:rsidRPr="000811AB">
        <w:rPr>
          <w:rFonts w:ascii="Helvetica Neue" w:hAnsi="Helvetica Neue"/>
          <w:color w:val="333333"/>
          <w:spacing w:val="3"/>
        </w:rPr>
        <w:t>At its most basic:</w:t>
      </w:r>
    </w:p>
    <w:p w14:paraId="7B846B78" w14:textId="77777777" w:rsidR="000811AB" w:rsidRPr="0039643C" w:rsidRDefault="000811AB" w:rsidP="0039643C">
      <w:pPr>
        <w:pStyle w:val="ListParagraph"/>
        <w:numPr>
          <w:ilvl w:val="0"/>
          <w:numId w:val="3"/>
        </w:numPr>
        <w:shd w:val="clear" w:color="auto" w:fill="FFFFFF"/>
        <w:spacing w:beforeAutospacing="1" w:afterAutospacing="1" w:line="408" w:lineRule="atLeast"/>
        <w:rPr>
          <w:rFonts w:ascii="Helvetica Neue" w:eastAsia="Times New Roman" w:hAnsi="Helvetica Neue"/>
          <w:color w:val="333333"/>
          <w:spacing w:val="3"/>
        </w:rPr>
      </w:pPr>
      <w:r w:rsidRPr="0039643C">
        <w:rPr>
          <w:rFonts w:ascii="Consolas" w:hAnsi="Consolas" w:cs="Courier New"/>
          <w:color w:val="333333"/>
          <w:spacing w:val="3"/>
          <w:sz w:val="20"/>
          <w:szCs w:val="20"/>
          <w:bdr w:val="none" w:sz="0" w:space="0" w:color="auto" w:frame="1"/>
          <w:shd w:val="clear" w:color="auto" w:fill="F7F7F7"/>
        </w:rPr>
        <w:t>rails new</w:t>
      </w:r>
      <w:r w:rsidRPr="0039643C">
        <w:rPr>
          <w:rFonts w:ascii="Helvetica Neue" w:eastAsia="Times New Roman" w:hAnsi="Helvetica Neue"/>
          <w:color w:val="333333"/>
          <w:spacing w:val="3"/>
        </w:rPr>
        <w:t> - Generate a new application</w:t>
      </w:r>
    </w:p>
    <w:p w14:paraId="221BCD16" w14:textId="77777777" w:rsidR="000811AB" w:rsidRPr="0039643C" w:rsidRDefault="000811AB" w:rsidP="0039643C">
      <w:pPr>
        <w:pStyle w:val="ListParagraph"/>
        <w:numPr>
          <w:ilvl w:val="0"/>
          <w:numId w:val="3"/>
        </w:numPr>
        <w:shd w:val="clear" w:color="auto" w:fill="FFFFFF"/>
        <w:spacing w:beforeAutospacing="1" w:afterAutospacing="1" w:line="408" w:lineRule="atLeast"/>
        <w:rPr>
          <w:rFonts w:ascii="Helvetica Neue" w:eastAsia="Times New Roman" w:hAnsi="Helvetica Neue"/>
          <w:color w:val="333333"/>
          <w:spacing w:val="3"/>
        </w:rPr>
      </w:pPr>
      <w:r w:rsidRPr="0039643C">
        <w:rPr>
          <w:rFonts w:ascii="Consolas" w:hAnsi="Consolas" w:cs="Courier New"/>
          <w:color w:val="333333"/>
          <w:spacing w:val="3"/>
          <w:sz w:val="20"/>
          <w:szCs w:val="20"/>
          <w:bdr w:val="none" w:sz="0" w:space="0" w:color="auto" w:frame="1"/>
          <w:shd w:val="clear" w:color="auto" w:fill="F7F7F7"/>
        </w:rPr>
        <w:t>rails server</w:t>
      </w:r>
      <w:r w:rsidRPr="0039643C">
        <w:rPr>
          <w:rFonts w:ascii="Helvetica Neue" w:eastAsia="Times New Roman" w:hAnsi="Helvetica Neue"/>
          <w:color w:val="333333"/>
          <w:spacing w:val="3"/>
        </w:rPr>
        <w:t> - Runs the server</w:t>
      </w:r>
    </w:p>
    <w:p w14:paraId="1F978D73" w14:textId="77777777" w:rsidR="000811AB" w:rsidRPr="0039643C" w:rsidRDefault="000811AB" w:rsidP="0039643C">
      <w:pPr>
        <w:pStyle w:val="ListParagraph"/>
        <w:numPr>
          <w:ilvl w:val="0"/>
          <w:numId w:val="3"/>
        </w:numPr>
        <w:shd w:val="clear" w:color="auto" w:fill="FFFFFF"/>
        <w:spacing w:beforeAutospacing="1" w:afterAutospacing="1" w:line="408" w:lineRule="atLeast"/>
        <w:rPr>
          <w:rFonts w:ascii="Helvetica Neue" w:eastAsia="Times New Roman" w:hAnsi="Helvetica Neue"/>
          <w:color w:val="333333"/>
          <w:spacing w:val="3"/>
        </w:rPr>
      </w:pPr>
      <w:r w:rsidRPr="0039643C">
        <w:rPr>
          <w:rFonts w:ascii="Consolas" w:hAnsi="Consolas" w:cs="Courier New"/>
          <w:color w:val="333333"/>
          <w:spacing w:val="3"/>
          <w:sz w:val="20"/>
          <w:szCs w:val="20"/>
          <w:bdr w:val="none" w:sz="0" w:space="0" w:color="auto" w:frame="1"/>
          <w:shd w:val="clear" w:color="auto" w:fill="F7F7F7"/>
        </w:rPr>
        <w:t>rails generate</w:t>
      </w:r>
      <w:r w:rsidRPr="0039643C">
        <w:rPr>
          <w:rFonts w:ascii="Helvetica Neue" w:eastAsia="Times New Roman" w:hAnsi="Helvetica Neue"/>
          <w:color w:val="333333"/>
          <w:spacing w:val="3"/>
        </w:rPr>
        <w:t> - Generate a whole heap of things within an application</w:t>
      </w:r>
    </w:p>
    <w:p w14:paraId="141A410F" w14:textId="77777777" w:rsidR="000811AB" w:rsidRPr="0039643C" w:rsidRDefault="000811AB" w:rsidP="0039643C">
      <w:pPr>
        <w:pStyle w:val="ListParagraph"/>
        <w:numPr>
          <w:ilvl w:val="0"/>
          <w:numId w:val="3"/>
        </w:numPr>
        <w:shd w:val="clear" w:color="auto" w:fill="FFFFFF"/>
        <w:spacing w:beforeAutospacing="1" w:afterAutospacing="1" w:line="408" w:lineRule="atLeast"/>
        <w:rPr>
          <w:rFonts w:ascii="Helvetica Neue" w:eastAsia="Times New Roman" w:hAnsi="Helvetica Neue"/>
          <w:color w:val="333333"/>
          <w:spacing w:val="3"/>
        </w:rPr>
      </w:pPr>
      <w:r w:rsidRPr="0039643C">
        <w:rPr>
          <w:rFonts w:ascii="Consolas" w:hAnsi="Consolas" w:cs="Courier New"/>
          <w:color w:val="333333"/>
          <w:spacing w:val="3"/>
          <w:sz w:val="20"/>
          <w:szCs w:val="20"/>
          <w:bdr w:val="none" w:sz="0" w:space="0" w:color="auto" w:frame="1"/>
          <w:shd w:val="clear" w:color="auto" w:fill="F7F7F7"/>
        </w:rPr>
        <w:t>rails console</w:t>
      </w:r>
      <w:r w:rsidRPr="0039643C">
        <w:rPr>
          <w:rFonts w:ascii="Helvetica Neue" w:eastAsia="Times New Roman" w:hAnsi="Helvetica Neue"/>
          <w:color w:val="333333"/>
          <w:spacing w:val="3"/>
        </w:rPr>
        <w:t> - Opens up a console</w:t>
      </w:r>
    </w:p>
    <w:p w14:paraId="4E3E8C7A" w14:textId="77777777" w:rsidR="000811AB" w:rsidRPr="0039643C" w:rsidRDefault="000811AB" w:rsidP="0039643C">
      <w:pPr>
        <w:pStyle w:val="ListParagraph"/>
        <w:numPr>
          <w:ilvl w:val="0"/>
          <w:numId w:val="3"/>
        </w:numPr>
        <w:shd w:val="clear" w:color="auto" w:fill="FFFFFF"/>
        <w:spacing w:beforeAutospacing="1" w:afterAutospacing="1" w:line="408" w:lineRule="atLeast"/>
        <w:rPr>
          <w:rFonts w:ascii="Helvetica Neue" w:eastAsia="Times New Roman" w:hAnsi="Helvetica Neue"/>
          <w:color w:val="333333"/>
          <w:spacing w:val="3"/>
        </w:rPr>
      </w:pPr>
      <w:r w:rsidRPr="0039643C">
        <w:rPr>
          <w:rFonts w:ascii="Consolas" w:hAnsi="Consolas" w:cs="Courier New"/>
          <w:color w:val="333333"/>
          <w:spacing w:val="3"/>
          <w:sz w:val="20"/>
          <w:szCs w:val="20"/>
          <w:bdr w:val="none" w:sz="0" w:space="0" w:color="auto" w:frame="1"/>
          <w:shd w:val="clear" w:color="auto" w:fill="F7F7F7"/>
        </w:rPr>
        <w:t>rails dbconsole</w:t>
      </w:r>
      <w:r w:rsidRPr="0039643C">
        <w:rPr>
          <w:rFonts w:ascii="Helvetica Neue" w:eastAsia="Times New Roman" w:hAnsi="Helvetica Neue"/>
          <w:color w:val="333333"/>
          <w:spacing w:val="3"/>
        </w:rPr>
        <w:t> - Opens up a direct connection to SQL</w:t>
      </w:r>
    </w:p>
    <w:p w14:paraId="50A00EB8" w14:textId="77777777" w:rsidR="000811AB" w:rsidRPr="0039643C" w:rsidRDefault="000811AB" w:rsidP="0039643C">
      <w:pPr>
        <w:pStyle w:val="ListParagraph"/>
        <w:numPr>
          <w:ilvl w:val="0"/>
          <w:numId w:val="3"/>
        </w:numPr>
        <w:shd w:val="clear" w:color="auto" w:fill="FFFFFF"/>
        <w:spacing w:beforeAutospacing="1" w:afterAutospacing="1" w:line="408" w:lineRule="atLeast"/>
        <w:rPr>
          <w:rFonts w:ascii="Helvetica Neue" w:eastAsia="Times New Roman" w:hAnsi="Helvetica Neue"/>
          <w:color w:val="333333"/>
          <w:spacing w:val="3"/>
        </w:rPr>
      </w:pPr>
      <w:r w:rsidRPr="0039643C">
        <w:rPr>
          <w:rFonts w:ascii="Consolas" w:hAnsi="Consolas" w:cs="Courier New"/>
          <w:color w:val="333333"/>
          <w:spacing w:val="3"/>
          <w:sz w:val="20"/>
          <w:szCs w:val="20"/>
          <w:bdr w:val="none" w:sz="0" w:space="0" w:color="auto" w:frame="1"/>
          <w:shd w:val="clear" w:color="auto" w:fill="F7F7F7"/>
        </w:rPr>
        <w:lastRenderedPageBreak/>
        <w:t>rake</w:t>
      </w:r>
      <w:r w:rsidRPr="0039643C">
        <w:rPr>
          <w:rFonts w:ascii="Helvetica Neue" w:eastAsia="Times New Roman" w:hAnsi="Helvetica Neue"/>
          <w:color w:val="333333"/>
          <w:spacing w:val="3"/>
        </w:rPr>
        <w:t> - Does thousands of things</w:t>
      </w:r>
    </w:p>
    <w:p w14:paraId="27617FFD" w14:textId="77777777" w:rsidR="000811AB" w:rsidRPr="0039643C" w:rsidRDefault="000811AB" w:rsidP="0039643C">
      <w:pPr>
        <w:pStyle w:val="ListParagraph"/>
        <w:numPr>
          <w:ilvl w:val="0"/>
          <w:numId w:val="3"/>
        </w:numPr>
        <w:shd w:val="clear" w:color="auto" w:fill="FFFFFF"/>
        <w:spacing w:beforeAutospacing="1" w:afterAutospacing="1" w:line="408" w:lineRule="atLeast"/>
        <w:rPr>
          <w:rFonts w:ascii="Helvetica Neue" w:eastAsia="Times New Roman" w:hAnsi="Helvetica Neue"/>
          <w:color w:val="333333"/>
          <w:spacing w:val="3"/>
        </w:rPr>
      </w:pPr>
      <w:r w:rsidRPr="0039643C">
        <w:rPr>
          <w:rFonts w:ascii="Consolas" w:hAnsi="Consolas" w:cs="Courier New"/>
          <w:color w:val="333333"/>
          <w:spacing w:val="3"/>
          <w:sz w:val="20"/>
          <w:szCs w:val="20"/>
          <w:bdr w:val="none" w:sz="0" w:space="0" w:color="auto" w:frame="1"/>
          <w:shd w:val="clear" w:color="auto" w:fill="F7F7F7"/>
        </w:rPr>
        <w:t>bundle</w:t>
      </w:r>
      <w:r w:rsidRPr="0039643C">
        <w:rPr>
          <w:rFonts w:ascii="Helvetica Neue" w:eastAsia="Times New Roman" w:hAnsi="Helvetica Neue"/>
          <w:color w:val="333333"/>
          <w:spacing w:val="3"/>
        </w:rPr>
        <w:t> - Install gems and their dependencies</w:t>
      </w:r>
    </w:p>
    <w:p w14:paraId="6277C9E6" w14:textId="77777777" w:rsidR="000811AB" w:rsidRPr="000811AB" w:rsidRDefault="000811AB" w:rsidP="000811AB">
      <w:pPr>
        <w:shd w:val="clear" w:color="auto" w:fill="FFFFFF"/>
        <w:spacing w:line="408" w:lineRule="atLeast"/>
        <w:rPr>
          <w:rFonts w:ascii="Helvetica Neue" w:hAnsi="Helvetica Neue"/>
          <w:color w:val="333333"/>
          <w:spacing w:val="3"/>
        </w:rPr>
      </w:pPr>
      <w:r w:rsidRPr="000811AB">
        <w:rPr>
          <w:rFonts w:ascii="Helvetica Neue" w:hAnsi="Helvetica Neue"/>
          <w:color w:val="333333"/>
          <w:spacing w:val="3"/>
        </w:rPr>
        <w:t>Running any command with </w:t>
      </w:r>
      <w:r w:rsidRPr="000811AB">
        <w:rPr>
          <w:rFonts w:ascii="Consolas" w:hAnsi="Consolas" w:cs="Courier New"/>
          <w:color w:val="333333"/>
          <w:spacing w:val="3"/>
          <w:sz w:val="20"/>
          <w:szCs w:val="20"/>
          <w:bdr w:val="none" w:sz="0" w:space="0" w:color="auto" w:frame="1"/>
          <w:shd w:val="clear" w:color="auto" w:fill="F7F7F7"/>
        </w:rPr>
        <w:t>-h</w:t>
      </w:r>
      <w:r w:rsidRPr="000811AB">
        <w:rPr>
          <w:rFonts w:ascii="Helvetica Neue" w:hAnsi="Helvetica Neue"/>
          <w:color w:val="333333"/>
          <w:spacing w:val="3"/>
        </w:rPr>
        <w:t> or </w:t>
      </w:r>
      <w:r w:rsidRPr="000811AB">
        <w:rPr>
          <w:rFonts w:ascii="Consolas" w:hAnsi="Consolas" w:cs="Courier New"/>
          <w:color w:val="333333"/>
          <w:spacing w:val="3"/>
          <w:sz w:val="20"/>
          <w:szCs w:val="20"/>
          <w:bdr w:val="none" w:sz="0" w:space="0" w:color="auto" w:frame="1"/>
          <w:shd w:val="clear" w:color="auto" w:fill="F7F7F7"/>
        </w:rPr>
        <w:t>--help</w:t>
      </w:r>
      <w:r w:rsidRPr="000811AB">
        <w:rPr>
          <w:rFonts w:ascii="Helvetica Neue" w:hAnsi="Helvetica Neue"/>
          <w:color w:val="333333"/>
          <w:spacing w:val="3"/>
        </w:rPr>
        <w:t> at the end will show you the documentation for that particular command. But the real power comes from...</w:t>
      </w:r>
    </w:p>
    <w:p w14:paraId="28897737" w14:textId="77777777" w:rsidR="000811AB" w:rsidRPr="000811AB" w:rsidRDefault="000811AB" w:rsidP="0039643C">
      <w:pPr>
        <w:pStyle w:val="Heading2"/>
      </w:pPr>
      <w:r w:rsidRPr="000811AB">
        <w:t>Customization and Automation!</w:t>
      </w:r>
    </w:p>
    <w:p w14:paraId="3CAF39B8" w14:textId="77777777" w:rsidR="000811AB" w:rsidRDefault="000811AB" w:rsidP="0039643C">
      <w:pPr>
        <w:pStyle w:val="Heading3"/>
      </w:pPr>
      <w:r w:rsidRPr="000811AB">
        <w:t>RAILS NEW</w:t>
      </w:r>
    </w:p>
    <w:p w14:paraId="3903EF0B" w14:textId="77777777" w:rsidR="0039643C" w:rsidRPr="0039643C" w:rsidRDefault="0039643C" w:rsidP="0039643C"/>
    <w:p w14:paraId="29461F49" w14:textId="77777777" w:rsidR="000811AB" w:rsidRPr="000811AB" w:rsidRDefault="000811AB" w:rsidP="0039643C">
      <w:pPr>
        <w:pStyle w:val="CodeBlock"/>
        <w:framePr w:wrap="notBeside"/>
      </w:pPr>
      <w:r w:rsidRPr="000811AB">
        <w:t>rails new app_name</w:t>
      </w:r>
    </w:p>
    <w:p w14:paraId="022B0C63" w14:textId="77777777" w:rsidR="000811AB" w:rsidRPr="000811AB" w:rsidRDefault="000811AB" w:rsidP="0039643C">
      <w:pPr>
        <w:pStyle w:val="CodeBlock"/>
        <w:framePr w:wrap="notBeside"/>
      </w:pPr>
      <w:r w:rsidRPr="000811AB">
        <w:t xml:space="preserve">rails new app_name -T </w:t>
      </w:r>
      <w:r w:rsidRPr="000811AB">
        <w:rPr>
          <w:color w:val="8E908C"/>
        </w:rPr>
        <w:t># Skips the Test Suite</w:t>
      </w:r>
    </w:p>
    <w:p w14:paraId="4886F5C6" w14:textId="77777777" w:rsidR="000811AB" w:rsidRPr="000811AB" w:rsidRDefault="000811AB" w:rsidP="0039643C">
      <w:pPr>
        <w:pStyle w:val="CodeBlock"/>
        <w:framePr w:wrap="notBeside"/>
      </w:pPr>
      <w:r w:rsidRPr="000811AB">
        <w:t xml:space="preserve">rails new app_name --database=postgresql </w:t>
      </w:r>
      <w:r w:rsidRPr="000811AB">
        <w:rPr>
          <w:color w:val="8E908C"/>
        </w:rPr>
        <w:t># Specifies the Database (changes it from sqlite3)</w:t>
      </w:r>
    </w:p>
    <w:p w14:paraId="7C8F9587" w14:textId="77777777" w:rsidR="000811AB" w:rsidRPr="000811AB" w:rsidRDefault="000811AB" w:rsidP="0039643C">
      <w:pPr>
        <w:pStyle w:val="CodeBlock"/>
        <w:framePr w:wrap="notBeside"/>
      </w:pPr>
      <w:r w:rsidRPr="000811AB">
        <w:t>rails new app_name -d postgresql</w:t>
      </w:r>
    </w:p>
    <w:p w14:paraId="2B6862C4" w14:textId="77777777" w:rsidR="000811AB" w:rsidRDefault="000811AB" w:rsidP="0039643C">
      <w:pPr>
        <w:pStyle w:val="Heading3"/>
      </w:pPr>
      <w:r w:rsidRPr="000811AB">
        <w:t>RAILS SERVER</w:t>
      </w:r>
    </w:p>
    <w:p w14:paraId="66F64785" w14:textId="77777777" w:rsidR="0039643C" w:rsidRPr="0039643C" w:rsidRDefault="0039643C" w:rsidP="0039643C"/>
    <w:p w14:paraId="5EA1C375" w14:textId="77777777" w:rsidR="000811AB" w:rsidRPr="000811AB" w:rsidRDefault="000811AB" w:rsidP="0039643C">
      <w:pPr>
        <w:pStyle w:val="CodeBlock"/>
        <w:framePr w:wrap="notBeside"/>
      </w:pPr>
      <w:r w:rsidRPr="000811AB">
        <w:t>rails server</w:t>
      </w:r>
    </w:p>
    <w:p w14:paraId="7ED43990" w14:textId="77777777" w:rsidR="000811AB" w:rsidRPr="000811AB" w:rsidRDefault="000811AB" w:rsidP="0039643C">
      <w:pPr>
        <w:pStyle w:val="CodeBlock"/>
        <w:framePr w:wrap="notBeside"/>
      </w:pPr>
      <w:r w:rsidRPr="000811AB">
        <w:t xml:space="preserve">rails s </w:t>
      </w:r>
      <w:r w:rsidRPr="000811AB">
        <w:rPr>
          <w:color w:val="8E908C"/>
        </w:rPr>
        <w:t># Shorthand for rails server</w:t>
      </w:r>
    </w:p>
    <w:p w14:paraId="2EB15641" w14:textId="77777777" w:rsidR="000811AB" w:rsidRPr="000811AB" w:rsidRDefault="000811AB" w:rsidP="0039643C">
      <w:pPr>
        <w:pStyle w:val="CodeBlock"/>
        <w:framePr w:wrap="notBeside"/>
      </w:pPr>
      <w:r w:rsidRPr="000811AB">
        <w:t xml:space="preserve">rails server -p </w:t>
      </w:r>
      <w:r w:rsidRPr="000811AB">
        <w:rPr>
          <w:color w:val="F5871F"/>
        </w:rPr>
        <w:t>3001</w:t>
      </w:r>
      <w:r w:rsidRPr="000811AB">
        <w:t xml:space="preserve"> </w:t>
      </w:r>
      <w:r w:rsidRPr="000811AB">
        <w:rPr>
          <w:color w:val="8E908C"/>
        </w:rPr>
        <w:t># Specifies another port (have multiple servers at once!)</w:t>
      </w:r>
    </w:p>
    <w:p w14:paraId="6446C8B6" w14:textId="77777777" w:rsidR="000811AB" w:rsidRPr="000811AB" w:rsidRDefault="000811AB" w:rsidP="0039643C">
      <w:pPr>
        <w:pStyle w:val="CodeBlock"/>
        <w:framePr w:wrap="notBeside"/>
      </w:pPr>
      <w:r w:rsidRPr="000811AB">
        <w:t xml:space="preserve">rails server -e production </w:t>
      </w:r>
      <w:r w:rsidRPr="000811AB">
        <w:rPr>
          <w:color w:val="8E908C"/>
        </w:rPr>
        <w:t># Changes the state of the application (different gem sets etc. - don't worry about this one)</w:t>
      </w:r>
    </w:p>
    <w:p w14:paraId="0A8EEACD" w14:textId="77777777" w:rsidR="000811AB" w:rsidRDefault="000811AB" w:rsidP="000811AB">
      <w:pPr>
        <w:shd w:val="clear" w:color="auto" w:fill="FFFFFF"/>
        <w:spacing w:after="204" w:line="408" w:lineRule="atLeast"/>
        <w:rPr>
          <w:rFonts w:ascii="Helvetica Neue" w:hAnsi="Helvetica Neue"/>
          <w:i/>
          <w:iCs/>
          <w:color w:val="333333"/>
          <w:spacing w:val="3"/>
        </w:rPr>
      </w:pPr>
      <w:r w:rsidRPr="000811AB">
        <w:rPr>
          <w:rFonts w:ascii="Helvetica Neue" w:hAnsi="Helvetica Neue"/>
          <w:i/>
          <w:iCs/>
          <w:color w:val="333333"/>
          <w:spacing w:val="3"/>
        </w:rPr>
        <w:t>RAILS GENERATE</w:t>
      </w:r>
    </w:p>
    <w:p w14:paraId="1122A0F2" w14:textId="77777777" w:rsidR="0039643C" w:rsidRPr="000811AB" w:rsidRDefault="0039643C" w:rsidP="000811AB">
      <w:pPr>
        <w:shd w:val="clear" w:color="auto" w:fill="FFFFFF"/>
        <w:spacing w:after="204" w:line="408" w:lineRule="atLeast"/>
        <w:rPr>
          <w:rFonts w:ascii="Helvetica Neue" w:hAnsi="Helvetica Neue"/>
          <w:color w:val="333333"/>
          <w:spacing w:val="3"/>
        </w:rPr>
      </w:pPr>
    </w:p>
    <w:p w14:paraId="27D2778B" w14:textId="77777777" w:rsidR="000811AB" w:rsidRPr="000811AB" w:rsidRDefault="000811AB" w:rsidP="0039643C">
      <w:pPr>
        <w:pStyle w:val="CodeBlock"/>
        <w:framePr w:wrap="notBeside"/>
      </w:pPr>
      <w:r w:rsidRPr="000811AB">
        <w:t>rails generate controller ControllerName list of actions</w:t>
      </w:r>
    </w:p>
    <w:p w14:paraId="5040C465" w14:textId="77777777" w:rsidR="000811AB" w:rsidRPr="000811AB" w:rsidRDefault="000811AB" w:rsidP="0039643C">
      <w:pPr>
        <w:pStyle w:val="CodeBlock"/>
        <w:framePr w:wrap="notBeside"/>
      </w:pPr>
      <w:r w:rsidRPr="000811AB">
        <w:t>rails generate controller Greetings index create</w:t>
      </w:r>
    </w:p>
    <w:p w14:paraId="5FBB39AC" w14:textId="77777777" w:rsidR="000811AB" w:rsidRPr="000811AB" w:rsidRDefault="000811AB" w:rsidP="0039643C">
      <w:pPr>
        <w:pStyle w:val="CodeBlock"/>
        <w:framePr w:wrap="notBeside"/>
      </w:pPr>
      <w:r w:rsidRPr="000811AB">
        <w:t>rails g controller Greetings index create</w:t>
      </w:r>
    </w:p>
    <w:p w14:paraId="2CA0534D" w14:textId="77777777" w:rsidR="000811AB" w:rsidRPr="000811AB" w:rsidRDefault="000811AB" w:rsidP="0039643C">
      <w:pPr>
        <w:pStyle w:val="CodeBlock"/>
        <w:framePr w:wrap="notBeside"/>
      </w:pPr>
      <w:r w:rsidRPr="000811AB">
        <w:rPr>
          <w:color w:val="8E908C"/>
        </w:rPr>
        <w:t># THIS WILL CREATE VIEWS, JS, CSS AND ACTIONS IN CONTROLLERS (PLUS TESTS)</w:t>
      </w:r>
    </w:p>
    <w:p w14:paraId="1DA88652" w14:textId="77777777" w:rsidR="000811AB" w:rsidRPr="000811AB" w:rsidRDefault="000811AB" w:rsidP="0039643C">
      <w:pPr>
        <w:pStyle w:val="CodeBlock"/>
        <w:framePr w:wrap="notBeside"/>
      </w:pPr>
    </w:p>
    <w:p w14:paraId="6535A6FE" w14:textId="77777777" w:rsidR="000811AB" w:rsidRPr="000811AB" w:rsidRDefault="000811AB" w:rsidP="0039643C">
      <w:pPr>
        <w:pStyle w:val="CodeBlock"/>
        <w:framePr w:wrap="notBeside"/>
      </w:pPr>
      <w:r w:rsidRPr="000811AB">
        <w:t>rails g model ModelName field:type</w:t>
      </w:r>
    </w:p>
    <w:p w14:paraId="565448BF" w14:textId="77777777" w:rsidR="000811AB" w:rsidRPr="000811AB" w:rsidRDefault="000811AB" w:rsidP="0039643C">
      <w:pPr>
        <w:pStyle w:val="CodeBlock"/>
        <w:framePr w:wrap="notBeside"/>
      </w:pPr>
      <w:r w:rsidRPr="000811AB">
        <w:t>rails g model Painting name:string year:date</w:t>
      </w:r>
    </w:p>
    <w:p w14:paraId="7A77A57E" w14:textId="77777777" w:rsidR="000811AB" w:rsidRPr="000811AB" w:rsidRDefault="000811AB" w:rsidP="0039643C">
      <w:pPr>
        <w:pStyle w:val="CodeBlock"/>
        <w:framePr w:wrap="notBeside"/>
      </w:pPr>
      <w:r w:rsidRPr="000811AB">
        <w:rPr>
          <w:color w:val="8E908C"/>
        </w:rPr>
        <w:t># THIS WILL CREATE MODELS, MIGRATIONS, AND TESTS</w:t>
      </w:r>
    </w:p>
    <w:p w14:paraId="5B14D85F" w14:textId="77777777" w:rsidR="000811AB" w:rsidRPr="000811AB" w:rsidRDefault="000811AB" w:rsidP="0039643C">
      <w:pPr>
        <w:pStyle w:val="CodeBlock"/>
        <w:framePr w:wrap="notBeside"/>
      </w:pPr>
    </w:p>
    <w:p w14:paraId="49BD8941" w14:textId="77777777" w:rsidR="000811AB" w:rsidRPr="000811AB" w:rsidRDefault="000811AB" w:rsidP="0039643C">
      <w:pPr>
        <w:pStyle w:val="CodeBlock"/>
        <w:framePr w:wrap="notBeside"/>
      </w:pPr>
      <w:r w:rsidRPr="000811AB">
        <w:t>rails g scaffold ModelName field:type field:type</w:t>
      </w:r>
    </w:p>
    <w:p w14:paraId="07476D2A" w14:textId="77777777" w:rsidR="000811AB" w:rsidRPr="000811AB" w:rsidRDefault="000811AB" w:rsidP="0039643C">
      <w:pPr>
        <w:pStyle w:val="CodeBlock"/>
        <w:framePr w:wrap="notBeside"/>
      </w:pPr>
      <w:r w:rsidRPr="000811AB">
        <w:t>rails generate scaffold Painting name:string year:date</w:t>
      </w:r>
    </w:p>
    <w:p w14:paraId="5A33A2F9" w14:textId="77777777" w:rsidR="000811AB" w:rsidRPr="000811AB" w:rsidRDefault="000811AB" w:rsidP="0039643C">
      <w:pPr>
        <w:pStyle w:val="CodeBlock"/>
        <w:framePr w:wrap="notBeside"/>
      </w:pPr>
      <w:r w:rsidRPr="000811AB">
        <w:rPr>
          <w:color w:val="8E908C"/>
        </w:rPr>
        <w:t># THIS WILL CREATE EVERYTHING</w:t>
      </w:r>
    </w:p>
    <w:p w14:paraId="0A000593" w14:textId="77777777" w:rsidR="000811AB" w:rsidRDefault="000811AB" w:rsidP="000811AB">
      <w:pPr>
        <w:shd w:val="clear" w:color="auto" w:fill="FFFFFF"/>
        <w:spacing w:after="204" w:line="408" w:lineRule="atLeast"/>
        <w:rPr>
          <w:rFonts w:ascii="Helvetica Neue" w:hAnsi="Helvetica Neue"/>
          <w:i/>
          <w:iCs/>
          <w:color w:val="333333"/>
          <w:spacing w:val="3"/>
        </w:rPr>
      </w:pPr>
      <w:r w:rsidRPr="000811AB">
        <w:rPr>
          <w:rFonts w:ascii="Helvetica Neue" w:hAnsi="Helvetica Neue"/>
          <w:i/>
          <w:iCs/>
          <w:color w:val="333333"/>
          <w:spacing w:val="3"/>
        </w:rPr>
        <w:t>RAILS CONSOLE</w:t>
      </w:r>
    </w:p>
    <w:p w14:paraId="78851F67" w14:textId="77777777" w:rsidR="0039643C" w:rsidRPr="000811AB" w:rsidRDefault="0039643C" w:rsidP="000811AB">
      <w:pPr>
        <w:shd w:val="clear" w:color="auto" w:fill="FFFFFF"/>
        <w:spacing w:after="204" w:line="408" w:lineRule="atLeast"/>
        <w:rPr>
          <w:rFonts w:ascii="Helvetica Neue" w:hAnsi="Helvetica Neue"/>
          <w:color w:val="333333"/>
          <w:spacing w:val="3"/>
        </w:rPr>
      </w:pPr>
    </w:p>
    <w:p w14:paraId="3DE28715" w14:textId="77777777" w:rsidR="000811AB" w:rsidRPr="000811AB" w:rsidRDefault="000811AB" w:rsidP="0039643C">
      <w:pPr>
        <w:pStyle w:val="CodeBlock"/>
        <w:framePr w:wrap="notBeside"/>
        <w:rPr>
          <w:color w:val="333333"/>
        </w:rPr>
      </w:pPr>
      <w:r w:rsidRPr="000811AB">
        <w:rPr>
          <w:color w:val="333333"/>
        </w:rPr>
        <w:t xml:space="preserve">rails console </w:t>
      </w:r>
      <w:r w:rsidRPr="000811AB">
        <w:t># OPENS UP YOUR RAILS APP IN PRY OR IRB</w:t>
      </w:r>
    </w:p>
    <w:p w14:paraId="366510B0" w14:textId="77777777" w:rsidR="000811AB" w:rsidRPr="000811AB" w:rsidRDefault="000811AB" w:rsidP="0039643C">
      <w:pPr>
        <w:pStyle w:val="CodeBlock"/>
        <w:framePr w:wrap="notBeside"/>
        <w:rPr>
          <w:color w:val="333333"/>
        </w:rPr>
      </w:pPr>
      <w:r w:rsidRPr="000811AB">
        <w:rPr>
          <w:color w:val="333333"/>
        </w:rPr>
        <w:t xml:space="preserve">rails c </w:t>
      </w:r>
      <w:r w:rsidRPr="000811AB">
        <w:t># SHORTHAND</w:t>
      </w:r>
    </w:p>
    <w:p w14:paraId="5E3E0488" w14:textId="77777777" w:rsidR="000811AB" w:rsidRPr="000811AB" w:rsidRDefault="000811AB" w:rsidP="0039643C">
      <w:pPr>
        <w:pStyle w:val="CodeBlock"/>
        <w:framePr w:wrap="notBeside"/>
        <w:rPr>
          <w:color w:val="333333"/>
        </w:rPr>
      </w:pPr>
    </w:p>
    <w:p w14:paraId="0C40B205" w14:textId="77777777" w:rsidR="000811AB" w:rsidRPr="000811AB" w:rsidRDefault="000811AB" w:rsidP="0039643C">
      <w:pPr>
        <w:pStyle w:val="CodeBlock"/>
        <w:framePr w:wrap="notBeside"/>
        <w:rPr>
          <w:color w:val="333333"/>
        </w:rPr>
      </w:pPr>
      <w:r w:rsidRPr="000811AB">
        <w:rPr>
          <w:color w:val="333333"/>
        </w:rPr>
        <w:t xml:space="preserve">rails console staging </w:t>
      </w:r>
      <w:r w:rsidRPr="000811AB">
        <w:t># OPENS UP A SPECIFIC ENVIRONMENT</w:t>
      </w:r>
    </w:p>
    <w:p w14:paraId="28FA30C6" w14:textId="77777777" w:rsidR="000811AB" w:rsidRPr="000811AB" w:rsidRDefault="000811AB" w:rsidP="0039643C">
      <w:pPr>
        <w:pStyle w:val="CodeBlock"/>
        <w:framePr w:wrap="notBeside"/>
        <w:rPr>
          <w:color w:val="333333"/>
        </w:rPr>
      </w:pPr>
    </w:p>
    <w:p w14:paraId="212DF64C" w14:textId="77777777" w:rsidR="000811AB" w:rsidRPr="000811AB" w:rsidRDefault="000811AB" w:rsidP="0039643C">
      <w:pPr>
        <w:pStyle w:val="CodeBlock"/>
        <w:framePr w:wrap="notBeside"/>
        <w:rPr>
          <w:color w:val="333333"/>
        </w:rPr>
      </w:pPr>
      <w:r w:rsidRPr="000811AB">
        <w:rPr>
          <w:color w:val="333333"/>
        </w:rPr>
        <w:t xml:space="preserve">rails console --sandbox </w:t>
      </w:r>
      <w:r w:rsidRPr="000811AB">
        <w:t># CAN'T MAKE ANY ACTUAL CHANGES</w:t>
      </w:r>
    </w:p>
    <w:p w14:paraId="7B4E7754" w14:textId="77777777" w:rsidR="000811AB" w:rsidRDefault="000811AB" w:rsidP="000811AB">
      <w:pPr>
        <w:shd w:val="clear" w:color="auto" w:fill="FFFFFF"/>
        <w:spacing w:after="204" w:line="408" w:lineRule="atLeast"/>
        <w:rPr>
          <w:rFonts w:ascii="Helvetica Neue" w:hAnsi="Helvetica Neue"/>
          <w:i/>
          <w:iCs/>
          <w:color w:val="333333"/>
          <w:spacing w:val="3"/>
        </w:rPr>
      </w:pPr>
      <w:r w:rsidRPr="000811AB">
        <w:rPr>
          <w:rFonts w:ascii="Helvetica Neue" w:hAnsi="Helvetica Neue"/>
          <w:i/>
          <w:iCs/>
          <w:color w:val="333333"/>
          <w:spacing w:val="3"/>
        </w:rPr>
        <w:t>RAILS DBCONSOLE</w:t>
      </w:r>
    </w:p>
    <w:p w14:paraId="2612BB2A" w14:textId="77777777" w:rsidR="0039643C" w:rsidRPr="000811AB" w:rsidRDefault="0039643C" w:rsidP="000811AB">
      <w:pPr>
        <w:shd w:val="clear" w:color="auto" w:fill="FFFFFF"/>
        <w:spacing w:after="204" w:line="408" w:lineRule="atLeast"/>
        <w:rPr>
          <w:rFonts w:ascii="Helvetica Neue" w:hAnsi="Helvetica Neue"/>
          <w:color w:val="333333"/>
          <w:spacing w:val="3"/>
        </w:rPr>
      </w:pPr>
    </w:p>
    <w:p w14:paraId="0C44DACA" w14:textId="77777777" w:rsidR="000811AB" w:rsidRPr="000811AB" w:rsidRDefault="000811AB" w:rsidP="0039643C">
      <w:pPr>
        <w:pStyle w:val="CodeBlock"/>
        <w:framePr w:wrap="notBeside"/>
        <w:rPr>
          <w:color w:val="333333"/>
        </w:rPr>
      </w:pPr>
      <w:r w:rsidRPr="000811AB">
        <w:rPr>
          <w:color w:val="333333"/>
        </w:rPr>
        <w:t xml:space="preserve">rails dbconsole </w:t>
      </w:r>
      <w:r w:rsidRPr="000811AB">
        <w:t># OPENS UP A DIRECT CONNECTION TO YOUR DATABAS</w:t>
      </w:r>
    </w:p>
    <w:p w14:paraId="488A21DE" w14:textId="77777777" w:rsidR="000811AB" w:rsidRPr="000811AB" w:rsidRDefault="000811AB" w:rsidP="0039643C">
      <w:pPr>
        <w:pStyle w:val="CodeBlock"/>
        <w:framePr w:wrap="notBeside"/>
        <w:rPr>
          <w:color w:val="333333"/>
        </w:rPr>
      </w:pPr>
      <w:r w:rsidRPr="000811AB">
        <w:rPr>
          <w:color w:val="333333"/>
        </w:rPr>
        <w:t xml:space="preserve">rails db </w:t>
      </w:r>
      <w:r w:rsidRPr="000811AB">
        <w:t># SHORTHAND</w:t>
      </w:r>
    </w:p>
    <w:p w14:paraId="76421B1C" w14:textId="77777777" w:rsidR="000811AB" w:rsidRDefault="000811AB" w:rsidP="000811AB">
      <w:pPr>
        <w:shd w:val="clear" w:color="auto" w:fill="FFFFFF"/>
        <w:spacing w:after="204" w:line="408" w:lineRule="atLeast"/>
        <w:rPr>
          <w:rFonts w:ascii="Helvetica Neue" w:hAnsi="Helvetica Neue"/>
          <w:i/>
          <w:iCs/>
          <w:color w:val="333333"/>
          <w:spacing w:val="3"/>
        </w:rPr>
      </w:pPr>
      <w:r w:rsidRPr="000811AB">
        <w:rPr>
          <w:rFonts w:ascii="Helvetica Neue" w:hAnsi="Helvetica Neue"/>
          <w:i/>
          <w:iCs/>
          <w:color w:val="333333"/>
          <w:spacing w:val="3"/>
        </w:rPr>
        <w:t>BUNDLE</w:t>
      </w:r>
    </w:p>
    <w:p w14:paraId="37A300C4" w14:textId="77777777" w:rsidR="0039643C" w:rsidRPr="000811AB" w:rsidRDefault="0039643C" w:rsidP="000811AB">
      <w:pPr>
        <w:shd w:val="clear" w:color="auto" w:fill="FFFFFF"/>
        <w:spacing w:after="204" w:line="408" w:lineRule="atLeast"/>
        <w:rPr>
          <w:rFonts w:ascii="Helvetica Neue" w:hAnsi="Helvetica Neue"/>
          <w:color w:val="333333"/>
          <w:spacing w:val="3"/>
        </w:rPr>
      </w:pPr>
    </w:p>
    <w:p w14:paraId="6116FCBA" w14:textId="77777777" w:rsidR="000811AB" w:rsidRPr="000811AB" w:rsidRDefault="000811AB" w:rsidP="0039643C">
      <w:pPr>
        <w:pStyle w:val="CodeBlock"/>
        <w:framePr w:wrap="notBeside"/>
        <w:rPr>
          <w:color w:val="333333"/>
        </w:rPr>
      </w:pPr>
      <w:r w:rsidRPr="000811AB">
        <w:rPr>
          <w:color w:val="333333"/>
        </w:rPr>
        <w:t xml:space="preserve">bundle install </w:t>
      </w:r>
      <w:r w:rsidRPr="000811AB">
        <w:t># INSTALLS GEM AND DEPENDENCIES</w:t>
      </w:r>
    </w:p>
    <w:p w14:paraId="49EA59A4" w14:textId="77777777" w:rsidR="000811AB" w:rsidRPr="000811AB" w:rsidRDefault="000811AB" w:rsidP="0039643C">
      <w:pPr>
        <w:pStyle w:val="CodeBlock"/>
        <w:framePr w:wrap="notBeside"/>
        <w:rPr>
          <w:color w:val="333333"/>
        </w:rPr>
      </w:pPr>
      <w:r w:rsidRPr="000811AB">
        <w:rPr>
          <w:color w:val="333333"/>
        </w:rPr>
        <w:t xml:space="preserve">bundle </w:t>
      </w:r>
      <w:r w:rsidRPr="000811AB">
        <w:t># SHORTHAND</w:t>
      </w:r>
    </w:p>
    <w:p w14:paraId="3E7DBBE6" w14:textId="77777777" w:rsidR="000811AB" w:rsidRPr="000811AB" w:rsidRDefault="000811AB" w:rsidP="0039643C">
      <w:pPr>
        <w:pStyle w:val="Heading2"/>
      </w:pPr>
      <w:r w:rsidRPr="000811AB">
        <w:t>RAKE</w:t>
      </w:r>
    </w:p>
    <w:p w14:paraId="789E3FCB" w14:textId="77777777" w:rsidR="000811AB" w:rsidRPr="000811AB" w:rsidRDefault="000811AB" w:rsidP="000811AB">
      <w:pPr>
        <w:shd w:val="clear" w:color="auto" w:fill="FFFFFF"/>
        <w:spacing w:after="204" w:line="408" w:lineRule="atLeast"/>
        <w:rPr>
          <w:rFonts w:ascii="Helvetica Neue" w:hAnsi="Helvetica Neue"/>
          <w:color w:val="333333"/>
          <w:spacing w:val="3"/>
        </w:rPr>
      </w:pPr>
      <w:r w:rsidRPr="000811AB">
        <w:rPr>
          <w:rFonts w:ascii="Helvetica Neue" w:hAnsi="Helvetica Neue"/>
          <w:color w:val="333333"/>
          <w:spacing w:val="3"/>
        </w:rPr>
        <w:t>This is crazy powerful and does a million things, but here are some of the more important ones that you might need to know. We will go into this in a lot more detail though!</w:t>
      </w:r>
    </w:p>
    <w:p w14:paraId="6A023565" w14:textId="77777777" w:rsidR="000811AB" w:rsidRPr="000811AB" w:rsidRDefault="000811AB" w:rsidP="0039643C">
      <w:pPr>
        <w:pStyle w:val="CodeBlock"/>
        <w:framePr w:wrap="notBeside"/>
        <w:rPr>
          <w:color w:val="333333"/>
        </w:rPr>
      </w:pPr>
      <w:r w:rsidRPr="000811AB">
        <w:rPr>
          <w:color w:val="333333"/>
        </w:rPr>
        <w:t xml:space="preserve">rake --tasks </w:t>
      </w:r>
      <w:r w:rsidRPr="000811AB">
        <w:t># Lists everything it can do</w:t>
      </w:r>
    </w:p>
    <w:p w14:paraId="71C75E32" w14:textId="77777777" w:rsidR="000811AB" w:rsidRPr="000811AB" w:rsidRDefault="000811AB" w:rsidP="0039643C">
      <w:pPr>
        <w:pStyle w:val="CodeBlock"/>
        <w:framePr w:wrap="notBeside"/>
        <w:rPr>
          <w:color w:val="333333"/>
        </w:rPr>
      </w:pPr>
    </w:p>
    <w:p w14:paraId="0875A3B2" w14:textId="77777777" w:rsidR="000811AB" w:rsidRPr="000811AB" w:rsidRDefault="000811AB" w:rsidP="0039643C">
      <w:pPr>
        <w:pStyle w:val="CodeBlock"/>
        <w:framePr w:wrap="notBeside"/>
        <w:rPr>
          <w:color w:val="333333"/>
        </w:rPr>
      </w:pPr>
      <w:r w:rsidRPr="000811AB">
        <w:rPr>
          <w:color w:val="333333"/>
        </w:rPr>
        <w:t xml:space="preserve">rake about </w:t>
      </w:r>
      <w:r w:rsidRPr="000811AB">
        <w:t># Lists everything about your Rails app</w:t>
      </w:r>
    </w:p>
    <w:p w14:paraId="24159D23" w14:textId="77777777" w:rsidR="000811AB" w:rsidRPr="000811AB" w:rsidRDefault="000811AB" w:rsidP="0039643C">
      <w:pPr>
        <w:pStyle w:val="CodeBlock"/>
        <w:framePr w:wrap="notBeside"/>
        <w:rPr>
          <w:color w:val="333333"/>
        </w:rPr>
      </w:pPr>
    </w:p>
    <w:p w14:paraId="6C3A0767" w14:textId="77777777" w:rsidR="000811AB" w:rsidRPr="000811AB" w:rsidRDefault="000811AB" w:rsidP="0039643C">
      <w:pPr>
        <w:pStyle w:val="CodeBlock"/>
        <w:framePr w:wrap="notBeside"/>
        <w:rPr>
          <w:color w:val="333333"/>
        </w:rPr>
      </w:pPr>
      <w:r w:rsidRPr="000811AB">
        <w:rPr>
          <w:color w:val="333333"/>
        </w:rPr>
        <w:t xml:space="preserve">rake db:drop </w:t>
      </w:r>
      <w:r w:rsidRPr="000811AB">
        <w:t># DROPS THE DATABASE</w:t>
      </w:r>
    </w:p>
    <w:p w14:paraId="093AE365" w14:textId="77777777" w:rsidR="000811AB" w:rsidRPr="000811AB" w:rsidRDefault="000811AB" w:rsidP="0039643C">
      <w:pPr>
        <w:pStyle w:val="CodeBlock"/>
        <w:framePr w:wrap="notBeside"/>
        <w:rPr>
          <w:color w:val="333333"/>
        </w:rPr>
      </w:pPr>
      <w:r w:rsidRPr="000811AB">
        <w:rPr>
          <w:color w:val="333333"/>
        </w:rPr>
        <w:t xml:space="preserve">rake db:create </w:t>
      </w:r>
      <w:r w:rsidRPr="000811AB">
        <w:t># CREATES THE DATABASE</w:t>
      </w:r>
    </w:p>
    <w:p w14:paraId="33325F9A" w14:textId="77777777" w:rsidR="000811AB" w:rsidRPr="000811AB" w:rsidRDefault="000811AB" w:rsidP="0039643C">
      <w:pPr>
        <w:pStyle w:val="CodeBlock"/>
        <w:framePr w:wrap="notBeside"/>
        <w:rPr>
          <w:color w:val="333333"/>
        </w:rPr>
      </w:pPr>
      <w:r w:rsidRPr="000811AB">
        <w:rPr>
          <w:color w:val="333333"/>
        </w:rPr>
        <w:t xml:space="preserve">rake db:migrate </w:t>
      </w:r>
      <w:r w:rsidRPr="000811AB">
        <w:t># MIGRATES TABLES INTO THE DATABASE (FROM db/migrations)</w:t>
      </w:r>
    </w:p>
    <w:p w14:paraId="2E8A5C7B" w14:textId="77777777" w:rsidR="000811AB" w:rsidRPr="000811AB" w:rsidRDefault="000811AB" w:rsidP="0039643C">
      <w:pPr>
        <w:pStyle w:val="CodeBlock"/>
        <w:framePr w:wrap="notBeside"/>
        <w:rPr>
          <w:color w:val="333333"/>
        </w:rPr>
      </w:pPr>
      <w:r w:rsidRPr="000811AB">
        <w:rPr>
          <w:color w:val="333333"/>
        </w:rPr>
        <w:t xml:space="preserve">rake db:rollback </w:t>
      </w:r>
      <w:r w:rsidRPr="000811AB">
        <w:t># GOES BACK ONE STEP IN THE DATABASE (BACK ONE MIGRATION)</w:t>
      </w:r>
    </w:p>
    <w:p w14:paraId="0D0AA3BE" w14:textId="77777777" w:rsidR="000811AB" w:rsidRPr="000811AB" w:rsidRDefault="000811AB" w:rsidP="0039643C">
      <w:pPr>
        <w:pStyle w:val="CodeBlock"/>
        <w:framePr w:wrap="notBeside"/>
        <w:rPr>
          <w:color w:val="333333"/>
        </w:rPr>
      </w:pPr>
    </w:p>
    <w:p w14:paraId="6C386751" w14:textId="77777777" w:rsidR="000811AB" w:rsidRPr="000811AB" w:rsidRDefault="000811AB" w:rsidP="0039643C">
      <w:pPr>
        <w:pStyle w:val="CodeBlock"/>
        <w:framePr w:wrap="notBeside"/>
        <w:rPr>
          <w:color w:val="333333"/>
        </w:rPr>
      </w:pPr>
      <w:r w:rsidRPr="000811AB">
        <w:rPr>
          <w:color w:val="333333"/>
        </w:rPr>
        <w:t xml:space="preserve">rake routes </w:t>
      </w:r>
      <w:r w:rsidRPr="000811AB">
        <w:t># LIST ALL OF YOUR ROUTES</w:t>
      </w:r>
    </w:p>
    <w:p w14:paraId="4AE09093" w14:textId="77777777" w:rsidR="000811AB" w:rsidRPr="000811AB" w:rsidRDefault="000811AB" w:rsidP="0039643C">
      <w:pPr>
        <w:pStyle w:val="CodeBlock"/>
        <w:framePr w:wrap="notBeside"/>
        <w:rPr>
          <w:color w:val="333333"/>
        </w:rPr>
      </w:pPr>
    </w:p>
    <w:p w14:paraId="241744E0" w14:textId="77777777" w:rsidR="000811AB" w:rsidRPr="000811AB" w:rsidRDefault="000811AB" w:rsidP="0039643C">
      <w:pPr>
        <w:pStyle w:val="CodeBlock"/>
        <w:framePr w:wrap="notBeside"/>
        <w:rPr>
          <w:color w:val="333333"/>
        </w:rPr>
      </w:pPr>
      <w:r w:rsidRPr="000811AB">
        <w:rPr>
          <w:color w:val="333333"/>
        </w:rPr>
        <w:t xml:space="preserve">rake stats </w:t>
      </w:r>
      <w:r w:rsidRPr="000811AB">
        <w:t># LINES OF CODE ETC.</w:t>
      </w:r>
    </w:p>
    <w:p w14:paraId="2BBA0750" w14:textId="77777777" w:rsidR="000811AB" w:rsidRPr="000811AB" w:rsidRDefault="000811AB" w:rsidP="0039643C">
      <w:pPr>
        <w:pStyle w:val="CodeBlock"/>
        <w:framePr w:wrap="notBeside"/>
        <w:rPr>
          <w:color w:val="333333"/>
        </w:rPr>
      </w:pPr>
    </w:p>
    <w:p w14:paraId="1AB75BE9" w14:textId="77777777" w:rsidR="000811AB" w:rsidRPr="000811AB" w:rsidRDefault="000811AB" w:rsidP="0039643C">
      <w:pPr>
        <w:pStyle w:val="CodeBlock"/>
        <w:framePr w:wrap="notBeside"/>
        <w:rPr>
          <w:color w:val="333333"/>
        </w:rPr>
      </w:pPr>
      <w:r w:rsidRPr="000811AB">
        <w:rPr>
          <w:color w:val="333333"/>
        </w:rPr>
        <w:t xml:space="preserve">rake notes </w:t>
      </w:r>
      <w:r w:rsidRPr="000811AB">
        <w:t># SEE HERE - http://guides.rubyonrails.org/command_line.html#notes</w:t>
      </w:r>
    </w:p>
    <w:p w14:paraId="03613620" w14:textId="436611B6" w:rsidR="0039643C" w:rsidRPr="000811AB" w:rsidRDefault="000811AB" w:rsidP="0039643C">
      <w:pPr>
        <w:pStyle w:val="Heading1"/>
        <w:rPr>
          <w:rFonts w:eastAsia="Times New Roman"/>
        </w:rPr>
      </w:pPr>
      <w:r w:rsidRPr="000811AB">
        <w:rPr>
          <w:rFonts w:eastAsia="Times New Roman"/>
        </w:rPr>
        <w:t>Form Helpers</w:t>
      </w:r>
    </w:p>
    <w:p w14:paraId="4B6FDEFE" w14:textId="77777777" w:rsidR="000811AB" w:rsidRPr="000811AB" w:rsidRDefault="000811AB" w:rsidP="000811AB">
      <w:pPr>
        <w:shd w:val="clear" w:color="auto" w:fill="FFFFFF"/>
        <w:spacing w:after="204" w:line="408" w:lineRule="atLeast"/>
        <w:rPr>
          <w:rFonts w:ascii="Helvetica Neue" w:hAnsi="Helvetica Neue"/>
          <w:color w:val="333333"/>
          <w:spacing w:val="3"/>
        </w:rPr>
      </w:pPr>
      <w:r w:rsidRPr="000811AB">
        <w:rPr>
          <w:rFonts w:ascii="Helvetica Neue" w:hAnsi="Helvetica Neue"/>
          <w:color w:val="333333"/>
          <w:spacing w:val="3"/>
        </w:rPr>
        <w:t>At its most basic...</w:t>
      </w:r>
    </w:p>
    <w:p w14:paraId="1DCA8CE5" w14:textId="77777777" w:rsidR="000811AB" w:rsidRPr="000811AB" w:rsidRDefault="000811AB" w:rsidP="0039643C">
      <w:pPr>
        <w:pStyle w:val="CodeBlock"/>
        <w:framePr w:wrap="notBeside"/>
        <w:rPr>
          <w:color w:val="333333"/>
        </w:rPr>
      </w:pPr>
      <w:r w:rsidRPr="000811AB">
        <w:lastRenderedPageBreak/>
        <w:t>&lt;%= form_tag("/search", method: "get") do %&gt;</w:t>
      </w:r>
    </w:p>
    <w:p w14:paraId="7E8BDFC4" w14:textId="77777777" w:rsidR="000811AB" w:rsidRPr="000811AB" w:rsidRDefault="000811AB" w:rsidP="0039643C">
      <w:pPr>
        <w:pStyle w:val="CodeBlock"/>
        <w:framePr w:wrap="notBeside"/>
        <w:rPr>
          <w:color w:val="333333"/>
        </w:rPr>
      </w:pPr>
      <w:r w:rsidRPr="000811AB">
        <w:rPr>
          <w:color w:val="333333"/>
        </w:rPr>
        <w:t xml:space="preserve">  </w:t>
      </w:r>
      <w:r w:rsidRPr="000811AB">
        <w:t>&lt;%= label_tag(:q, "Search for:") %&gt;</w:t>
      </w:r>
    </w:p>
    <w:p w14:paraId="57145358" w14:textId="77777777" w:rsidR="000811AB" w:rsidRPr="000811AB" w:rsidRDefault="000811AB" w:rsidP="0039643C">
      <w:pPr>
        <w:pStyle w:val="CodeBlock"/>
        <w:framePr w:wrap="notBeside"/>
        <w:rPr>
          <w:color w:val="333333"/>
        </w:rPr>
      </w:pPr>
      <w:r w:rsidRPr="000811AB">
        <w:rPr>
          <w:color w:val="333333"/>
        </w:rPr>
        <w:t xml:space="preserve">  </w:t>
      </w:r>
      <w:r w:rsidRPr="000811AB">
        <w:t>&lt;%= text_field_tag(:q) %&gt;</w:t>
      </w:r>
    </w:p>
    <w:p w14:paraId="41CE3B99" w14:textId="77777777" w:rsidR="000811AB" w:rsidRPr="000811AB" w:rsidRDefault="000811AB" w:rsidP="0039643C">
      <w:pPr>
        <w:pStyle w:val="CodeBlock"/>
        <w:framePr w:wrap="notBeside"/>
        <w:rPr>
          <w:color w:val="333333"/>
        </w:rPr>
      </w:pPr>
      <w:r w:rsidRPr="000811AB">
        <w:rPr>
          <w:color w:val="333333"/>
        </w:rPr>
        <w:t xml:space="preserve">  </w:t>
      </w:r>
      <w:r w:rsidRPr="000811AB">
        <w:t>&lt;%= submit_tag("Search") %&gt;</w:t>
      </w:r>
    </w:p>
    <w:p w14:paraId="1FD13440" w14:textId="77777777" w:rsidR="000811AB" w:rsidRPr="000811AB" w:rsidRDefault="000811AB" w:rsidP="0039643C">
      <w:pPr>
        <w:pStyle w:val="CodeBlock"/>
        <w:framePr w:wrap="notBeside"/>
        <w:rPr>
          <w:color w:val="333333"/>
        </w:rPr>
      </w:pPr>
      <w:r w:rsidRPr="000811AB">
        <w:t>&lt;% end %&gt;</w:t>
      </w:r>
    </w:p>
    <w:p w14:paraId="37CE42A8" w14:textId="77777777" w:rsidR="000811AB" w:rsidRPr="000811AB" w:rsidRDefault="000811AB" w:rsidP="000811AB">
      <w:pPr>
        <w:shd w:val="clear" w:color="auto" w:fill="FFFFFF"/>
        <w:spacing w:after="204" w:line="408" w:lineRule="atLeast"/>
        <w:rPr>
          <w:rFonts w:ascii="Helvetica Neue" w:hAnsi="Helvetica Neue"/>
          <w:color w:val="333333"/>
          <w:spacing w:val="3"/>
        </w:rPr>
      </w:pPr>
      <w:r w:rsidRPr="000811AB">
        <w:rPr>
          <w:rFonts w:ascii="Helvetica Neue" w:hAnsi="Helvetica Neue"/>
          <w:color w:val="333333"/>
          <w:spacing w:val="3"/>
        </w:rPr>
        <w:t>Binding a form to an object...</w:t>
      </w:r>
    </w:p>
    <w:p w14:paraId="7EE004D7" w14:textId="77777777" w:rsidR="000811AB" w:rsidRPr="000811AB" w:rsidRDefault="000811AB" w:rsidP="0039643C">
      <w:pPr>
        <w:pStyle w:val="CodeBlock"/>
        <w:framePr w:wrap="notBeside"/>
        <w:rPr>
          <w:color w:val="333333"/>
        </w:rPr>
      </w:pPr>
      <w:r w:rsidRPr="000811AB">
        <w:t># OUR CONTROLLER</w:t>
      </w:r>
    </w:p>
    <w:p w14:paraId="732695D4" w14:textId="77777777" w:rsidR="000811AB" w:rsidRPr="000811AB" w:rsidRDefault="000811AB" w:rsidP="0039643C">
      <w:pPr>
        <w:pStyle w:val="CodeBlock"/>
        <w:framePr w:wrap="notBeside"/>
        <w:rPr>
          <w:color w:val="333333"/>
        </w:rPr>
      </w:pPr>
      <w:r w:rsidRPr="000811AB">
        <w:t>def</w:t>
      </w:r>
      <w:r w:rsidRPr="000811AB">
        <w:rPr>
          <w:color w:val="4271AE"/>
        </w:rPr>
        <w:t xml:space="preserve"> </w:t>
      </w:r>
      <w:r w:rsidRPr="000811AB">
        <w:t>new</w:t>
      </w:r>
    </w:p>
    <w:p w14:paraId="2A4ECB3F" w14:textId="77777777" w:rsidR="000811AB" w:rsidRPr="000811AB" w:rsidRDefault="000811AB" w:rsidP="0039643C">
      <w:pPr>
        <w:pStyle w:val="CodeBlock"/>
        <w:framePr w:wrap="notBeside"/>
        <w:rPr>
          <w:color w:val="333333"/>
        </w:rPr>
      </w:pPr>
      <w:r w:rsidRPr="000811AB">
        <w:rPr>
          <w:color w:val="333333"/>
        </w:rPr>
        <w:t xml:space="preserve">  @article = Article.new</w:t>
      </w:r>
    </w:p>
    <w:p w14:paraId="2BD7F2A6" w14:textId="77777777" w:rsidR="000811AB" w:rsidRPr="000811AB" w:rsidRDefault="000811AB" w:rsidP="0039643C">
      <w:pPr>
        <w:pStyle w:val="CodeBlock"/>
        <w:framePr w:wrap="notBeside"/>
        <w:rPr>
          <w:color w:val="333333"/>
        </w:rPr>
      </w:pPr>
      <w:r w:rsidRPr="000811AB">
        <w:t>end</w:t>
      </w:r>
    </w:p>
    <w:p w14:paraId="16849E14" w14:textId="77777777" w:rsidR="000811AB" w:rsidRPr="000811AB" w:rsidRDefault="000811AB" w:rsidP="0039643C">
      <w:pPr>
        <w:pStyle w:val="CodeBlock"/>
        <w:framePr w:wrap="notBeside"/>
        <w:rPr>
          <w:color w:val="333333"/>
        </w:rPr>
      </w:pPr>
      <w:r w:rsidRPr="000811AB">
        <w:t>&lt;!-- OUR ASSOCIATED VIEW --&gt;</w:t>
      </w:r>
    </w:p>
    <w:p w14:paraId="78B11B96" w14:textId="77777777" w:rsidR="000811AB" w:rsidRPr="000811AB" w:rsidRDefault="000811AB" w:rsidP="0039643C">
      <w:pPr>
        <w:pStyle w:val="CodeBlock"/>
        <w:framePr w:wrap="notBeside"/>
        <w:rPr>
          <w:color w:val="333333"/>
        </w:rPr>
      </w:pPr>
    </w:p>
    <w:p w14:paraId="3D7C3DC8" w14:textId="77777777" w:rsidR="000811AB" w:rsidRPr="000811AB" w:rsidRDefault="000811AB" w:rsidP="0039643C">
      <w:pPr>
        <w:pStyle w:val="CodeBlock"/>
        <w:framePr w:wrap="notBeside"/>
        <w:rPr>
          <w:color w:val="333333"/>
        </w:rPr>
      </w:pPr>
      <w:r w:rsidRPr="000811AB">
        <w:rPr>
          <w:color w:val="C82829"/>
        </w:rPr>
        <w:t>&lt;%= form_for @article, url: {action: "create"}, html: {class: "nifty_form"} do |f| %&gt;</w:t>
      </w:r>
    </w:p>
    <w:p w14:paraId="625AF7E6" w14:textId="77777777" w:rsidR="000811AB" w:rsidRPr="000811AB" w:rsidRDefault="000811AB" w:rsidP="0039643C">
      <w:pPr>
        <w:pStyle w:val="CodeBlock"/>
        <w:framePr w:wrap="notBeside"/>
        <w:rPr>
          <w:color w:val="333333"/>
        </w:rPr>
      </w:pPr>
      <w:r w:rsidRPr="000811AB">
        <w:rPr>
          <w:color w:val="333333"/>
        </w:rPr>
        <w:t xml:space="preserve">  </w:t>
      </w:r>
      <w:r w:rsidRPr="000811AB">
        <w:rPr>
          <w:color w:val="C82829"/>
        </w:rPr>
        <w:t>&lt;%= f.text_field :title %&gt;</w:t>
      </w:r>
    </w:p>
    <w:p w14:paraId="56E50F04" w14:textId="77777777" w:rsidR="000811AB" w:rsidRPr="000811AB" w:rsidRDefault="000811AB" w:rsidP="0039643C">
      <w:pPr>
        <w:pStyle w:val="CodeBlock"/>
        <w:framePr w:wrap="notBeside"/>
        <w:rPr>
          <w:color w:val="333333"/>
        </w:rPr>
      </w:pPr>
      <w:r w:rsidRPr="000811AB">
        <w:rPr>
          <w:color w:val="333333"/>
        </w:rPr>
        <w:t xml:space="preserve">  </w:t>
      </w:r>
      <w:r w:rsidRPr="000811AB">
        <w:rPr>
          <w:color w:val="C82829"/>
        </w:rPr>
        <w:t>&lt;%= f.text_area :body, size: "60x12" %&gt;</w:t>
      </w:r>
    </w:p>
    <w:p w14:paraId="2C7DEBD7" w14:textId="77777777" w:rsidR="000811AB" w:rsidRPr="000811AB" w:rsidRDefault="000811AB" w:rsidP="0039643C">
      <w:pPr>
        <w:pStyle w:val="CodeBlock"/>
        <w:framePr w:wrap="notBeside"/>
        <w:rPr>
          <w:color w:val="333333"/>
        </w:rPr>
      </w:pPr>
      <w:r w:rsidRPr="000811AB">
        <w:rPr>
          <w:color w:val="333333"/>
        </w:rPr>
        <w:t xml:space="preserve">  </w:t>
      </w:r>
      <w:r w:rsidRPr="000811AB">
        <w:rPr>
          <w:color w:val="C82829"/>
        </w:rPr>
        <w:t>&lt;%= f.submit "Create" %&gt;</w:t>
      </w:r>
    </w:p>
    <w:p w14:paraId="75CD5358" w14:textId="77777777" w:rsidR="000811AB" w:rsidRPr="000811AB" w:rsidRDefault="000811AB" w:rsidP="0039643C">
      <w:pPr>
        <w:pStyle w:val="CodeBlock"/>
        <w:framePr w:wrap="notBeside"/>
        <w:rPr>
          <w:color w:val="333333"/>
        </w:rPr>
      </w:pPr>
      <w:r w:rsidRPr="000811AB">
        <w:rPr>
          <w:color w:val="C82829"/>
        </w:rPr>
        <w:t>&lt;% end %&gt;</w:t>
      </w:r>
    </w:p>
    <w:p w14:paraId="610358AB" w14:textId="77777777" w:rsidR="000811AB" w:rsidRDefault="000811AB" w:rsidP="0039643C">
      <w:pPr>
        <w:pStyle w:val="Heading2"/>
      </w:pPr>
      <w:r w:rsidRPr="000811AB">
        <w:t>TAG HELPERS!</w:t>
      </w:r>
    </w:p>
    <w:p w14:paraId="3DC253C6" w14:textId="77777777" w:rsidR="0039643C" w:rsidRPr="0039643C" w:rsidRDefault="0039643C" w:rsidP="0039643C"/>
    <w:p w14:paraId="586D8225" w14:textId="77777777" w:rsidR="000811AB" w:rsidRPr="000811AB" w:rsidRDefault="000811AB" w:rsidP="0039643C">
      <w:pPr>
        <w:pStyle w:val="CodeBlock"/>
        <w:framePr w:wrap="notBeside"/>
      </w:pPr>
      <w:r w:rsidRPr="000811AB">
        <w:t>&lt;%= radio_button_tag(:age, "adult") %&gt;</w:t>
      </w:r>
    </w:p>
    <w:p w14:paraId="7C26A01A" w14:textId="77777777" w:rsidR="000811AB" w:rsidRPr="000811AB" w:rsidRDefault="000811AB" w:rsidP="0039643C">
      <w:pPr>
        <w:pStyle w:val="CodeBlock"/>
        <w:framePr w:wrap="notBeside"/>
      </w:pPr>
      <w:r w:rsidRPr="000811AB">
        <w:t>&lt;%= label_tag(:age_adult, "I'm over 21") %&gt;</w:t>
      </w:r>
    </w:p>
    <w:p w14:paraId="70D8FD67" w14:textId="77777777" w:rsidR="000811AB" w:rsidRPr="000811AB" w:rsidRDefault="000811AB" w:rsidP="0039643C">
      <w:pPr>
        <w:pStyle w:val="CodeBlock"/>
        <w:framePr w:wrap="notBeside"/>
      </w:pPr>
      <w:r w:rsidRPr="000811AB">
        <w:t>&lt;%= text_area_tag(:message, "Hi, nice site", size: "24x6") %&gt;</w:t>
      </w:r>
    </w:p>
    <w:p w14:paraId="4F7E5147" w14:textId="77777777" w:rsidR="000811AB" w:rsidRPr="000811AB" w:rsidRDefault="000811AB" w:rsidP="0039643C">
      <w:pPr>
        <w:pStyle w:val="CodeBlock"/>
        <w:framePr w:wrap="notBeside"/>
      </w:pPr>
      <w:r w:rsidRPr="000811AB">
        <w:t>&lt;%= password_field_tag(:password) %&gt;</w:t>
      </w:r>
    </w:p>
    <w:p w14:paraId="3C00EA2F" w14:textId="77777777" w:rsidR="000811AB" w:rsidRPr="000811AB" w:rsidRDefault="000811AB" w:rsidP="0039643C">
      <w:pPr>
        <w:pStyle w:val="CodeBlock"/>
        <w:framePr w:wrap="notBeside"/>
      </w:pPr>
      <w:r w:rsidRPr="000811AB">
        <w:t>&lt;%= hidden_field_tag(:parent_id, "5") %&gt;</w:t>
      </w:r>
    </w:p>
    <w:p w14:paraId="0A24DB4E" w14:textId="77777777" w:rsidR="000811AB" w:rsidRPr="000811AB" w:rsidRDefault="000811AB" w:rsidP="0039643C">
      <w:pPr>
        <w:pStyle w:val="CodeBlock"/>
        <w:framePr w:wrap="notBeside"/>
      </w:pPr>
      <w:r w:rsidRPr="000811AB">
        <w:t>&lt;%= search_field(:user, :name) %&gt;</w:t>
      </w:r>
    </w:p>
    <w:p w14:paraId="42FDE4BA" w14:textId="77777777" w:rsidR="000811AB" w:rsidRPr="000811AB" w:rsidRDefault="000811AB" w:rsidP="0039643C">
      <w:pPr>
        <w:pStyle w:val="CodeBlock"/>
        <w:framePr w:wrap="notBeside"/>
      </w:pPr>
      <w:r w:rsidRPr="000811AB">
        <w:t>&lt;%= telephone_field(:user, :phone) %&gt;</w:t>
      </w:r>
    </w:p>
    <w:p w14:paraId="213C7F8D" w14:textId="77777777" w:rsidR="000811AB" w:rsidRPr="000811AB" w:rsidRDefault="000811AB" w:rsidP="0039643C">
      <w:pPr>
        <w:pStyle w:val="CodeBlock"/>
        <w:framePr w:wrap="notBeside"/>
      </w:pPr>
      <w:r w:rsidRPr="000811AB">
        <w:t>&lt;%= date_field(:user, :born_on) %&gt;</w:t>
      </w:r>
    </w:p>
    <w:p w14:paraId="28F5FEBE" w14:textId="77777777" w:rsidR="000811AB" w:rsidRPr="000811AB" w:rsidRDefault="000811AB" w:rsidP="0039643C">
      <w:pPr>
        <w:pStyle w:val="CodeBlock"/>
        <w:framePr w:wrap="notBeside"/>
      </w:pPr>
      <w:r w:rsidRPr="000811AB">
        <w:t>&lt;%= datetime_field(:user, :meeting_time) %&gt;</w:t>
      </w:r>
    </w:p>
    <w:p w14:paraId="003A938C" w14:textId="77777777" w:rsidR="000811AB" w:rsidRPr="000811AB" w:rsidRDefault="000811AB" w:rsidP="0039643C">
      <w:pPr>
        <w:pStyle w:val="CodeBlock"/>
        <w:framePr w:wrap="notBeside"/>
      </w:pPr>
      <w:r w:rsidRPr="000811AB">
        <w:t>&lt;%= datetime_local_field(:user, :graduation_day) %&gt;</w:t>
      </w:r>
    </w:p>
    <w:p w14:paraId="623B1123" w14:textId="77777777" w:rsidR="000811AB" w:rsidRPr="000811AB" w:rsidRDefault="000811AB" w:rsidP="0039643C">
      <w:pPr>
        <w:pStyle w:val="CodeBlock"/>
        <w:framePr w:wrap="notBeside"/>
      </w:pPr>
      <w:r w:rsidRPr="000811AB">
        <w:t>&lt;%= month_field(:user, :birthday_month) %&gt;</w:t>
      </w:r>
    </w:p>
    <w:p w14:paraId="0F0D5D29" w14:textId="77777777" w:rsidR="000811AB" w:rsidRPr="000811AB" w:rsidRDefault="000811AB" w:rsidP="0039643C">
      <w:pPr>
        <w:pStyle w:val="CodeBlock"/>
        <w:framePr w:wrap="notBeside"/>
      </w:pPr>
      <w:r w:rsidRPr="000811AB">
        <w:t>&lt;%= week_field(:user, :birthday_week) %&gt;</w:t>
      </w:r>
    </w:p>
    <w:p w14:paraId="0EBBAFE9" w14:textId="77777777" w:rsidR="000811AB" w:rsidRPr="000811AB" w:rsidRDefault="000811AB" w:rsidP="0039643C">
      <w:pPr>
        <w:pStyle w:val="CodeBlock"/>
        <w:framePr w:wrap="notBeside"/>
      </w:pPr>
      <w:r w:rsidRPr="000811AB">
        <w:t>&lt;%= url_field(:user, :homepage) %&gt;</w:t>
      </w:r>
    </w:p>
    <w:p w14:paraId="51583218" w14:textId="77777777" w:rsidR="000811AB" w:rsidRPr="000811AB" w:rsidRDefault="000811AB" w:rsidP="0039643C">
      <w:pPr>
        <w:pStyle w:val="CodeBlock"/>
        <w:framePr w:wrap="notBeside"/>
      </w:pPr>
      <w:r w:rsidRPr="000811AB">
        <w:t>&lt;%= email_field(:user, :address) %&gt;</w:t>
      </w:r>
    </w:p>
    <w:p w14:paraId="3F86A241" w14:textId="77777777" w:rsidR="000811AB" w:rsidRPr="000811AB" w:rsidRDefault="000811AB" w:rsidP="0039643C">
      <w:pPr>
        <w:pStyle w:val="CodeBlock"/>
        <w:framePr w:wrap="notBeside"/>
      </w:pPr>
      <w:r w:rsidRPr="000811AB">
        <w:t>&lt;%= color_field(:user, :favorite_color) %&gt;</w:t>
      </w:r>
    </w:p>
    <w:p w14:paraId="2B0B61CB" w14:textId="77777777" w:rsidR="000811AB" w:rsidRPr="000811AB" w:rsidRDefault="000811AB" w:rsidP="0039643C">
      <w:pPr>
        <w:pStyle w:val="CodeBlock"/>
        <w:framePr w:wrap="notBeside"/>
      </w:pPr>
      <w:r w:rsidRPr="000811AB">
        <w:t>&lt;%= time_field(:task, :started_at) %&gt;</w:t>
      </w:r>
    </w:p>
    <w:p w14:paraId="6EB37BD7" w14:textId="77777777" w:rsidR="000811AB" w:rsidRPr="000811AB" w:rsidRDefault="000811AB" w:rsidP="0039643C">
      <w:pPr>
        <w:pStyle w:val="CodeBlock"/>
        <w:framePr w:wrap="notBeside"/>
      </w:pPr>
      <w:r w:rsidRPr="000811AB">
        <w:t>&lt;%= number_field(:product, :price, in: 1.0..20.0, step: 0.5) %&gt;</w:t>
      </w:r>
    </w:p>
    <w:p w14:paraId="76A2D1CD" w14:textId="77777777" w:rsidR="000811AB" w:rsidRPr="000811AB" w:rsidRDefault="000811AB" w:rsidP="0039643C">
      <w:pPr>
        <w:pStyle w:val="CodeBlock"/>
        <w:framePr w:wrap="notBeside"/>
      </w:pPr>
      <w:r w:rsidRPr="000811AB">
        <w:t>&lt;%= range_field(:product, :discount, in: 1..100) %&gt;</w:t>
      </w:r>
    </w:p>
    <w:p w14:paraId="5F57987C" w14:textId="77777777" w:rsidR="000811AB" w:rsidRPr="000811AB" w:rsidRDefault="000811AB" w:rsidP="0039643C">
      <w:pPr>
        <w:pStyle w:val="CodeBlock"/>
        <w:framePr w:wrap="notBeside"/>
      </w:pPr>
      <w:r w:rsidRPr="000811AB">
        <w:t>&lt;%= select_tag(:city_id, '&lt;option value="1"&gt;Lisbon&lt;/option&gt;...') %&gt;</w:t>
      </w:r>
    </w:p>
    <w:p w14:paraId="3E81C65B" w14:textId="77777777" w:rsidR="000811AB" w:rsidRPr="000811AB" w:rsidRDefault="000811AB" w:rsidP="0039643C">
      <w:pPr>
        <w:pStyle w:val="CodeBlock"/>
        <w:framePr w:wrap="notBeside"/>
      </w:pPr>
      <w:r w:rsidRPr="000811AB">
        <w:t>&lt;% cities_array = City.all.map { |city| [city.name, city.id] } %&gt;</w:t>
      </w:r>
    </w:p>
    <w:p w14:paraId="13A36DD3" w14:textId="77777777" w:rsidR="000811AB" w:rsidRPr="000811AB" w:rsidRDefault="000811AB" w:rsidP="0039643C">
      <w:pPr>
        <w:pStyle w:val="CodeBlock"/>
        <w:framePr w:wrap="notBeside"/>
      </w:pPr>
      <w:r w:rsidRPr="000811AB">
        <w:t>&lt;%= options_for_select(cities_array) %&gt;</w:t>
      </w:r>
    </w:p>
    <w:p w14:paraId="7FB8E62E" w14:textId="77777777" w:rsidR="000811AB" w:rsidRPr="000811AB" w:rsidRDefault="000811AB" w:rsidP="0039643C">
      <w:pPr>
        <w:pStyle w:val="CodeBlock"/>
        <w:framePr w:wrap="notBeside"/>
      </w:pPr>
      <w:r w:rsidRPr="000811AB">
        <w:t>&lt;%= time_zone_select(:person, :time_zone) %&gt;</w:t>
      </w:r>
    </w:p>
    <w:p w14:paraId="73636B31" w14:textId="77777777" w:rsidR="000811AB" w:rsidRPr="000811AB" w:rsidRDefault="000811AB" w:rsidP="0039643C">
      <w:pPr>
        <w:pStyle w:val="CodeBlock"/>
        <w:framePr w:wrap="notBeside"/>
      </w:pPr>
      <w:r w:rsidRPr="000811AB">
        <w:t>&lt;%= select_date Date.today, prefix: :start_date %&gt;</w:t>
      </w:r>
    </w:p>
    <w:p w14:paraId="48143A00" w14:textId="77777777" w:rsidR="000811AB" w:rsidRPr="000811AB" w:rsidRDefault="000811AB" w:rsidP="000811AB">
      <w:pPr>
        <w:shd w:val="clear" w:color="auto" w:fill="FFFFFF"/>
        <w:spacing w:after="204" w:line="408" w:lineRule="atLeast"/>
        <w:rPr>
          <w:rFonts w:ascii="Helvetica Neue" w:hAnsi="Helvetica Neue"/>
          <w:color w:val="333333"/>
          <w:spacing w:val="3"/>
        </w:rPr>
      </w:pPr>
      <w:r w:rsidRPr="000811AB">
        <w:rPr>
          <w:rFonts w:ascii="Helvetica Neue" w:hAnsi="Helvetica Neue"/>
          <w:color w:val="333333"/>
          <w:spacing w:val="3"/>
        </w:rPr>
        <w:t>Thousands of things you can do, go through </w:t>
      </w:r>
      <w:hyperlink r:id="rId21" w:history="1">
        <w:r w:rsidRPr="000811AB">
          <w:rPr>
            <w:rFonts w:ascii="Helvetica Neue" w:hAnsi="Helvetica Neue"/>
            <w:color w:val="4183C4"/>
            <w:spacing w:val="3"/>
            <w:u w:val="single"/>
          </w:rPr>
          <w:t>here!</w:t>
        </w:r>
      </w:hyperlink>
    </w:p>
    <w:p w14:paraId="4B01EDF0" w14:textId="77777777" w:rsidR="000811AB" w:rsidRPr="000811AB" w:rsidRDefault="000811AB" w:rsidP="0039643C">
      <w:pPr>
        <w:pStyle w:val="Heading1"/>
        <w:rPr>
          <w:rFonts w:eastAsia="Times New Roman"/>
        </w:rPr>
      </w:pPr>
      <w:r w:rsidRPr="000811AB">
        <w:rPr>
          <w:rFonts w:eastAsia="Times New Roman"/>
        </w:rPr>
        <w:lastRenderedPageBreak/>
        <w:t>A Basic Rails Guide</w:t>
      </w:r>
    </w:p>
    <w:p w14:paraId="2411E529" w14:textId="77777777" w:rsidR="000811AB" w:rsidRPr="000811AB" w:rsidRDefault="000811AB" w:rsidP="000811AB">
      <w:pPr>
        <w:shd w:val="clear" w:color="auto" w:fill="FFFFFF"/>
        <w:spacing w:after="204" w:line="408" w:lineRule="atLeast"/>
        <w:rPr>
          <w:rFonts w:ascii="Helvetica Neue" w:hAnsi="Helvetica Neue"/>
          <w:color w:val="333333"/>
          <w:spacing w:val="3"/>
        </w:rPr>
      </w:pPr>
      <w:r w:rsidRPr="000811AB">
        <w:rPr>
          <w:rFonts w:ascii="Helvetica Neue" w:hAnsi="Helvetica Neue"/>
          <w:color w:val="333333"/>
          <w:spacing w:val="3"/>
        </w:rPr>
        <w:t>Treat this as a really rough guide, definitely don't always follow it. You'll figure out your approach soon.</w:t>
      </w:r>
    </w:p>
    <w:p w14:paraId="324879E5" w14:textId="77777777" w:rsidR="000811AB" w:rsidRPr="00BC5679" w:rsidRDefault="000811AB" w:rsidP="000811AB"/>
    <w:sectPr w:rsidR="000811AB" w:rsidRPr="00BC5679" w:rsidSect="00FF221C">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CFD0EF" w14:textId="77777777" w:rsidR="00017E62" w:rsidRDefault="00017E62">
      <w:r>
        <w:separator/>
      </w:r>
    </w:p>
    <w:p w14:paraId="5F8F1F63" w14:textId="77777777" w:rsidR="00017E62" w:rsidRDefault="00017E62"/>
    <w:p w14:paraId="10B40C82" w14:textId="77777777" w:rsidR="00017E62" w:rsidRDefault="00017E62"/>
  </w:endnote>
  <w:endnote w:type="continuationSeparator" w:id="0">
    <w:p w14:paraId="3B6A271D" w14:textId="77777777" w:rsidR="00017E62" w:rsidRDefault="00017E62">
      <w:r>
        <w:continuationSeparator/>
      </w:r>
    </w:p>
    <w:p w14:paraId="726B5F2B" w14:textId="77777777" w:rsidR="00017E62" w:rsidRDefault="00017E62"/>
    <w:p w14:paraId="1C2EFA72" w14:textId="77777777" w:rsidR="00017E62" w:rsidRDefault="00017E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134994" w14:textId="77777777" w:rsidR="00017E62" w:rsidRDefault="00017E62">
      <w:r>
        <w:separator/>
      </w:r>
    </w:p>
    <w:p w14:paraId="76FA84CF" w14:textId="77777777" w:rsidR="00017E62" w:rsidRDefault="00017E62"/>
    <w:p w14:paraId="03C5F56F" w14:textId="77777777" w:rsidR="00017E62" w:rsidRDefault="00017E62"/>
  </w:footnote>
  <w:footnote w:type="continuationSeparator" w:id="0">
    <w:p w14:paraId="37B13D48" w14:textId="77777777" w:rsidR="00017E62" w:rsidRDefault="00017E62">
      <w:r>
        <w:continuationSeparator/>
      </w:r>
    </w:p>
    <w:p w14:paraId="2588CBA6" w14:textId="77777777" w:rsidR="00017E62" w:rsidRDefault="00017E62"/>
    <w:p w14:paraId="0BF966A4" w14:textId="77777777" w:rsidR="00017E62" w:rsidRDefault="00017E62"/>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E1313"/>
    <w:multiLevelType w:val="hybridMultilevel"/>
    <w:tmpl w:val="A56829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F71BFF"/>
    <w:multiLevelType w:val="hybridMultilevel"/>
    <w:tmpl w:val="D82486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483990"/>
    <w:multiLevelType w:val="hybridMultilevel"/>
    <w:tmpl w:val="1CB6F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610DCC"/>
    <w:multiLevelType w:val="multilevel"/>
    <w:tmpl w:val="D902A59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nsid w:val="44FE0288"/>
    <w:multiLevelType w:val="hybridMultilevel"/>
    <w:tmpl w:val="AFAA9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5B5395"/>
    <w:multiLevelType w:val="multilevel"/>
    <w:tmpl w:val="92228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EB50EF"/>
    <w:multiLevelType w:val="hybridMultilevel"/>
    <w:tmpl w:val="214A63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E83B30"/>
    <w:multiLevelType w:val="multilevel"/>
    <w:tmpl w:val="D1EE1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882A35"/>
    <w:multiLevelType w:val="hybridMultilevel"/>
    <w:tmpl w:val="EB92D0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ECA6137"/>
    <w:multiLevelType w:val="hybridMultilevel"/>
    <w:tmpl w:val="A17E0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6"/>
  </w:num>
  <w:num w:numId="4">
    <w:abstractNumId w:val="11"/>
  </w:num>
  <w:num w:numId="5">
    <w:abstractNumId w:val="1"/>
  </w:num>
  <w:num w:numId="6">
    <w:abstractNumId w:val="4"/>
  </w:num>
  <w:num w:numId="7">
    <w:abstractNumId w:val="2"/>
  </w:num>
  <w:num w:numId="8">
    <w:abstractNumId w:val="0"/>
  </w:num>
  <w:num w:numId="9">
    <w:abstractNumId w:val="10"/>
  </w:num>
  <w:num w:numId="10">
    <w:abstractNumId w:val="5"/>
  </w:num>
  <w:num w:numId="11">
    <w:abstractNumId w:val="3"/>
  </w:num>
  <w:num w:numId="12">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attachedTemplate r:id="rId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764"/>
    <w:rsid w:val="00017E62"/>
    <w:rsid w:val="000265D5"/>
    <w:rsid w:val="00067EF7"/>
    <w:rsid w:val="000810FE"/>
    <w:rsid w:val="000811AB"/>
    <w:rsid w:val="000A3F9F"/>
    <w:rsid w:val="000A4094"/>
    <w:rsid w:val="000B36AF"/>
    <w:rsid w:val="000D1695"/>
    <w:rsid w:val="000D400F"/>
    <w:rsid w:val="0012387E"/>
    <w:rsid w:val="0020242E"/>
    <w:rsid w:val="0025641A"/>
    <w:rsid w:val="00256E12"/>
    <w:rsid w:val="00275900"/>
    <w:rsid w:val="00277546"/>
    <w:rsid w:val="002861AF"/>
    <w:rsid w:val="002A1C93"/>
    <w:rsid w:val="002D23FD"/>
    <w:rsid w:val="002D46AC"/>
    <w:rsid w:val="00307FB9"/>
    <w:rsid w:val="00317FE9"/>
    <w:rsid w:val="0039582F"/>
    <w:rsid w:val="0039643C"/>
    <w:rsid w:val="0044128D"/>
    <w:rsid w:val="004B3FB5"/>
    <w:rsid w:val="004E2561"/>
    <w:rsid w:val="005169F8"/>
    <w:rsid w:val="0052046E"/>
    <w:rsid w:val="00526BF9"/>
    <w:rsid w:val="0056685E"/>
    <w:rsid w:val="00571F80"/>
    <w:rsid w:val="005E5342"/>
    <w:rsid w:val="00623A40"/>
    <w:rsid w:val="00683AEF"/>
    <w:rsid w:val="0069079A"/>
    <w:rsid w:val="006B28F2"/>
    <w:rsid w:val="00702F48"/>
    <w:rsid w:val="007211C6"/>
    <w:rsid w:val="00735FA3"/>
    <w:rsid w:val="00766464"/>
    <w:rsid w:val="00772533"/>
    <w:rsid w:val="007A06AC"/>
    <w:rsid w:val="007E3270"/>
    <w:rsid w:val="007F57B5"/>
    <w:rsid w:val="0080445E"/>
    <w:rsid w:val="00833A11"/>
    <w:rsid w:val="0090685C"/>
    <w:rsid w:val="00922840"/>
    <w:rsid w:val="009B314B"/>
    <w:rsid w:val="009D51C2"/>
    <w:rsid w:val="009D75AC"/>
    <w:rsid w:val="00A07109"/>
    <w:rsid w:val="00A14C11"/>
    <w:rsid w:val="00A166BE"/>
    <w:rsid w:val="00A33000"/>
    <w:rsid w:val="00AE2528"/>
    <w:rsid w:val="00AE2E7F"/>
    <w:rsid w:val="00B20945"/>
    <w:rsid w:val="00B53764"/>
    <w:rsid w:val="00B579F5"/>
    <w:rsid w:val="00B87931"/>
    <w:rsid w:val="00BC5679"/>
    <w:rsid w:val="00C35F87"/>
    <w:rsid w:val="00C851DE"/>
    <w:rsid w:val="00C8641E"/>
    <w:rsid w:val="00C96640"/>
    <w:rsid w:val="00E13C12"/>
    <w:rsid w:val="00E53B39"/>
    <w:rsid w:val="00E92DD3"/>
    <w:rsid w:val="00F560F9"/>
    <w:rsid w:val="00F569C3"/>
    <w:rsid w:val="00FF2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ED56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ja-JP" w:bidi="ar-SA"/>
      </w:rPr>
    </w:rPrDefault>
    <w:pPrDefault>
      <w:pPr>
        <w:spacing w:after="200" w:line="252"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11AB"/>
    <w:pPr>
      <w:spacing w:after="0" w:line="240" w:lineRule="auto"/>
    </w:pPr>
    <w:rPr>
      <w:rFonts w:ascii="Times New Roman" w:hAnsi="Times New Roman" w:cs="Times New Roman"/>
      <w:sz w:val="24"/>
      <w:szCs w:val="24"/>
      <w:lang w:eastAsia="en-US"/>
    </w:rPr>
  </w:style>
  <w:style w:type="paragraph" w:styleId="Heading1">
    <w:name w:val="heading 1"/>
    <w:basedOn w:val="Normal"/>
    <w:next w:val="Normal"/>
    <w:link w:val="Heading1Char"/>
    <w:uiPriority w:val="9"/>
    <w:qFormat/>
    <w:rsid w:val="000A4094"/>
    <w:pPr>
      <w:pBdr>
        <w:bottom w:val="thinThickSmallGap" w:sz="12" w:space="1" w:color="952498" w:themeColor="accent2" w:themeShade="BF"/>
      </w:pBdr>
      <w:spacing w:before="400"/>
      <w:jc w:val="center"/>
      <w:outlineLvl w:val="0"/>
    </w:pPr>
    <w:rPr>
      <w:caps/>
      <w:color w:val="641866" w:themeColor="accent2" w:themeShade="80"/>
      <w:spacing w:val="20"/>
      <w:sz w:val="28"/>
      <w:szCs w:val="28"/>
    </w:rPr>
  </w:style>
  <w:style w:type="paragraph" w:styleId="Heading2">
    <w:name w:val="heading 2"/>
    <w:basedOn w:val="Normal"/>
    <w:next w:val="Normal"/>
    <w:link w:val="Heading2Char"/>
    <w:uiPriority w:val="9"/>
    <w:unhideWhenUsed/>
    <w:qFormat/>
    <w:rsid w:val="000A4094"/>
    <w:pPr>
      <w:pBdr>
        <w:bottom w:val="single" w:sz="4" w:space="1" w:color="631865" w:themeColor="accent2" w:themeShade="7F"/>
      </w:pBdr>
      <w:spacing w:before="400"/>
      <w:jc w:val="center"/>
      <w:outlineLvl w:val="1"/>
    </w:pPr>
    <w:rPr>
      <w:caps/>
      <w:color w:val="641866" w:themeColor="accent2" w:themeShade="80"/>
      <w:spacing w:val="15"/>
    </w:rPr>
  </w:style>
  <w:style w:type="paragraph" w:styleId="Heading3">
    <w:name w:val="heading 3"/>
    <w:basedOn w:val="Normal"/>
    <w:next w:val="Normal"/>
    <w:link w:val="Heading3Char"/>
    <w:uiPriority w:val="9"/>
    <w:unhideWhenUsed/>
    <w:qFormat/>
    <w:rsid w:val="000A4094"/>
    <w:pPr>
      <w:pBdr>
        <w:top w:val="dotted" w:sz="4" w:space="1" w:color="631865" w:themeColor="accent2" w:themeShade="7F"/>
        <w:bottom w:val="dotted" w:sz="4" w:space="1" w:color="631865" w:themeColor="accent2" w:themeShade="7F"/>
      </w:pBdr>
      <w:spacing w:before="300"/>
      <w:jc w:val="center"/>
      <w:outlineLvl w:val="2"/>
    </w:pPr>
    <w:rPr>
      <w:caps/>
      <w:color w:val="631865" w:themeColor="accent2" w:themeShade="7F"/>
    </w:rPr>
  </w:style>
  <w:style w:type="paragraph" w:styleId="Heading4">
    <w:name w:val="heading 4"/>
    <w:basedOn w:val="Normal"/>
    <w:next w:val="Normal"/>
    <w:link w:val="Heading4Char"/>
    <w:uiPriority w:val="9"/>
    <w:unhideWhenUsed/>
    <w:qFormat/>
    <w:rsid w:val="000A4094"/>
    <w:pPr>
      <w:pBdr>
        <w:bottom w:val="dotted" w:sz="4" w:space="1" w:color="952498" w:themeColor="accent2" w:themeShade="BF"/>
      </w:pBdr>
      <w:spacing w:after="120"/>
      <w:jc w:val="center"/>
      <w:outlineLvl w:val="3"/>
    </w:pPr>
    <w:rPr>
      <w:caps/>
      <w:color w:val="631865" w:themeColor="accent2" w:themeShade="7F"/>
      <w:spacing w:val="10"/>
    </w:rPr>
  </w:style>
  <w:style w:type="paragraph" w:styleId="Heading5">
    <w:name w:val="heading 5"/>
    <w:basedOn w:val="Normal"/>
    <w:next w:val="Normal"/>
    <w:link w:val="Heading5Char"/>
    <w:uiPriority w:val="9"/>
    <w:semiHidden/>
    <w:unhideWhenUsed/>
    <w:qFormat/>
    <w:rsid w:val="000A4094"/>
    <w:pPr>
      <w:spacing w:before="320" w:after="120"/>
      <w:jc w:val="center"/>
      <w:outlineLvl w:val="4"/>
    </w:pPr>
    <w:rPr>
      <w:caps/>
      <w:color w:val="631865" w:themeColor="accent2" w:themeShade="7F"/>
      <w:spacing w:val="10"/>
    </w:rPr>
  </w:style>
  <w:style w:type="paragraph" w:styleId="Heading6">
    <w:name w:val="heading 6"/>
    <w:basedOn w:val="Normal"/>
    <w:next w:val="Normal"/>
    <w:link w:val="Heading6Char"/>
    <w:uiPriority w:val="9"/>
    <w:semiHidden/>
    <w:unhideWhenUsed/>
    <w:qFormat/>
    <w:rsid w:val="000A4094"/>
    <w:pPr>
      <w:spacing w:after="120"/>
      <w:jc w:val="center"/>
      <w:outlineLvl w:val="5"/>
    </w:pPr>
    <w:rPr>
      <w:caps/>
      <w:color w:val="952498" w:themeColor="accent2" w:themeShade="BF"/>
      <w:spacing w:val="10"/>
    </w:rPr>
  </w:style>
  <w:style w:type="paragraph" w:styleId="Heading7">
    <w:name w:val="heading 7"/>
    <w:basedOn w:val="Normal"/>
    <w:next w:val="Normal"/>
    <w:link w:val="Heading7Char"/>
    <w:uiPriority w:val="9"/>
    <w:semiHidden/>
    <w:unhideWhenUsed/>
    <w:qFormat/>
    <w:rsid w:val="000A4094"/>
    <w:pPr>
      <w:spacing w:after="120"/>
      <w:jc w:val="center"/>
      <w:outlineLvl w:val="6"/>
    </w:pPr>
    <w:rPr>
      <w:i/>
      <w:iCs/>
      <w:caps/>
      <w:color w:val="952498" w:themeColor="accent2" w:themeShade="BF"/>
      <w:spacing w:val="10"/>
    </w:rPr>
  </w:style>
  <w:style w:type="paragraph" w:styleId="Heading8">
    <w:name w:val="heading 8"/>
    <w:basedOn w:val="Normal"/>
    <w:next w:val="Normal"/>
    <w:link w:val="Heading8Char"/>
    <w:uiPriority w:val="9"/>
    <w:semiHidden/>
    <w:unhideWhenUsed/>
    <w:qFormat/>
    <w:rsid w:val="000A409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0A409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0A4094"/>
    <w:pPr>
      <w:spacing w:after="560"/>
      <w:jc w:val="center"/>
    </w:pPr>
    <w:rPr>
      <w:caps/>
      <w:spacing w:val="20"/>
      <w:sz w:val="18"/>
      <w:szCs w:val="18"/>
    </w:rPr>
  </w:style>
  <w:style w:type="character" w:customStyle="1" w:styleId="SubtitleChar">
    <w:name w:val="Subtitle Char"/>
    <w:basedOn w:val="DefaultParagraphFont"/>
    <w:link w:val="Subtitle"/>
    <w:uiPriority w:val="11"/>
    <w:rsid w:val="000A4094"/>
    <w:rPr>
      <w:caps/>
      <w:spacing w:val="20"/>
      <w:sz w:val="18"/>
      <w:szCs w:val="18"/>
    </w:rPr>
  </w:style>
  <w:style w:type="paragraph" w:styleId="Title">
    <w:name w:val="Title"/>
    <w:basedOn w:val="Normal"/>
    <w:next w:val="Normal"/>
    <w:link w:val="TitleChar"/>
    <w:uiPriority w:val="10"/>
    <w:qFormat/>
    <w:rsid w:val="000A4094"/>
    <w:pPr>
      <w:pBdr>
        <w:top w:val="dotted" w:sz="2" w:space="1" w:color="641866" w:themeColor="accent2" w:themeShade="80"/>
        <w:bottom w:val="dotted" w:sz="2" w:space="6" w:color="641866" w:themeColor="accent2" w:themeShade="80"/>
      </w:pBdr>
      <w:spacing w:before="500" w:after="300"/>
      <w:jc w:val="center"/>
    </w:pPr>
    <w:rPr>
      <w:caps/>
      <w:color w:val="641866" w:themeColor="accent2" w:themeShade="80"/>
      <w:spacing w:val="50"/>
      <w:sz w:val="44"/>
      <w:szCs w:val="44"/>
    </w:rPr>
  </w:style>
  <w:style w:type="character" w:customStyle="1" w:styleId="TitleChar">
    <w:name w:val="Title Char"/>
    <w:basedOn w:val="DefaultParagraphFont"/>
    <w:link w:val="Title"/>
    <w:uiPriority w:val="10"/>
    <w:rsid w:val="000A4094"/>
    <w:rPr>
      <w:caps/>
      <w:color w:val="641866" w:themeColor="accent2" w:themeShade="80"/>
      <w:spacing w:val="50"/>
      <w:sz w:val="44"/>
      <w:szCs w:val="44"/>
    </w:rPr>
  </w:style>
  <w:style w:type="character" w:customStyle="1" w:styleId="Heading1Char">
    <w:name w:val="Heading 1 Char"/>
    <w:basedOn w:val="DefaultParagraphFont"/>
    <w:link w:val="Heading1"/>
    <w:uiPriority w:val="9"/>
    <w:rsid w:val="000A4094"/>
    <w:rPr>
      <w:caps/>
      <w:color w:val="641866" w:themeColor="accent2" w:themeShade="80"/>
      <w:spacing w:val="20"/>
      <w:sz w:val="28"/>
      <w:szCs w:val="28"/>
    </w:rPr>
  </w:style>
  <w:style w:type="paragraph" w:styleId="ListNumber">
    <w:name w:val="List Number"/>
    <w:basedOn w:val="Normal"/>
    <w:uiPriority w:val="13"/>
    <w:pPr>
      <w:numPr>
        <w:numId w:val="2"/>
      </w:numPr>
      <w:spacing w:line="288" w:lineRule="auto"/>
    </w:pPr>
    <w:rPr>
      <w:rFonts w:asciiTheme="minorHAnsi" w:hAnsiTheme="minorHAnsi" w:cstheme="minorBidi"/>
      <w:i/>
      <w:iCs/>
      <w:sz w:val="20"/>
      <w:szCs w:val="20"/>
    </w:rPr>
  </w:style>
  <w:style w:type="paragraph" w:styleId="IntenseQuote">
    <w:name w:val="Intense Quote"/>
    <w:basedOn w:val="Normal"/>
    <w:next w:val="Normal"/>
    <w:link w:val="IntenseQuoteChar"/>
    <w:uiPriority w:val="30"/>
    <w:qFormat/>
    <w:rsid w:val="000A4094"/>
    <w:pPr>
      <w:pBdr>
        <w:top w:val="dotted" w:sz="2" w:space="10" w:color="641866" w:themeColor="accent2" w:themeShade="80"/>
        <w:bottom w:val="dotted" w:sz="2" w:space="4" w:color="641866" w:themeColor="accent2" w:themeShade="80"/>
      </w:pBdr>
      <w:spacing w:before="160" w:line="300" w:lineRule="auto"/>
      <w:ind w:left="1440" w:right="1440"/>
    </w:pPr>
    <w:rPr>
      <w:caps/>
      <w:color w:val="631865" w:themeColor="accent2" w:themeShade="7F"/>
      <w:spacing w:val="5"/>
      <w:sz w:val="20"/>
      <w:szCs w:val="20"/>
    </w:rPr>
  </w:style>
  <w:style w:type="paragraph" w:styleId="Quote">
    <w:name w:val="Quote"/>
    <w:basedOn w:val="Normal"/>
    <w:next w:val="Normal"/>
    <w:link w:val="QuoteChar"/>
    <w:uiPriority w:val="29"/>
    <w:qFormat/>
    <w:rsid w:val="000A4094"/>
    <w:rPr>
      <w:i/>
      <w:iCs/>
    </w:rPr>
  </w:style>
  <w:style w:type="character" w:customStyle="1" w:styleId="QuoteChar">
    <w:name w:val="Quote Char"/>
    <w:basedOn w:val="DefaultParagraphFont"/>
    <w:link w:val="Quote"/>
    <w:uiPriority w:val="29"/>
    <w:rsid w:val="000A4094"/>
    <w:rPr>
      <w:i/>
      <w:iCs/>
    </w:rPr>
  </w:style>
  <w:style w:type="paragraph" w:styleId="ListBullet">
    <w:name w:val="List Bullet"/>
    <w:basedOn w:val="Normal"/>
    <w:uiPriority w:val="12"/>
    <w:pPr>
      <w:numPr>
        <w:numId w:val="1"/>
      </w:numPr>
      <w:spacing w:line="288" w:lineRule="auto"/>
    </w:pPr>
    <w:rPr>
      <w:rFonts w:asciiTheme="minorHAnsi" w:hAnsiTheme="minorHAnsi" w:cstheme="minorBidi"/>
      <w:i/>
      <w:iCs/>
      <w:sz w:val="20"/>
      <w:szCs w:val="20"/>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Normal"/>
    <w:uiPriority w:val="3"/>
    <w:qFormat/>
    <w:pPr>
      <w:pBdr>
        <w:bottom w:val="single" w:sz="8" w:space="17" w:color="000000" w:themeColor="text1"/>
      </w:pBdr>
      <w:spacing w:after="640"/>
      <w:contextualSpacing/>
    </w:pPr>
    <w:rPr>
      <w:rFonts w:asciiTheme="minorHAnsi" w:hAnsiTheme="minorHAnsi" w:cstheme="minorBidi"/>
      <w:i/>
      <w:iCs/>
      <w:sz w:val="20"/>
      <w:szCs w:val="20"/>
    </w:rPr>
  </w:style>
  <w:style w:type="character" w:customStyle="1" w:styleId="Heading5Char">
    <w:name w:val="Heading 5 Char"/>
    <w:basedOn w:val="DefaultParagraphFont"/>
    <w:link w:val="Heading5"/>
    <w:uiPriority w:val="9"/>
    <w:semiHidden/>
    <w:rsid w:val="000A4094"/>
    <w:rPr>
      <w:caps/>
      <w:color w:val="631865" w:themeColor="accent2" w:themeShade="7F"/>
      <w:spacing w:val="10"/>
    </w:rPr>
  </w:style>
  <w:style w:type="character" w:customStyle="1" w:styleId="Heading6Char">
    <w:name w:val="Heading 6 Char"/>
    <w:basedOn w:val="DefaultParagraphFont"/>
    <w:link w:val="Heading6"/>
    <w:uiPriority w:val="9"/>
    <w:semiHidden/>
    <w:rsid w:val="000A4094"/>
    <w:rPr>
      <w:caps/>
      <w:color w:val="952498" w:themeColor="accent2" w:themeShade="BF"/>
      <w:spacing w:val="10"/>
    </w:rPr>
  </w:style>
  <w:style w:type="character" w:customStyle="1" w:styleId="Heading7Char">
    <w:name w:val="Heading 7 Char"/>
    <w:basedOn w:val="DefaultParagraphFont"/>
    <w:link w:val="Heading7"/>
    <w:uiPriority w:val="9"/>
    <w:semiHidden/>
    <w:rsid w:val="000A4094"/>
    <w:rPr>
      <w:i/>
      <w:iCs/>
      <w:caps/>
      <w:color w:val="952498" w:themeColor="accent2" w:themeShade="BF"/>
      <w:spacing w:val="10"/>
    </w:rPr>
  </w:style>
  <w:style w:type="character" w:customStyle="1" w:styleId="Heading8Char">
    <w:name w:val="Heading 8 Char"/>
    <w:basedOn w:val="DefaultParagraphFont"/>
    <w:link w:val="Heading8"/>
    <w:uiPriority w:val="9"/>
    <w:semiHidden/>
    <w:rsid w:val="000A4094"/>
    <w:rPr>
      <w:caps/>
      <w:spacing w:val="10"/>
      <w:sz w:val="20"/>
      <w:szCs w:val="20"/>
    </w:rPr>
  </w:style>
  <w:style w:type="character" w:customStyle="1" w:styleId="Heading9Char">
    <w:name w:val="Heading 9 Char"/>
    <w:basedOn w:val="DefaultParagraphFont"/>
    <w:link w:val="Heading9"/>
    <w:uiPriority w:val="9"/>
    <w:semiHidden/>
    <w:rsid w:val="000A4094"/>
    <w:rPr>
      <w:i/>
      <w:iCs/>
      <w:caps/>
      <w:spacing w:val="10"/>
      <w:sz w:val="20"/>
      <w:szCs w:val="20"/>
    </w:rPr>
  </w:style>
  <w:style w:type="character" w:styleId="SubtleEmphasis">
    <w:name w:val="Subtle Emphasis"/>
    <w:uiPriority w:val="19"/>
    <w:qFormat/>
    <w:rsid w:val="000A4094"/>
    <w:rPr>
      <w:i/>
      <w:iCs/>
    </w:rPr>
  </w:style>
  <w:style w:type="character" w:styleId="Emphasis">
    <w:name w:val="Emphasis"/>
    <w:uiPriority w:val="20"/>
    <w:qFormat/>
    <w:rsid w:val="000A4094"/>
    <w:rPr>
      <w:caps/>
      <w:spacing w:val="5"/>
      <w:sz w:val="20"/>
      <w:szCs w:val="20"/>
    </w:rPr>
  </w:style>
  <w:style w:type="character" w:styleId="IntenseEmphasis">
    <w:name w:val="Intense Emphasis"/>
    <w:uiPriority w:val="21"/>
    <w:qFormat/>
    <w:rsid w:val="000A4094"/>
    <w:rPr>
      <w:i/>
      <w:iCs/>
      <w:caps/>
      <w:spacing w:val="10"/>
      <w:sz w:val="20"/>
      <w:szCs w:val="20"/>
    </w:rPr>
  </w:style>
  <w:style w:type="character" w:styleId="SubtleReference">
    <w:name w:val="Subtle Reference"/>
    <w:basedOn w:val="DefaultParagraphFont"/>
    <w:uiPriority w:val="31"/>
    <w:qFormat/>
    <w:rsid w:val="000A4094"/>
    <w:rPr>
      <w:rFonts w:asciiTheme="minorHAnsi" w:eastAsiaTheme="minorEastAsia" w:hAnsiTheme="minorHAnsi" w:cstheme="minorBidi"/>
      <w:i/>
      <w:iCs/>
      <w:color w:val="631865" w:themeColor="accent2" w:themeShade="7F"/>
    </w:rPr>
  </w:style>
  <w:style w:type="character" w:styleId="IntenseReference">
    <w:name w:val="Intense Reference"/>
    <w:uiPriority w:val="32"/>
    <w:qFormat/>
    <w:rsid w:val="000A4094"/>
    <w:rPr>
      <w:rFonts w:asciiTheme="minorHAnsi" w:eastAsiaTheme="minorEastAsia" w:hAnsiTheme="minorHAnsi" w:cstheme="minorBidi"/>
      <w:b/>
      <w:bCs/>
      <w:i/>
      <w:iCs/>
      <w:color w:val="631865" w:themeColor="accent2" w:themeShade="7F"/>
    </w:rPr>
  </w:style>
  <w:style w:type="character" w:styleId="BookTitle">
    <w:name w:val="Book Title"/>
    <w:uiPriority w:val="33"/>
    <w:qFormat/>
    <w:rsid w:val="000A4094"/>
    <w:rPr>
      <w:caps/>
      <w:color w:val="631865" w:themeColor="accent2" w:themeShade="7F"/>
      <w:spacing w:val="5"/>
      <w:u w:color="631865" w:themeColor="accent2" w:themeShade="7F"/>
    </w:rPr>
  </w:style>
  <w:style w:type="paragraph" w:styleId="Caption">
    <w:name w:val="caption"/>
    <w:basedOn w:val="Normal"/>
    <w:next w:val="Normal"/>
    <w:uiPriority w:val="35"/>
    <w:semiHidden/>
    <w:unhideWhenUsed/>
    <w:qFormat/>
    <w:rsid w:val="000A4094"/>
    <w:rPr>
      <w:caps/>
      <w:spacing w:val="10"/>
      <w:sz w:val="18"/>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rPr>
      <w:rFonts w:asciiTheme="minorHAnsi" w:hAnsiTheme="minorHAnsi" w:cstheme="minorBidi"/>
      <w:i/>
      <w:iCs/>
      <w:sz w:val="20"/>
      <w:szCs w:val="20"/>
    </w:r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rsid w:val="000A4094"/>
    <w:pPr>
      <w:outlineLvl w:val="9"/>
    </w:pPr>
    <w:rPr>
      <w:lang w:bidi="en-US"/>
    </w:rPr>
  </w:style>
  <w:style w:type="table" w:customStyle="1" w:styleId="ReportTable">
    <w:name w:val="Report Table"/>
    <w:basedOn w:val="TableNormal"/>
    <w:uiPriority w:val="99"/>
    <w:pPr>
      <w:spacing w:after="0" w:line="240" w:lineRule="auto"/>
      <w:ind w:left="374"/>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rsid w:val="000A4094"/>
    <w:rPr>
      <w:caps/>
      <w:color w:val="631865" w:themeColor="accent2" w:themeShade="7F"/>
      <w:spacing w:val="5"/>
      <w:sz w:val="20"/>
      <w:szCs w:val="20"/>
    </w:rPr>
  </w:style>
  <w:style w:type="character" w:customStyle="1" w:styleId="Heading2Char">
    <w:name w:val="Heading 2 Char"/>
    <w:basedOn w:val="DefaultParagraphFont"/>
    <w:link w:val="Heading2"/>
    <w:uiPriority w:val="9"/>
    <w:rsid w:val="000A4094"/>
    <w:rPr>
      <w:caps/>
      <w:color w:val="641866" w:themeColor="accent2" w:themeShade="80"/>
      <w:spacing w:val="15"/>
      <w:sz w:val="24"/>
      <w:szCs w:val="24"/>
    </w:rPr>
  </w:style>
  <w:style w:type="paragraph" w:styleId="Header">
    <w:name w:val="header"/>
    <w:basedOn w:val="Normal"/>
    <w:link w:val="HeaderChar"/>
    <w:uiPriority w:val="99"/>
    <w:rPr>
      <w:rFonts w:asciiTheme="minorHAnsi" w:hAnsiTheme="minorHAnsi" w:cstheme="minorBidi"/>
      <w:i/>
      <w:iCs/>
      <w:sz w:val="20"/>
      <w:szCs w:val="20"/>
    </w:rPr>
  </w:style>
  <w:style w:type="character" w:customStyle="1" w:styleId="Heading3Char">
    <w:name w:val="Heading 3 Char"/>
    <w:basedOn w:val="DefaultParagraphFont"/>
    <w:link w:val="Heading3"/>
    <w:uiPriority w:val="9"/>
    <w:rsid w:val="000A4094"/>
    <w:rPr>
      <w:caps/>
      <w:color w:val="631865" w:themeColor="accent2" w:themeShade="7F"/>
      <w:sz w:val="24"/>
      <w:szCs w:val="24"/>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rsid w:val="000A4094"/>
    <w:rPr>
      <w:caps/>
      <w:color w:val="631865" w:themeColor="accent2" w:themeShade="7F"/>
      <w:spacing w:val="10"/>
    </w:rPr>
  </w:style>
  <w:style w:type="character" w:styleId="Strong">
    <w:name w:val="Strong"/>
    <w:uiPriority w:val="22"/>
    <w:qFormat/>
    <w:rsid w:val="000A4094"/>
    <w:rPr>
      <w:b/>
      <w:bCs/>
      <w:color w:val="952498" w:themeColor="accent2" w:themeShade="BF"/>
      <w:spacing w:val="5"/>
    </w:rPr>
  </w:style>
  <w:style w:type="paragraph" w:styleId="NoSpacing">
    <w:name w:val="No Spacing"/>
    <w:basedOn w:val="Normal"/>
    <w:link w:val="NoSpacingChar"/>
    <w:uiPriority w:val="1"/>
    <w:qFormat/>
    <w:rsid w:val="000A4094"/>
  </w:style>
  <w:style w:type="paragraph" w:styleId="ListParagraph">
    <w:name w:val="List Paragraph"/>
    <w:basedOn w:val="Normal"/>
    <w:uiPriority w:val="34"/>
    <w:qFormat/>
    <w:rsid w:val="000A4094"/>
    <w:pPr>
      <w:ind w:left="720"/>
      <w:contextualSpacing/>
    </w:pPr>
  </w:style>
  <w:style w:type="table" w:styleId="GridTable4-Accent2">
    <w:name w:val="Grid Table 4 Accent 2"/>
    <w:basedOn w:val="TableNormal"/>
    <w:uiPriority w:val="49"/>
    <w:rsid w:val="00B53764"/>
    <w:pPr>
      <w:spacing w:after="0" w:line="240" w:lineRule="auto"/>
    </w:pPr>
    <w:tblPr>
      <w:tblStyleRowBandSize w:val="1"/>
      <w:tblStyleColBandSize w:val="1"/>
      <w:tblInd w:w="0" w:type="dxa"/>
      <w:tblBorders>
        <w:top w:val="single" w:sz="4" w:space="0" w:color="DE81E1" w:themeColor="accent2" w:themeTint="99"/>
        <w:left w:val="single" w:sz="4" w:space="0" w:color="DE81E1" w:themeColor="accent2" w:themeTint="99"/>
        <w:bottom w:val="single" w:sz="4" w:space="0" w:color="DE81E1" w:themeColor="accent2" w:themeTint="99"/>
        <w:right w:val="single" w:sz="4" w:space="0" w:color="DE81E1" w:themeColor="accent2" w:themeTint="99"/>
        <w:insideH w:val="single" w:sz="4" w:space="0" w:color="DE81E1" w:themeColor="accent2" w:themeTint="99"/>
        <w:insideV w:val="single" w:sz="4" w:space="0" w:color="DE81E1"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830CC" w:themeColor="accent2"/>
          <w:left w:val="single" w:sz="4" w:space="0" w:color="C830CC" w:themeColor="accent2"/>
          <w:bottom w:val="single" w:sz="4" w:space="0" w:color="C830CC" w:themeColor="accent2"/>
          <w:right w:val="single" w:sz="4" w:space="0" w:color="C830CC" w:themeColor="accent2"/>
          <w:insideH w:val="nil"/>
          <w:insideV w:val="nil"/>
        </w:tcBorders>
        <w:shd w:val="clear" w:color="auto" w:fill="C830CC" w:themeFill="accent2"/>
      </w:tcPr>
    </w:tblStylePr>
    <w:tblStylePr w:type="lastRow">
      <w:rPr>
        <w:b/>
        <w:bCs/>
      </w:rPr>
      <w:tblPr/>
      <w:tcPr>
        <w:tcBorders>
          <w:top w:val="double" w:sz="4" w:space="0" w:color="C830CC" w:themeColor="accent2"/>
        </w:tcBorders>
      </w:tcPr>
    </w:tblStylePr>
    <w:tblStylePr w:type="firstCol">
      <w:rPr>
        <w:b/>
        <w:bCs/>
      </w:rPr>
    </w:tblStylePr>
    <w:tblStylePr w:type="lastCol">
      <w:rPr>
        <w:b/>
        <w:bCs/>
      </w:rPr>
    </w:tblStylePr>
    <w:tblStylePr w:type="band1Vert">
      <w:tblPr/>
      <w:tcPr>
        <w:shd w:val="clear" w:color="auto" w:fill="F4D5F5" w:themeFill="accent2" w:themeFillTint="33"/>
      </w:tcPr>
    </w:tblStylePr>
    <w:tblStylePr w:type="band1Horz">
      <w:tblPr/>
      <w:tcPr>
        <w:shd w:val="clear" w:color="auto" w:fill="F4D5F5" w:themeFill="accent2" w:themeFillTint="33"/>
      </w:tcPr>
    </w:tblStylePr>
  </w:style>
  <w:style w:type="table" w:styleId="GridTable3-Accent2">
    <w:name w:val="Grid Table 3 Accent 2"/>
    <w:basedOn w:val="TableNormal"/>
    <w:uiPriority w:val="48"/>
    <w:rsid w:val="00B53764"/>
    <w:pPr>
      <w:spacing w:after="0" w:line="240" w:lineRule="auto"/>
    </w:pPr>
    <w:tblPr>
      <w:tblStyleRowBandSize w:val="1"/>
      <w:tblStyleColBandSize w:val="1"/>
      <w:tblInd w:w="0" w:type="dxa"/>
      <w:tblBorders>
        <w:top w:val="single" w:sz="4" w:space="0" w:color="DE81E1" w:themeColor="accent2" w:themeTint="99"/>
        <w:left w:val="single" w:sz="4" w:space="0" w:color="DE81E1" w:themeColor="accent2" w:themeTint="99"/>
        <w:bottom w:val="single" w:sz="4" w:space="0" w:color="DE81E1" w:themeColor="accent2" w:themeTint="99"/>
        <w:right w:val="single" w:sz="4" w:space="0" w:color="DE81E1" w:themeColor="accent2" w:themeTint="99"/>
        <w:insideH w:val="single" w:sz="4" w:space="0" w:color="DE81E1" w:themeColor="accent2" w:themeTint="99"/>
        <w:insideV w:val="single" w:sz="4" w:space="0" w:color="DE81E1"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D5F5" w:themeFill="accent2" w:themeFillTint="33"/>
      </w:tcPr>
    </w:tblStylePr>
    <w:tblStylePr w:type="band1Horz">
      <w:tblPr/>
      <w:tcPr>
        <w:shd w:val="clear" w:color="auto" w:fill="F4D5F5" w:themeFill="accent2" w:themeFillTint="33"/>
      </w:tcPr>
    </w:tblStylePr>
    <w:tblStylePr w:type="neCell">
      <w:tblPr/>
      <w:tcPr>
        <w:tcBorders>
          <w:bottom w:val="single" w:sz="4" w:space="0" w:color="DE81E1" w:themeColor="accent2" w:themeTint="99"/>
        </w:tcBorders>
      </w:tcPr>
    </w:tblStylePr>
    <w:tblStylePr w:type="nwCell">
      <w:tblPr/>
      <w:tcPr>
        <w:tcBorders>
          <w:bottom w:val="single" w:sz="4" w:space="0" w:color="DE81E1" w:themeColor="accent2" w:themeTint="99"/>
        </w:tcBorders>
      </w:tcPr>
    </w:tblStylePr>
    <w:tblStylePr w:type="seCell">
      <w:tblPr/>
      <w:tcPr>
        <w:tcBorders>
          <w:top w:val="single" w:sz="4" w:space="0" w:color="DE81E1" w:themeColor="accent2" w:themeTint="99"/>
        </w:tcBorders>
      </w:tcPr>
    </w:tblStylePr>
    <w:tblStylePr w:type="swCell">
      <w:tblPr/>
      <w:tcPr>
        <w:tcBorders>
          <w:top w:val="single" w:sz="4" w:space="0" w:color="DE81E1" w:themeColor="accent2" w:themeTint="99"/>
        </w:tcBorders>
      </w:tcPr>
    </w:tblStylePr>
  </w:style>
  <w:style w:type="table" w:styleId="PlainTable4">
    <w:name w:val="Plain Table 4"/>
    <w:basedOn w:val="TableNormal"/>
    <w:uiPriority w:val="44"/>
    <w:rsid w:val="00B5376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5376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B5376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5376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comments-section">
    <w:name w:val="comments-section"/>
    <w:basedOn w:val="Normal"/>
    <w:rsid w:val="00C96640"/>
    <w:pPr>
      <w:spacing w:before="100" w:beforeAutospacing="1" w:after="100" w:afterAutospacing="1"/>
    </w:pPr>
  </w:style>
  <w:style w:type="character" w:styleId="HTMLCode">
    <w:name w:val="HTML Code"/>
    <w:basedOn w:val="DefaultParagraphFont"/>
    <w:uiPriority w:val="99"/>
    <w:semiHidden/>
    <w:unhideWhenUsed/>
    <w:rsid w:val="00C96640"/>
    <w:rPr>
      <w:rFonts w:ascii="Courier New" w:eastAsiaTheme="minorEastAsia" w:hAnsi="Courier New" w:cs="Courier New"/>
      <w:sz w:val="20"/>
      <w:szCs w:val="20"/>
    </w:rPr>
  </w:style>
  <w:style w:type="character" w:customStyle="1" w:styleId="apple-converted-space">
    <w:name w:val="apple-converted-space"/>
    <w:basedOn w:val="DefaultParagraphFont"/>
    <w:rsid w:val="00C96640"/>
  </w:style>
  <w:style w:type="paragraph" w:styleId="HTMLPreformatted">
    <w:name w:val="HTML Preformatted"/>
    <w:basedOn w:val="Normal"/>
    <w:link w:val="HTMLPreformattedChar"/>
    <w:uiPriority w:val="99"/>
    <w:unhideWhenUsed/>
    <w:rsid w:val="00C96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96640"/>
    <w:rPr>
      <w:rFonts w:ascii="Courier New" w:hAnsi="Courier New" w:cs="Courier New"/>
      <w:sz w:val="20"/>
      <w:szCs w:val="20"/>
      <w:lang w:eastAsia="en-US"/>
    </w:rPr>
  </w:style>
  <w:style w:type="character" w:customStyle="1" w:styleId="hljs-comment">
    <w:name w:val="hljs-comment"/>
    <w:basedOn w:val="DefaultParagraphFont"/>
    <w:rsid w:val="00C96640"/>
  </w:style>
  <w:style w:type="character" w:customStyle="1" w:styleId="hljs-string">
    <w:name w:val="hljs-string"/>
    <w:basedOn w:val="DefaultParagraphFont"/>
    <w:rsid w:val="00C96640"/>
  </w:style>
  <w:style w:type="character" w:customStyle="1" w:styleId="hljs-subst">
    <w:name w:val="hljs-subst"/>
    <w:basedOn w:val="DefaultParagraphFont"/>
    <w:rsid w:val="00C96640"/>
  </w:style>
  <w:style w:type="character" w:customStyle="1" w:styleId="hljs-keyword">
    <w:name w:val="hljs-keyword"/>
    <w:basedOn w:val="DefaultParagraphFont"/>
    <w:rsid w:val="00C96640"/>
  </w:style>
  <w:style w:type="character" w:customStyle="1" w:styleId="hljs-number">
    <w:name w:val="hljs-number"/>
    <w:basedOn w:val="DefaultParagraphFont"/>
    <w:rsid w:val="00C96640"/>
  </w:style>
  <w:style w:type="character" w:styleId="Hyperlink">
    <w:name w:val="Hyperlink"/>
    <w:basedOn w:val="DefaultParagraphFont"/>
    <w:uiPriority w:val="99"/>
    <w:unhideWhenUsed/>
    <w:rsid w:val="00C96640"/>
    <w:rPr>
      <w:color w:val="0000FF"/>
      <w:u w:val="single"/>
    </w:rPr>
  </w:style>
  <w:style w:type="character" w:customStyle="1" w:styleId="hljs-constant">
    <w:name w:val="hljs-constant"/>
    <w:basedOn w:val="DefaultParagraphFont"/>
    <w:rsid w:val="00C96640"/>
  </w:style>
  <w:style w:type="character" w:customStyle="1" w:styleId="hljs-function">
    <w:name w:val="hljs-function"/>
    <w:basedOn w:val="DefaultParagraphFont"/>
    <w:rsid w:val="00C96640"/>
  </w:style>
  <w:style w:type="character" w:customStyle="1" w:styleId="hljs-title">
    <w:name w:val="hljs-title"/>
    <w:basedOn w:val="DefaultParagraphFont"/>
    <w:rsid w:val="00C96640"/>
  </w:style>
  <w:style w:type="character" w:customStyle="1" w:styleId="hljs-params">
    <w:name w:val="hljs-params"/>
    <w:basedOn w:val="DefaultParagraphFont"/>
    <w:rsid w:val="00C96640"/>
  </w:style>
  <w:style w:type="paragraph" w:styleId="TOC1">
    <w:name w:val="toc 1"/>
    <w:basedOn w:val="Normal"/>
    <w:next w:val="Normal"/>
    <w:autoRedefine/>
    <w:uiPriority w:val="39"/>
    <w:unhideWhenUsed/>
    <w:rsid w:val="000265D5"/>
    <w:pPr>
      <w:spacing w:before="120"/>
    </w:pPr>
    <w:rPr>
      <w:rFonts w:asciiTheme="minorHAnsi" w:hAnsiTheme="minorHAnsi" w:cstheme="minorHAnsi"/>
      <w:b/>
      <w:bCs/>
    </w:rPr>
  </w:style>
  <w:style w:type="paragraph" w:styleId="TOC2">
    <w:name w:val="toc 2"/>
    <w:basedOn w:val="Normal"/>
    <w:next w:val="Normal"/>
    <w:autoRedefine/>
    <w:uiPriority w:val="39"/>
    <w:unhideWhenUsed/>
    <w:rsid w:val="000265D5"/>
    <w:pPr>
      <w:ind w:left="240"/>
    </w:pPr>
    <w:rPr>
      <w:rFonts w:asciiTheme="minorHAnsi" w:hAnsiTheme="minorHAnsi" w:cstheme="minorHAnsi"/>
      <w:b/>
      <w:bCs/>
    </w:rPr>
  </w:style>
  <w:style w:type="paragraph" w:styleId="TOC3">
    <w:name w:val="toc 3"/>
    <w:basedOn w:val="Normal"/>
    <w:next w:val="Normal"/>
    <w:autoRedefine/>
    <w:uiPriority w:val="39"/>
    <w:unhideWhenUsed/>
    <w:rsid w:val="000265D5"/>
    <w:pPr>
      <w:ind w:left="480"/>
    </w:pPr>
    <w:rPr>
      <w:rFonts w:asciiTheme="minorHAnsi" w:hAnsiTheme="minorHAnsi" w:cstheme="minorHAnsi"/>
    </w:rPr>
  </w:style>
  <w:style w:type="paragraph" w:styleId="TOC4">
    <w:name w:val="toc 4"/>
    <w:basedOn w:val="Normal"/>
    <w:next w:val="Normal"/>
    <w:autoRedefine/>
    <w:uiPriority w:val="39"/>
    <w:semiHidden/>
    <w:unhideWhenUsed/>
    <w:rsid w:val="000265D5"/>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0265D5"/>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0265D5"/>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0265D5"/>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0265D5"/>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0265D5"/>
    <w:pPr>
      <w:ind w:left="1920"/>
    </w:pPr>
    <w:rPr>
      <w:rFonts w:asciiTheme="minorHAnsi" w:hAnsiTheme="minorHAnsi" w:cstheme="minorHAnsi"/>
      <w:sz w:val="20"/>
      <w:szCs w:val="20"/>
    </w:rPr>
  </w:style>
  <w:style w:type="paragraph" w:styleId="NormalWeb">
    <w:name w:val="Normal (Web)"/>
    <w:basedOn w:val="Normal"/>
    <w:uiPriority w:val="99"/>
    <w:unhideWhenUsed/>
    <w:qFormat/>
    <w:rsid w:val="000A3F9F"/>
    <w:pPr>
      <w:spacing w:before="100" w:beforeAutospacing="1" w:after="100" w:afterAutospacing="1"/>
    </w:pPr>
    <w:rPr>
      <w:color w:val="000000" w:themeColor="text1"/>
    </w:rPr>
  </w:style>
  <w:style w:type="character" w:customStyle="1" w:styleId="vi">
    <w:name w:val="vi"/>
    <w:basedOn w:val="DefaultParagraphFont"/>
    <w:rsid w:val="002D46AC"/>
  </w:style>
  <w:style w:type="character" w:customStyle="1" w:styleId="p">
    <w:name w:val="p"/>
    <w:basedOn w:val="DefaultParagraphFont"/>
    <w:rsid w:val="002D46AC"/>
  </w:style>
  <w:style w:type="character" w:customStyle="1" w:styleId="nf">
    <w:name w:val="nf"/>
    <w:basedOn w:val="DefaultParagraphFont"/>
    <w:rsid w:val="002D46AC"/>
  </w:style>
  <w:style w:type="character" w:customStyle="1" w:styleId="k">
    <w:name w:val="k"/>
    <w:basedOn w:val="DefaultParagraphFont"/>
    <w:rsid w:val="002D46AC"/>
  </w:style>
  <w:style w:type="character" w:customStyle="1" w:styleId="o">
    <w:name w:val="o"/>
    <w:basedOn w:val="DefaultParagraphFont"/>
    <w:rsid w:val="002D46AC"/>
  </w:style>
  <w:style w:type="character" w:customStyle="1" w:styleId="nb">
    <w:name w:val="nb"/>
    <w:basedOn w:val="DefaultParagraphFont"/>
    <w:rsid w:val="002D46AC"/>
  </w:style>
  <w:style w:type="character" w:customStyle="1" w:styleId="s2">
    <w:name w:val="s2"/>
    <w:basedOn w:val="DefaultParagraphFont"/>
    <w:rsid w:val="002D46AC"/>
  </w:style>
  <w:style w:type="character" w:customStyle="1" w:styleId="si">
    <w:name w:val="si"/>
    <w:basedOn w:val="DefaultParagraphFont"/>
    <w:rsid w:val="002D46AC"/>
  </w:style>
  <w:style w:type="character" w:customStyle="1" w:styleId="hljs-symbol">
    <w:name w:val="hljs-symbol"/>
    <w:basedOn w:val="DefaultParagraphFont"/>
    <w:rsid w:val="000810FE"/>
  </w:style>
  <w:style w:type="character" w:customStyle="1" w:styleId="mw-headline">
    <w:name w:val="mw-headline"/>
    <w:basedOn w:val="DefaultParagraphFont"/>
    <w:rsid w:val="00922840"/>
  </w:style>
  <w:style w:type="character" w:customStyle="1" w:styleId="mw-editsection">
    <w:name w:val="mw-editsection"/>
    <w:basedOn w:val="DefaultParagraphFont"/>
    <w:rsid w:val="00922840"/>
  </w:style>
  <w:style w:type="character" w:customStyle="1" w:styleId="mw-editsection-bracket">
    <w:name w:val="mw-editsection-bracket"/>
    <w:basedOn w:val="DefaultParagraphFont"/>
    <w:rsid w:val="00922840"/>
  </w:style>
  <w:style w:type="character" w:styleId="HTMLTypewriter">
    <w:name w:val="HTML Typewriter"/>
    <w:basedOn w:val="DefaultParagraphFont"/>
    <w:uiPriority w:val="99"/>
    <w:semiHidden/>
    <w:unhideWhenUsed/>
    <w:rsid w:val="00922840"/>
    <w:rPr>
      <w:rFonts w:ascii="Courier New" w:eastAsiaTheme="minorEastAsia" w:hAnsi="Courier New" w:cs="Courier New"/>
      <w:sz w:val="20"/>
      <w:szCs w:val="20"/>
    </w:rPr>
  </w:style>
  <w:style w:type="character" w:customStyle="1" w:styleId="method-name">
    <w:name w:val="method-name"/>
    <w:basedOn w:val="DefaultParagraphFont"/>
    <w:rsid w:val="00922840"/>
  </w:style>
  <w:style w:type="character" w:customStyle="1" w:styleId="hljs-doctype">
    <w:name w:val="hljs-doctype"/>
    <w:basedOn w:val="DefaultParagraphFont"/>
    <w:rsid w:val="006B28F2"/>
  </w:style>
  <w:style w:type="character" w:customStyle="1" w:styleId="hljs-tag">
    <w:name w:val="hljs-tag"/>
    <w:basedOn w:val="DefaultParagraphFont"/>
    <w:rsid w:val="006B28F2"/>
  </w:style>
  <w:style w:type="character" w:customStyle="1" w:styleId="hljs-attribute">
    <w:name w:val="hljs-attribute"/>
    <w:basedOn w:val="DefaultParagraphFont"/>
    <w:rsid w:val="006B28F2"/>
  </w:style>
  <w:style w:type="character" w:customStyle="1" w:styleId="hljs-value">
    <w:name w:val="hljs-value"/>
    <w:basedOn w:val="DefaultParagraphFont"/>
    <w:rsid w:val="006B28F2"/>
  </w:style>
  <w:style w:type="character" w:customStyle="1" w:styleId="NoSpacingChar">
    <w:name w:val="No Spacing Char"/>
    <w:basedOn w:val="DefaultParagraphFont"/>
    <w:link w:val="NoSpacing"/>
    <w:uiPriority w:val="1"/>
    <w:rsid w:val="000A4094"/>
  </w:style>
  <w:style w:type="character" w:customStyle="1" w:styleId="hljs-operator">
    <w:name w:val="hljs-operator"/>
    <w:basedOn w:val="DefaultParagraphFont"/>
    <w:rsid w:val="000A4094"/>
  </w:style>
  <w:style w:type="character" w:customStyle="1" w:styleId="hljs-builtin">
    <w:name w:val="hljs-built_in"/>
    <w:basedOn w:val="DefaultParagraphFont"/>
    <w:rsid w:val="000A4094"/>
  </w:style>
  <w:style w:type="paragraph" w:customStyle="1" w:styleId="CodeBlock">
    <w:name w:val="Code Block"/>
    <w:basedOn w:val="Normal"/>
    <w:qFormat/>
    <w:rsid w:val="00766464"/>
    <w:pPr>
      <w:framePr w:hSpace="181" w:vSpace="181" w:wrap="notBeside" w:vAnchor="text" w:hAnchor="text" w:y="1"/>
      <w:shd w:val="solid" w:color="F9D4E8" w:themeColor="accent1" w:themeTint="33" w:fill="auto"/>
      <w:ind w:left="1134" w:right="1134"/>
    </w:pPr>
    <w:rPr>
      <w:rFonts w:ascii="Consolas" w:hAnsi="Consolas" w:cs="Courier New"/>
      <w:color w:val="8959A8"/>
      <w:spacing w:val="3"/>
      <w:sz w:val="20"/>
      <w:szCs w:val="20"/>
      <w:bdr w:val="none" w:sz="0" w:space="0" w:color="auto" w:frame="1"/>
    </w:rPr>
  </w:style>
  <w:style w:type="character" w:customStyle="1" w:styleId="hljs-class">
    <w:name w:val="hljs-class"/>
    <w:basedOn w:val="DefaultParagraphFont"/>
    <w:rsid w:val="00FF221C"/>
  </w:style>
  <w:style w:type="character" w:customStyle="1" w:styleId="hljs-variable">
    <w:name w:val="hljs-variable"/>
    <w:basedOn w:val="DefaultParagraphFont"/>
    <w:rsid w:val="00FF221C"/>
  </w:style>
  <w:style w:type="paragraph" w:customStyle="1" w:styleId="Codeline">
    <w:name w:val="Code line"/>
    <w:basedOn w:val="Normal"/>
    <w:qFormat/>
    <w:rsid w:val="0025641A"/>
    <w:pPr>
      <w:shd w:val="clear" w:color="F9D4E8" w:themeColor="accent1" w:themeTint="33" w:fill="auto"/>
      <w:spacing w:after="120" w:line="408" w:lineRule="atLeast"/>
    </w:pPr>
    <w:rPr>
      <w:rFonts w:ascii="Consolas" w:hAnsi="Consolas"/>
      <w:color w:val="333333"/>
    </w:rPr>
  </w:style>
  <w:style w:type="paragraph" w:customStyle="1" w:styleId="Codelin32">
    <w:name w:val="Code lin32"/>
    <w:basedOn w:val="Normal"/>
    <w:qFormat/>
    <w:rsid w:val="009D51C2"/>
    <w:rPr>
      <w:rFonts w:ascii="Consolas" w:hAnsi="Consolas"/>
    </w:rPr>
  </w:style>
  <w:style w:type="character" w:customStyle="1" w:styleId="hljs-inheritance">
    <w:name w:val="hljs-inheritance"/>
    <w:basedOn w:val="DefaultParagraphFont"/>
    <w:rsid w:val="009D51C2"/>
  </w:style>
  <w:style w:type="character" w:customStyle="1" w:styleId="hljs-parent">
    <w:name w:val="hljs-parent"/>
    <w:basedOn w:val="DefaultParagraphFont"/>
    <w:rsid w:val="009D51C2"/>
  </w:style>
  <w:style w:type="table" w:styleId="GridTable4-Accent1">
    <w:name w:val="Grid Table 4 Accent 1"/>
    <w:basedOn w:val="TableNormal"/>
    <w:uiPriority w:val="49"/>
    <w:rsid w:val="00BC5679"/>
    <w:pPr>
      <w:spacing w:after="0" w:line="240" w:lineRule="auto"/>
    </w:pPr>
    <w:tblPr>
      <w:tblStyleRowBandSize w:val="1"/>
      <w:tblStyleColBandSize w:val="1"/>
      <w:tblInd w:w="0" w:type="dxa"/>
      <w:tblBorders>
        <w:top w:val="single" w:sz="4" w:space="0" w:color="EE80BC" w:themeColor="accent1" w:themeTint="99"/>
        <w:left w:val="single" w:sz="4" w:space="0" w:color="EE80BC" w:themeColor="accent1" w:themeTint="99"/>
        <w:bottom w:val="single" w:sz="4" w:space="0" w:color="EE80BC" w:themeColor="accent1" w:themeTint="99"/>
        <w:right w:val="single" w:sz="4" w:space="0" w:color="EE80BC" w:themeColor="accent1" w:themeTint="99"/>
        <w:insideH w:val="single" w:sz="4" w:space="0" w:color="EE80BC" w:themeColor="accent1" w:themeTint="99"/>
        <w:insideV w:val="single" w:sz="4" w:space="0" w:color="EE80BC"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32D91" w:themeColor="accent1"/>
          <w:left w:val="single" w:sz="4" w:space="0" w:color="E32D91" w:themeColor="accent1"/>
          <w:bottom w:val="single" w:sz="4" w:space="0" w:color="E32D91" w:themeColor="accent1"/>
          <w:right w:val="single" w:sz="4" w:space="0" w:color="E32D91" w:themeColor="accent1"/>
          <w:insideH w:val="nil"/>
          <w:insideV w:val="nil"/>
        </w:tcBorders>
        <w:shd w:val="clear" w:color="auto" w:fill="E32D91" w:themeFill="accent1"/>
      </w:tcPr>
    </w:tblStylePr>
    <w:tblStylePr w:type="lastRow">
      <w:rPr>
        <w:b/>
        <w:bCs/>
      </w:rPr>
      <w:tblPr/>
      <w:tcPr>
        <w:tcBorders>
          <w:top w:val="double" w:sz="4" w:space="0" w:color="E32D91" w:themeColor="accent1"/>
        </w:tcBorders>
      </w:tcPr>
    </w:tblStylePr>
    <w:tblStylePr w:type="firstCol">
      <w:rPr>
        <w:b/>
        <w:bCs/>
      </w:rPr>
    </w:tblStylePr>
    <w:tblStylePr w:type="lastCol">
      <w:rPr>
        <w:b/>
        <w:bCs/>
      </w:rPr>
    </w:tblStylePr>
    <w:tblStylePr w:type="band1Vert">
      <w:tblPr/>
      <w:tcPr>
        <w:shd w:val="clear" w:color="auto" w:fill="F9D4E8" w:themeFill="accent1" w:themeFillTint="33"/>
      </w:tcPr>
    </w:tblStylePr>
    <w:tblStylePr w:type="band1Horz">
      <w:tblPr/>
      <w:tcPr>
        <w:shd w:val="clear" w:color="auto" w:fill="F9D4E8" w:themeFill="accent1" w:themeFillTint="33"/>
      </w:tcPr>
    </w:tblStylePr>
  </w:style>
  <w:style w:type="character" w:customStyle="1" w:styleId="hljs-name">
    <w:name w:val="hljs-name"/>
    <w:basedOn w:val="DefaultParagraphFont"/>
    <w:rsid w:val="000811AB"/>
  </w:style>
  <w:style w:type="character" w:customStyle="1" w:styleId="hljs-attr">
    <w:name w:val="hljs-attr"/>
    <w:basedOn w:val="DefaultParagraphFont"/>
    <w:rsid w:val="000811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74792">
      <w:bodyDiv w:val="1"/>
      <w:marLeft w:val="0"/>
      <w:marRight w:val="0"/>
      <w:marTop w:val="0"/>
      <w:marBottom w:val="0"/>
      <w:divBdr>
        <w:top w:val="none" w:sz="0" w:space="0" w:color="auto"/>
        <w:left w:val="none" w:sz="0" w:space="0" w:color="auto"/>
        <w:bottom w:val="none" w:sz="0" w:space="0" w:color="auto"/>
        <w:right w:val="none" w:sz="0" w:space="0" w:color="auto"/>
      </w:divBdr>
    </w:div>
    <w:div w:id="159735914">
      <w:bodyDiv w:val="1"/>
      <w:marLeft w:val="0"/>
      <w:marRight w:val="0"/>
      <w:marTop w:val="0"/>
      <w:marBottom w:val="0"/>
      <w:divBdr>
        <w:top w:val="none" w:sz="0" w:space="0" w:color="auto"/>
        <w:left w:val="none" w:sz="0" w:space="0" w:color="auto"/>
        <w:bottom w:val="none" w:sz="0" w:space="0" w:color="auto"/>
        <w:right w:val="none" w:sz="0" w:space="0" w:color="auto"/>
      </w:divBdr>
    </w:div>
    <w:div w:id="261843690">
      <w:bodyDiv w:val="1"/>
      <w:marLeft w:val="0"/>
      <w:marRight w:val="0"/>
      <w:marTop w:val="0"/>
      <w:marBottom w:val="0"/>
      <w:divBdr>
        <w:top w:val="none" w:sz="0" w:space="0" w:color="auto"/>
        <w:left w:val="none" w:sz="0" w:space="0" w:color="auto"/>
        <w:bottom w:val="none" w:sz="0" w:space="0" w:color="auto"/>
        <w:right w:val="none" w:sz="0" w:space="0" w:color="auto"/>
      </w:divBdr>
    </w:div>
    <w:div w:id="365837673">
      <w:bodyDiv w:val="1"/>
      <w:marLeft w:val="0"/>
      <w:marRight w:val="0"/>
      <w:marTop w:val="0"/>
      <w:marBottom w:val="0"/>
      <w:divBdr>
        <w:top w:val="none" w:sz="0" w:space="0" w:color="auto"/>
        <w:left w:val="none" w:sz="0" w:space="0" w:color="auto"/>
        <w:bottom w:val="none" w:sz="0" w:space="0" w:color="auto"/>
        <w:right w:val="none" w:sz="0" w:space="0" w:color="auto"/>
      </w:divBdr>
      <w:divsChild>
        <w:div w:id="948851992">
          <w:marLeft w:val="0"/>
          <w:marRight w:val="0"/>
          <w:marTop w:val="0"/>
          <w:marBottom w:val="0"/>
          <w:divBdr>
            <w:top w:val="none" w:sz="0" w:space="0" w:color="auto"/>
            <w:left w:val="none" w:sz="0" w:space="0" w:color="auto"/>
            <w:bottom w:val="none" w:sz="0" w:space="0" w:color="auto"/>
            <w:right w:val="none" w:sz="0" w:space="0" w:color="auto"/>
          </w:divBdr>
        </w:div>
      </w:divsChild>
    </w:div>
    <w:div w:id="383984875">
      <w:bodyDiv w:val="1"/>
      <w:marLeft w:val="0"/>
      <w:marRight w:val="0"/>
      <w:marTop w:val="0"/>
      <w:marBottom w:val="0"/>
      <w:divBdr>
        <w:top w:val="none" w:sz="0" w:space="0" w:color="auto"/>
        <w:left w:val="none" w:sz="0" w:space="0" w:color="auto"/>
        <w:bottom w:val="none" w:sz="0" w:space="0" w:color="auto"/>
        <w:right w:val="none" w:sz="0" w:space="0" w:color="auto"/>
      </w:divBdr>
    </w:div>
    <w:div w:id="637148769">
      <w:bodyDiv w:val="1"/>
      <w:marLeft w:val="0"/>
      <w:marRight w:val="0"/>
      <w:marTop w:val="0"/>
      <w:marBottom w:val="0"/>
      <w:divBdr>
        <w:top w:val="none" w:sz="0" w:space="0" w:color="auto"/>
        <w:left w:val="none" w:sz="0" w:space="0" w:color="auto"/>
        <w:bottom w:val="none" w:sz="0" w:space="0" w:color="auto"/>
        <w:right w:val="none" w:sz="0" w:space="0" w:color="auto"/>
      </w:divBdr>
    </w:div>
    <w:div w:id="700517820">
      <w:bodyDiv w:val="1"/>
      <w:marLeft w:val="0"/>
      <w:marRight w:val="0"/>
      <w:marTop w:val="0"/>
      <w:marBottom w:val="0"/>
      <w:divBdr>
        <w:top w:val="none" w:sz="0" w:space="0" w:color="auto"/>
        <w:left w:val="none" w:sz="0" w:space="0" w:color="auto"/>
        <w:bottom w:val="none" w:sz="0" w:space="0" w:color="auto"/>
        <w:right w:val="none" w:sz="0" w:space="0" w:color="auto"/>
      </w:divBdr>
    </w:div>
    <w:div w:id="757672803">
      <w:bodyDiv w:val="1"/>
      <w:marLeft w:val="0"/>
      <w:marRight w:val="0"/>
      <w:marTop w:val="0"/>
      <w:marBottom w:val="0"/>
      <w:divBdr>
        <w:top w:val="none" w:sz="0" w:space="0" w:color="auto"/>
        <w:left w:val="none" w:sz="0" w:space="0" w:color="auto"/>
        <w:bottom w:val="none" w:sz="0" w:space="0" w:color="auto"/>
        <w:right w:val="none" w:sz="0" w:space="0" w:color="auto"/>
      </w:divBdr>
    </w:div>
    <w:div w:id="801076479">
      <w:bodyDiv w:val="1"/>
      <w:marLeft w:val="0"/>
      <w:marRight w:val="0"/>
      <w:marTop w:val="0"/>
      <w:marBottom w:val="0"/>
      <w:divBdr>
        <w:top w:val="none" w:sz="0" w:space="0" w:color="auto"/>
        <w:left w:val="none" w:sz="0" w:space="0" w:color="auto"/>
        <w:bottom w:val="none" w:sz="0" w:space="0" w:color="auto"/>
        <w:right w:val="none" w:sz="0" w:space="0" w:color="auto"/>
      </w:divBdr>
      <w:divsChild>
        <w:div w:id="1880047810">
          <w:marLeft w:val="0"/>
          <w:marRight w:val="0"/>
          <w:marTop w:val="0"/>
          <w:marBottom w:val="0"/>
          <w:divBdr>
            <w:top w:val="none" w:sz="0" w:space="0" w:color="auto"/>
            <w:left w:val="none" w:sz="0" w:space="0" w:color="auto"/>
            <w:bottom w:val="single" w:sz="6" w:space="0" w:color="666666"/>
            <w:right w:val="none" w:sz="0" w:space="0" w:color="auto"/>
          </w:divBdr>
        </w:div>
        <w:div w:id="1861166090">
          <w:marLeft w:val="0"/>
          <w:marRight w:val="0"/>
          <w:marTop w:val="0"/>
          <w:marBottom w:val="0"/>
          <w:divBdr>
            <w:top w:val="none" w:sz="0" w:space="0" w:color="auto"/>
            <w:left w:val="none" w:sz="0" w:space="0" w:color="auto"/>
            <w:bottom w:val="none" w:sz="0" w:space="0" w:color="auto"/>
            <w:right w:val="none" w:sz="0" w:space="0" w:color="auto"/>
          </w:divBdr>
        </w:div>
      </w:divsChild>
    </w:div>
    <w:div w:id="935791764">
      <w:bodyDiv w:val="1"/>
      <w:marLeft w:val="0"/>
      <w:marRight w:val="0"/>
      <w:marTop w:val="0"/>
      <w:marBottom w:val="0"/>
      <w:divBdr>
        <w:top w:val="none" w:sz="0" w:space="0" w:color="auto"/>
        <w:left w:val="none" w:sz="0" w:space="0" w:color="auto"/>
        <w:bottom w:val="none" w:sz="0" w:space="0" w:color="auto"/>
        <w:right w:val="none" w:sz="0" w:space="0" w:color="auto"/>
      </w:divBdr>
      <w:divsChild>
        <w:div w:id="1167941771">
          <w:marLeft w:val="0"/>
          <w:marRight w:val="0"/>
          <w:marTop w:val="0"/>
          <w:marBottom w:val="0"/>
          <w:divBdr>
            <w:top w:val="none" w:sz="0" w:space="0" w:color="auto"/>
            <w:left w:val="none" w:sz="0" w:space="0" w:color="auto"/>
            <w:bottom w:val="single" w:sz="6" w:space="0" w:color="666666"/>
            <w:right w:val="none" w:sz="0" w:space="0" w:color="auto"/>
          </w:divBdr>
        </w:div>
        <w:div w:id="1390377103">
          <w:marLeft w:val="0"/>
          <w:marRight w:val="0"/>
          <w:marTop w:val="0"/>
          <w:marBottom w:val="0"/>
          <w:divBdr>
            <w:top w:val="none" w:sz="0" w:space="0" w:color="auto"/>
            <w:left w:val="none" w:sz="0" w:space="0" w:color="auto"/>
            <w:bottom w:val="none" w:sz="0" w:space="0" w:color="auto"/>
            <w:right w:val="none" w:sz="0" w:space="0" w:color="auto"/>
          </w:divBdr>
        </w:div>
      </w:divsChild>
    </w:div>
    <w:div w:id="1130589005">
      <w:bodyDiv w:val="1"/>
      <w:marLeft w:val="0"/>
      <w:marRight w:val="0"/>
      <w:marTop w:val="0"/>
      <w:marBottom w:val="0"/>
      <w:divBdr>
        <w:top w:val="none" w:sz="0" w:space="0" w:color="auto"/>
        <w:left w:val="none" w:sz="0" w:space="0" w:color="auto"/>
        <w:bottom w:val="none" w:sz="0" w:space="0" w:color="auto"/>
        <w:right w:val="none" w:sz="0" w:space="0" w:color="auto"/>
      </w:divBdr>
    </w:div>
    <w:div w:id="1219592038">
      <w:bodyDiv w:val="1"/>
      <w:marLeft w:val="0"/>
      <w:marRight w:val="0"/>
      <w:marTop w:val="0"/>
      <w:marBottom w:val="0"/>
      <w:divBdr>
        <w:top w:val="none" w:sz="0" w:space="0" w:color="auto"/>
        <w:left w:val="none" w:sz="0" w:space="0" w:color="auto"/>
        <w:bottom w:val="none" w:sz="0" w:space="0" w:color="auto"/>
        <w:right w:val="none" w:sz="0" w:space="0" w:color="auto"/>
      </w:divBdr>
    </w:div>
    <w:div w:id="1315182740">
      <w:bodyDiv w:val="1"/>
      <w:marLeft w:val="0"/>
      <w:marRight w:val="0"/>
      <w:marTop w:val="0"/>
      <w:marBottom w:val="0"/>
      <w:divBdr>
        <w:top w:val="none" w:sz="0" w:space="0" w:color="auto"/>
        <w:left w:val="none" w:sz="0" w:space="0" w:color="auto"/>
        <w:bottom w:val="none" w:sz="0" w:space="0" w:color="auto"/>
        <w:right w:val="none" w:sz="0" w:space="0" w:color="auto"/>
      </w:divBdr>
    </w:div>
    <w:div w:id="1331180668">
      <w:bodyDiv w:val="1"/>
      <w:marLeft w:val="0"/>
      <w:marRight w:val="0"/>
      <w:marTop w:val="0"/>
      <w:marBottom w:val="0"/>
      <w:divBdr>
        <w:top w:val="none" w:sz="0" w:space="0" w:color="auto"/>
        <w:left w:val="none" w:sz="0" w:space="0" w:color="auto"/>
        <w:bottom w:val="none" w:sz="0" w:space="0" w:color="auto"/>
        <w:right w:val="none" w:sz="0" w:space="0" w:color="auto"/>
      </w:divBdr>
    </w:div>
    <w:div w:id="1336878460">
      <w:bodyDiv w:val="1"/>
      <w:marLeft w:val="0"/>
      <w:marRight w:val="0"/>
      <w:marTop w:val="0"/>
      <w:marBottom w:val="0"/>
      <w:divBdr>
        <w:top w:val="none" w:sz="0" w:space="0" w:color="auto"/>
        <w:left w:val="none" w:sz="0" w:space="0" w:color="auto"/>
        <w:bottom w:val="none" w:sz="0" w:space="0" w:color="auto"/>
        <w:right w:val="none" w:sz="0" w:space="0" w:color="auto"/>
      </w:divBdr>
    </w:div>
    <w:div w:id="1361081032">
      <w:bodyDiv w:val="1"/>
      <w:marLeft w:val="0"/>
      <w:marRight w:val="0"/>
      <w:marTop w:val="0"/>
      <w:marBottom w:val="0"/>
      <w:divBdr>
        <w:top w:val="none" w:sz="0" w:space="0" w:color="auto"/>
        <w:left w:val="none" w:sz="0" w:space="0" w:color="auto"/>
        <w:bottom w:val="none" w:sz="0" w:space="0" w:color="auto"/>
        <w:right w:val="none" w:sz="0" w:space="0" w:color="auto"/>
      </w:divBdr>
    </w:div>
    <w:div w:id="1574318445">
      <w:bodyDiv w:val="1"/>
      <w:marLeft w:val="0"/>
      <w:marRight w:val="0"/>
      <w:marTop w:val="0"/>
      <w:marBottom w:val="0"/>
      <w:divBdr>
        <w:top w:val="none" w:sz="0" w:space="0" w:color="auto"/>
        <w:left w:val="none" w:sz="0" w:space="0" w:color="auto"/>
        <w:bottom w:val="none" w:sz="0" w:space="0" w:color="auto"/>
        <w:right w:val="none" w:sz="0" w:space="0" w:color="auto"/>
      </w:divBdr>
    </w:div>
    <w:div w:id="1656688362">
      <w:bodyDiv w:val="1"/>
      <w:marLeft w:val="0"/>
      <w:marRight w:val="0"/>
      <w:marTop w:val="0"/>
      <w:marBottom w:val="0"/>
      <w:divBdr>
        <w:top w:val="none" w:sz="0" w:space="0" w:color="auto"/>
        <w:left w:val="none" w:sz="0" w:space="0" w:color="auto"/>
        <w:bottom w:val="none" w:sz="0" w:space="0" w:color="auto"/>
        <w:right w:val="none" w:sz="0" w:space="0" w:color="auto"/>
      </w:divBdr>
    </w:div>
    <w:div w:id="1860582515">
      <w:bodyDiv w:val="1"/>
      <w:marLeft w:val="0"/>
      <w:marRight w:val="0"/>
      <w:marTop w:val="0"/>
      <w:marBottom w:val="0"/>
      <w:divBdr>
        <w:top w:val="none" w:sz="0" w:space="0" w:color="auto"/>
        <w:left w:val="none" w:sz="0" w:space="0" w:color="auto"/>
        <w:bottom w:val="none" w:sz="0" w:space="0" w:color="auto"/>
        <w:right w:val="none" w:sz="0" w:space="0" w:color="auto"/>
      </w:divBdr>
    </w:div>
    <w:div w:id="1863349753">
      <w:bodyDiv w:val="1"/>
      <w:marLeft w:val="0"/>
      <w:marRight w:val="0"/>
      <w:marTop w:val="0"/>
      <w:marBottom w:val="0"/>
      <w:divBdr>
        <w:top w:val="none" w:sz="0" w:space="0" w:color="auto"/>
        <w:left w:val="none" w:sz="0" w:space="0" w:color="auto"/>
        <w:bottom w:val="none" w:sz="0" w:space="0" w:color="auto"/>
        <w:right w:val="none" w:sz="0" w:space="0" w:color="auto"/>
      </w:divBdr>
      <w:divsChild>
        <w:div w:id="1209996419">
          <w:marLeft w:val="547"/>
          <w:marRight w:val="0"/>
          <w:marTop w:val="200"/>
          <w:marBottom w:val="0"/>
          <w:divBdr>
            <w:top w:val="none" w:sz="0" w:space="0" w:color="auto"/>
            <w:left w:val="none" w:sz="0" w:space="0" w:color="auto"/>
            <w:bottom w:val="none" w:sz="0" w:space="0" w:color="auto"/>
            <w:right w:val="none" w:sz="0" w:space="0" w:color="auto"/>
          </w:divBdr>
        </w:div>
        <w:div w:id="68431373">
          <w:marLeft w:val="547"/>
          <w:marRight w:val="0"/>
          <w:marTop w:val="200"/>
          <w:marBottom w:val="0"/>
          <w:divBdr>
            <w:top w:val="none" w:sz="0" w:space="0" w:color="auto"/>
            <w:left w:val="none" w:sz="0" w:space="0" w:color="auto"/>
            <w:bottom w:val="none" w:sz="0" w:space="0" w:color="auto"/>
            <w:right w:val="none" w:sz="0" w:space="0" w:color="auto"/>
          </w:divBdr>
        </w:div>
        <w:div w:id="991561191">
          <w:marLeft w:val="547"/>
          <w:marRight w:val="0"/>
          <w:marTop w:val="200"/>
          <w:marBottom w:val="0"/>
          <w:divBdr>
            <w:top w:val="none" w:sz="0" w:space="0" w:color="auto"/>
            <w:left w:val="none" w:sz="0" w:space="0" w:color="auto"/>
            <w:bottom w:val="none" w:sz="0" w:space="0" w:color="auto"/>
            <w:right w:val="none" w:sz="0" w:space="0" w:color="auto"/>
          </w:divBdr>
        </w:div>
      </w:divsChild>
    </w:div>
    <w:div w:id="1866939417">
      <w:bodyDiv w:val="1"/>
      <w:marLeft w:val="0"/>
      <w:marRight w:val="0"/>
      <w:marTop w:val="0"/>
      <w:marBottom w:val="0"/>
      <w:divBdr>
        <w:top w:val="none" w:sz="0" w:space="0" w:color="auto"/>
        <w:left w:val="none" w:sz="0" w:space="0" w:color="auto"/>
        <w:bottom w:val="none" w:sz="0" w:space="0" w:color="auto"/>
        <w:right w:val="none" w:sz="0" w:space="0" w:color="auto"/>
      </w:divBdr>
    </w:div>
    <w:div w:id="2032874028">
      <w:bodyDiv w:val="1"/>
      <w:marLeft w:val="0"/>
      <w:marRight w:val="0"/>
      <w:marTop w:val="0"/>
      <w:marBottom w:val="0"/>
      <w:divBdr>
        <w:top w:val="none" w:sz="0" w:space="0" w:color="auto"/>
        <w:left w:val="none" w:sz="0" w:space="0" w:color="auto"/>
        <w:bottom w:val="none" w:sz="0" w:space="0" w:color="auto"/>
        <w:right w:val="none" w:sz="0" w:space="0" w:color="auto"/>
      </w:divBdr>
    </w:div>
    <w:div w:id="2068412384">
      <w:bodyDiv w:val="1"/>
      <w:marLeft w:val="0"/>
      <w:marRight w:val="0"/>
      <w:marTop w:val="0"/>
      <w:marBottom w:val="0"/>
      <w:divBdr>
        <w:top w:val="none" w:sz="0" w:space="0" w:color="auto"/>
        <w:left w:val="none" w:sz="0" w:space="0" w:color="auto"/>
        <w:bottom w:val="none" w:sz="0" w:space="0" w:color="auto"/>
        <w:right w:val="none" w:sz="0" w:space="0" w:color="auto"/>
      </w:divBdr>
      <w:divsChild>
        <w:div w:id="1803617754">
          <w:marLeft w:val="0"/>
          <w:marRight w:val="0"/>
          <w:marTop w:val="0"/>
          <w:marBottom w:val="0"/>
          <w:divBdr>
            <w:top w:val="none" w:sz="0" w:space="0" w:color="auto"/>
            <w:left w:val="none" w:sz="0" w:space="0" w:color="auto"/>
            <w:bottom w:val="none" w:sz="0" w:space="0" w:color="auto"/>
            <w:right w:val="none" w:sz="0" w:space="0" w:color="auto"/>
          </w:divBdr>
          <w:divsChild>
            <w:div w:id="79640069">
              <w:marLeft w:val="0"/>
              <w:marRight w:val="0"/>
              <w:marTop w:val="0"/>
              <w:marBottom w:val="0"/>
              <w:divBdr>
                <w:top w:val="none" w:sz="0" w:space="0" w:color="auto"/>
                <w:left w:val="none" w:sz="0" w:space="0" w:color="auto"/>
                <w:bottom w:val="none" w:sz="0" w:space="0" w:color="auto"/>
                <w:right w:val="none" w:sz="0" w:space="0" w:color="auto"/>
              </w:divBdr>
              <w:divsChild>
                <w:div w:id="2007323560">
                  <w:marLeft w:val="0"/>
                  <w:marRight w:val="0"/>
                  <w:marTop w:val="0"/>
                  <w:marBottom w:val="0"/>
                  <w:divBdr>
                    <w:top w:val="none" w:sz="0" w:space="0" w:color="auto"/>
                    <w:left w:val="none" w:sz="0" w:space="0" w:color="auto"/>
                    <w:bottom w:val="none" w:sz="0" w:space="0" w:color="auto"/>
                    <w:right w:val="none" w:sz="0" w:space="0" w:color="auto"/>
                  </w:divBdr>
                  <w:divsChild>
                    <w:div w:id="133761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654340">
      <w:bodyDiv w:val="1"/>
      <w:marLeft w:val="0"/>
      <w:marRight w:val="0"/>
      <w:marTop w:val="0"/>
      <w:marBottom w:val="0"/>
      <w:divBdr>
        <w:top w:val="none" w:sz="0" w:space="0" w:color="auto"/>
        <w:left w:val="none" w:sz="0" w:space="0" w:color="auto"/>
        <w:bottom w:val="none" w:sz="0" w:space="0" w:color="auto"/>
        <w:right w:val="none" w:sz="0" w:space="0" w:color="auto"/>
      </w:divBdr>
      <w:divsChild>
        <w:div w:id="418796037">
          <w:marLeft w:val="0"/>
          <w:marRight w:val="0"/>
          <w:marTop w:val="0"/>
          <w:marBottom w:val="0"/>
          <w:divBdr>
            <w:top w:val="none" w:sz="0" w:space="0" w:color="auto"/>
            <w:left w:val="none" w:sz="0" w:space="0" w:color="auto"/>
            <w:bottom w:val="single" w:sz="6" w:space="0" w:color="666666"/>
            <w:right w:val="none" w:sz="0" w:space="0" w:color="auto"/>
          </w:divBdr>
        </w:div>
        <w:div w:id="889652564">
          <w:marLeft w:val="0"/>
          <w:marRight w:val="0"/>
          <w:marTop w:val="0"/>
          <w:marBottom w:val="0"/>
          <w:divBdr>
            <w:top w:val="none" w:sz="0" w:space="0" w:color="auto"/>
            <w:left w:val="none" w:sz="0" w:space="0" w:color="auto"/>
            <w:bottom w:val="none" w:sz="0" w:space="0" w:color="auto"/>
            <w:right w:val="none" w:sz="0" w:space="0" w:color="auto"/>
          </w:divBdr>
        </w:div>
      </w:divsChild>
    </w:div>
    <w:div w:id="2139644951">
      <w:bodyDiv w:val="1"/>
      <w:marLeft w:val="0"/>
      <w:marRight w:val="0"/>
      <w:marTop w:val="0"/>
      <w:marBottom w:val="0"/>
      <w:divBdr>
        <w:top w:val="none" w:sz="0" w:space="0" w:color="auto"/>
        <w:left w:val="none" w:sz="0" w:space="0" w:color="auto"/>
        <w:bottom w:val="none" w:sz="0" w:space="0" w:color="auto"/>
        <w:right w:val="none" w:sz="0" w:space="0" w:color="auto"/>
      </w:divBdr>
      <w:divsChild>
        <w:div w:id="1543441732">
          <w:marLeft w:val="0"/>
          <w:marRight w:val="0"/>
          <w:marTop w:val="0"/>
          <w:marBottom w:val="0"/>
          <w:divBdr>
            <w:top w:val="none" w:sz="0" w:space="0" w:color="auto"/>
            <w:left w:val="none" w:sz="0" w:space="0" w:color="auto"/>
            <w:bottom w:val="none" w:sz="0" w:space="0" w:color="auto"/>
            <w:right w:val="none" w:sz="0" w:space="0" w:color="auto"/>
          </w:divBdr>
          <w:divsChild>
            <w:div w:id="656349435">
              <w:marLeft w:val="0"/>
              <w:marRight w:val="0"/>
              <w:marTop w:val="0"/>
              <w:marBottom w:val="0"/>
              <w:divBdr>
                <w:top w:val="none" w:sz="0" w:space="0" w:color="auto"/>
                <w:left w:val="none" w:sz="0" w:space="0" w:color="auto"/>
                <w:bottom w:val="none" w:sz="0" w:space="0" w:color="auto"/>
                <w:right w:val="none" w:sz="0" w:space="0" w:color="auto"/>
              </w:divBdr>
              <w:divsChild>
                <w:div w:id="200739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onnellybarnes.com/work/" TargetMode="External"/><Relationship Id="rId20" Type="http://schemas.openxmlformats.org/officeDocument/2006/relationships/hyperlink" Target="http://api.rubyonrails.org/classes/ActionView/Helpers/UrlHelper.html" TargetMode="External"/><Relationship Id="rId21" Type="http://schemas.openxmlformats.org/officeDocument/2006/relationships/hyperlink" Target="http://guides.rubyonrails.org/form_helpers.html"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diagramData" Target="diagrams/data1.xml"/><Relationship Id="rId12" Type="http://schemas.openxmlformats.org/officeDocument/2006/relationships/diagramLayout" Target="diagrams/layout1.xml"/><Relationship Id="rId13" Type="http://schemas.openxmlformats.org/officeDocument/2006/relationships/diagramQuickStyle" Target="diagrams/quickStyle1.xml"/><Relationship Id="rId14" Type="http://schemas.openxmlformats.org/officeDocument/2006/relationships/diagramColors" Target="diagrams/colors1.xml"/><Relationship Id="rId15" Type="http://schemas.microsoft.com/office/2007/relationships/diagramDrawing" Target="diagrams/drawing1.xml"/><Relationship Id="rId16" Type="http://schemas.openxmlformats.org/officeDocument/2006/relationships/hyperlink" Target="https://gist.github.com/ga-wolf/5cb46d31e8dfa8c7114b7b9a28bbc6ea" TargetMode="External"/><Relationship Id="rId17" Type="http://schemas.openxmlformats.org/officeDocument/2006/relationships/hyperlink" Target="http://api.rubyonrails.org/classes/ActionView/Helpers/NumberHelper.html" TargetMode="External"/><Relationship Id="rId18" Type="http://schemas.openxmlformats.org/officeDocument/2006/relationships/hyperlink" Target="http://api.rubyonrails.org/classes/ActionView/Helpers/TextHelper.html" TargetMode="External"/><Relationship Id="rId19" Type="http://schemas.openxmlformats.org/officeDocument/2006/relationships/hyperlink" Target="http://api.rubyonrails.org/classes/ActionView/Helpers/AssetUrlHelper.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Jane/Library/Containers/com.microsoft.Word/Data/Library/Caches/3081/TM10002081/Research%20Paper.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B079E9-E0BF-1C42-8301-E0D63991A50F}" type="doc">
      <dgm:prSet loTypeId="urn:microsoft.com/office/officeart/2005/8/layout/process3" loCatId="" qsTypeId="urn:microsoft.com/office/officeart/2005/8/quickstyle/simple4" qsCatId="simple" csTypeId="urn:microsoft.com/office/officeart/2005/8/colors/accent1_2" csCatId="accent1" phldr="1"/>
      <dgm:spPr/>
      <dgm:t>
        <a:bodyPr/>
        <a:lstStyle/>
        <a:p>
          <a:endParaRPr lang="en-US"/>
        </a:p>
      </dgm:t>
    </dgm:pt>
    <dgm:pt modelId="{FF704944-F99F-2649-B198-6D9A12FB9F2B}">
      <dgm:prSet phldrT="[Text]"/>
      <dgm:spPr/>
      <dgm:t>
        <a:bodyPr/>
        <a:lstStyle/>
        <a:p>
          <a:r>
            <a:rPr lang="en-US" dirty="0" err="1" smtClean="0"/>
            <a:t>route.rb</a:t>
          </a:r>
          <a:endParaRPr lang="en-US" dirty="0"/>
        </a:p>
      </dgm:t>
    </dgm:pt>
    <dgm:pt modelId="{F3B0DF17-9536-CC47-BE92-E5D6EEFE23AE}" type="parTrans" cxnId="{CF083EB5-5070-F940-9724-A13959553DDB}">
      <dgm:prSet/>
      <dgm:spPr/>
      <dgm:t>
        <a:bodyPr/>
        <a:lstStyle/>
        <a:p>
          <a:endParaRPr lang="en-US"/>
        </a:p>
      </dgm:t>
    </dgm:pt>
    <dgm:pt modelId="{7D473269-3517-0B47-A033-1EBCEF0EDC1F}" type="sibTrans" cxnId="{CF083EB5-5070-F940-9724-A13959553DDB}">
      <dgm:prSet/>
      <dgm:spPr/>
      <dgm:t>
        <a:bodyPr/>
        <a:lstStyle/>
        <a:p>
          <a:endParaRPr lang="en-US"/>
        </a:p>
      </dgm:t>
    </dgm:pt>
    <dgm:pt modelId="{5C420DF4-6E82-BA4B-98B0-1A647F956C61}">
      <dgm:prSet phldrT="[Text]"/>
      <dgm:spPr/>
      <dgm:t>
        <a:bodyPr/>
        <a:lstStyle/>
        <a:p>
          <a:r>
            <a:rPr lang="en-US" dirty="0" smtClean="0"/>
            <a:t>get '/home' =&gt; '</a:t>
          </a:r>
          <a:r>
            <a:rPr lang="en-US" dirty="0" err="1" smtClean="0"/>
            <a:t>pages#home</a:t>
          </a:r>
          <a:r>
            <a:rPr lang="en-US" dirty="0" smtClean="0"/>
            <a:t>'</a:t>
          </a:r>
          <a:endParaRPr lang="en-US" dirty="0"/>
        </a:p>
      </dgm:t>
    </dgm:pt>
    <dgm:pt modelId="{2E40A2B9-501E-E646-A52B-0C8DF749A197}" type="parTrans" cxnId="{3A7C5896-731C-9E45-81CB-268CDE872884}">
      <dgm:prSet/>
      <dgm:spPr/>
      <dgm:t>
        <a:bodyPr/>
        <a:lstStyle/>
        <a:p>
          <a:endParaRPr lang="en-US"/>
        </a:p>
      </dgm:t>
    </dgm:pt>
    <dgm:pt modelId="{53ED2D85-A27C-A948-8F0B-0F30D487D65D}" type="sibTrans" cxnId="{3A7C5896-731C-9E45-81CB-268CDE872884}">
      <dgm:prSet/>
      <dgm:spPr/>
      <dgm:t>
        <a:bodyPr/>
        <a:lstStyle/>
        <a:p>
          <a:endParaRPr lang="en-US"/>
        </a:p>
      </dgm:t>
    </dgm:pt>
    <dgm:pt modelId="{42F78828-BF23-394B-B18C-B90492945CE0}">
      <dgm:prSet phldrT="[Text]"/>
      <dgm:spPr/>
      <dgm:t>
        <a:bodyPr/>
        <a:lstStyle/>
        <a:p>
          <a:r>
            <a:rPr lang="en-US" dirty="0" smtClean="0"/>
            <a:t>controller page .</a:t>
          </a:r>
          <a:r>
            <a:rPr lang="en-US" dirty="0" err="1" smtClean="0"/>
            <a:t>rb</a:t>
          </a:r>
          <a:endParaRPr lang="en-US" dirty="0"/>
        </a:p>
      </dgm:t>
    </dgm:pt>
    <dgm:pt modelId="{4ED00D69-00AE-E844-A586-69BC811CF72B}" type="parTrans" cxnId="{0F2B53D8-101C-7745-9D1C-4B1AFCF0D30A}">
      <dgm:prSet/>
      <dgm:spPr/>
      <dgm:t>
        <a:bodyPr/>
        <a:lstStyle/>
        <a:p>
          <a:endParaRPr lang="en-US"/>
        </a:p>
      </dgm:t>
    </dgm:pt>
    <dgm:pt modelId="{FF106741-F1C0-4C4A-B28D-561063BD1828}" type="sibTrans" cxnId="{0F2B53D8-101C-7745-9D1C-4B1AFCF0D30A}">
      <dgm:prSet/>
      <dgm:spPr/>
      <dgm:t>
        <a:bodyPr/>
        <a:lstStyle/>
        <a:p>
          <a:endParaRPr lang="en-US"/>
        </a:p>
      </dgm:t>
    </dgm:pt>
    <dgm:pt modelId="{180BA8F1-327F-FB43-8745-FA2B9A873869}">
      <dgm:prSet/>
      <dgm:spPr/>
      <dgm:t>
        <a:bodyPr/>
        <a:lstStyle/>
        <a:p>
          <a:r>
            <a:rPr lang="en-US" dirty="0" smtClean="0"/>
            <a:t>class AutoController &lt; </a:t>
          </a:r>
          <a:r>
            <a:rPr lang="en-US" dirty="0" err="1" smtClean="0"/>
            <a:t>ApplicationController</a:t>
          </a:r>
          <a:r>
            <a:rPr lang="en-US" dirty="0" smtClean="0"/>
            <a:t>
    def color
      @color = params[:color]
    end</a:t>
          </a:r>
          <a:endParaRPr lang="en-US" dirty="0"/>
        </a:p>
      </dgm:t>
    </dgm:pt>
    <dgm:pt modelId="{6C33177F-AFD1-9641-AD21-2CFB5E572C7A}" type="parTrans" cxnId="{26057B6C-73A1-1841-B294-5E47A59C078B}">
      <dgm:prSet/>
      <dgm:spPr/>
      <dgm:t>
        <a:bodyPr/>
        <a:lstStyle/>
        <a:p>
          <a:endParaRPr lang="en-US"/>
        </a:p>
      </dgm:t>
    </dgm:pt>
    <dgm:pt modelId="{BA1954EB-4ABB-A84C-B7AF-949C40321832}" type="sibTrans" cxnId="{26057B6C-73A1-1841-B294-5E47A59C078B}">
      <dgm:prSet/>
      <dgm:spPr/>
      <dgm:t>
        <a:bodyPr/>
        <a:lstStyle/>
        <a:p>
          <a:endParaRPr lang="en-US"/>
        </a:p>
      </dgm:t>
    </dgm:pt>
    <dgm:pt modelId="{702B3F16-1034-DF40-A010-F7A206013A0D}">
      <dgm:prSet/>
      <dgm:spPr/>
      <dgm:t>
        <a:bodyPr/>
        <a:lstStyle/>
        <a:p>
          <a:r>
            <a:rPr lang="en-US" dirty="0" smtClean="0"/>
            <a:t>Pages </a:t>
          </a:r>
          <a:r>
            <a:rPr lang="en-US" baseline="0" dirty="0" smtClean="0"/>
            <a:t> </a:t>
          </a:r>
          <a:r>
            <a:rPr lang="en-US" baseline="0" dirty="0" err="1" smtClean="0"/>
            <a:t>sub</a:t>
          </a:r>
          <a:r>
            <a:rPr lang="en-US" dirty="0" err="1" smtClean="0"/>
            <a:t>older</a:t>
          </a:r>
          <a:r>
            <a:rPr lang="en-US" dirty="0" smtClean="0"/>
            <a:t> and </a:t>
          </a:r>
          <a:r>
            <a:rPr lang="en-US" dirty="0" err="1" smtClean="0"/>
            <a:t>file.html.erb</a:t>
          </a:r>
          <a:endParaRPr lang="en-US" dirty="0"/>
        </a:p>
      </dgm:t>
    </dgm:pt>
    <dgm:pt modelId="{06F5E2D3-4226-1445-999F-0760554EA695}" type="parTrans" cxnId="{A32EDD87-6F69-3643-80D1-F8AAC5308AF1}">
      <dgm:prSet/>
      <dgm:spPr/>
      <dgm:t>
        <a:bodyPr/>
        <a:lstStyle/>
        <a:p>
          <a:endParaRPr lang="en-US"/>
        </a:p>
      </dgm:t>
    </dgm:pt>
    <dgm:pt modelId="{A2989078-C94F-D346-94FD-214F0AAB0AE1}" type="sibTrans" cxnId="{A32EDD87-6F69-3643-80D1-F8AAC5308AF1}">
      <dgm:prSet/>
      <dgm:spPr/>
      <dgm:t>
        <a:bodyPr/>
        <a:lstStyle/>
        <a:p>
          <a:endParaRPr lang="en-US"/>
        </a:p>
      </dgm:t>
    </dgm:pt>
    <dgm:pt modelId="{64E85E8C-4FC0-0249-9AC6-82937AF97BD2}">
      <dgm:prSet/>
      <dgm:spPr/>
      <dgm:t>
        <a:bodyPr/>
        <a:lstStyle/>
        <a:p>
          <a:r>
            <a:rPr lang="en-US" smtClean="0"/>
            <a:t>&lt;h3&gt;This is app/views/auto/engine.html.erb&lt;/h3&gt;
  &lt;p&gt;Torque &lt;%= @torque %&gt;  &lt;/p&gt;
  &lt;p&gt; Horse power: &lt;%= @hp %&gt;&lt;/p&gt;</a:t>
          </a:r>
          <a:endParaRPr lang="en-US"/>
        </a:p>
      </dgm:t>
    </dgm:pt>
    <dgm:pt modelId="{C2EEACC3-6CAA-D746-9537-414D3BD9D5FF}" type="parTrans" cxnId="{81E6A6D8-2A3D-C646-A4D1-F6B2BBC43557}">
      <dgm:prSet/>
      <dgm:spPr/>
      <dgm:t>
        <a:bodyPr/>
        <a:lstStyle/>
        <a:p>
          <a:endParaRPr lang="en-US"/>
        </a:p>
      </dgm:t>
    </dgm:pt>
    <dgm:pt modelId="{D344469A-B6D9-5644-BBD8-85D85D444E68}" type="sibTrans" cxnId="{81E6A6D8-2A3D-C646-A4D1-F6B2BBC43557}">
      <dgm:prSet/>
      <dgm:spPr/>
      <dgm:t>
        <a:bodyPr/>
        <a:lstStyle/>
        <a:p>
          <a:endParaRPr lang="en-US"/>
        </a:p>
      </dgm:t>
    </dgm:pt>
    <dgm:pt modelId="{6128C0A5-017A-F242-98DB-111C3E9DD98A}" type="pres">
      <dgm:prSet presAssocID="{66B079E9-E0BF-1C42-8301-E0D63991A50F}" presName="linearFlow" presStyleCnt="0">
        <dgm:presLayoutVars>
          <dgm:dir/>
          <dgm:animLvl val="lvl"/>
          <dgm:resizeHandles val="exact"/>
        </dgm:presLayoutVars>
      </dgm:prSet>
      <dgm:spPr/>
      <dgm:t>
        <a:bodyPr/>
        <a:lstStyle/>
        <a:p>
          <a:endParaRPr lang="en-US"/>
        </a:p>
      </dgm:t>
    </dgm:pt>
    <dgm:pt modelId="{40E0E241-766C-A142-BEE5-5963C8033672}" type="pres">
      <dgm:prSet presAssocID="{FF704944-F99F-2649-B198-6D9A12FB9F2B}" presName="composite" presStyleCnt="0"/>
      <dgm:spPr/>
    </dgm:pt>
    <dgm:pt modelId="{92B02D45-5444-1C40-9994-9A3542D37CF6}" type="pres">
      <dgm:prSet presAssocID="{FF704944-F99F-2649-B198-6D9A12FB9F2B}" presName="parTx" presStyleLbl="node1" presStyleIdx="0" presStyleCnt="3">
        <dgm:presLayoutVars>
          <dgm:chMax val="0"/>
          <dgm:chPref val="0"/>
          <dgm:bulletEnabled val="1"/>
        </dgm:presLayoutVars>
      </dgm:prSet>
      <dgm:spPr/>
      <dgm:t>
        <a:bodyPr/>
        <a:lstStyle/>
        <a:p>
          <a:endParaRPr lang="en-US"/>
        </a:p>
      </dgm:t>
    </dgm:pt>
    <dgm:pt modelId="{4FE35C37-D043-CD48-BAA8-FF41B8152715}" type="pres">
      <dgm:prSet presAssocID="{FF704944-F99F-2649-B198-6D9A12FB9F2B}" presName="parSh" presStyleLbl="node1" presStyleIdx="0" presStyleCnt="3"/>
      <dgm:spPr/>
      <dgm:t>
        <a:bodyPr/>
        <a:lstStyle/>
        <a:p>
          <a:endParaRPr lang="en-US"/>
        </a:p>
      </dgm:t>
    </dgm:pt>
    <dgm:pt modelId="{711B2E72-30ED-E641-ADB7-78540D576A47}" type="pres">
      <dgm:prSet presAssocID="{FF704944-F99F-2649-B198-6D9A12FB9F2B}" presName="desTx" presStyleLbl="fgAcc1" presStyleIdx="0" presStyleCnt="3">
        <dgm:presLayoutVars>
          <dgm:bulletEnabled val="1"/>
        </dgm:presLayoutVars>
      </dgm:prSet>
      <dgm:spPr/>
      <dgm:t>
        <a:bodyPr/>
        <a:lstStyle/>
        <a:p>
          <a:endParaRPr lang="en-US"/>
        </a:p>
      </dgm:t>
    </dgm:pt>
    <dgm:pt modelId="{0BE0BBCD-41A7-2241-B2E4-F29C4BB91D41}" type="pres">
      <dgm:prSet presAssocID="{7D473269-3517-0B47-A033-1EBCEF0EDC1F}" presName="sibTrans" presStyleLbl="sibTrans2D1" presStyleIdx="0" presStyleCnt="2"/>
      <dgm:spPr/>
      <dgm:t>
        <a:bodyPr/>
        <a:lstStyle/>
        <a:p>
          <a:endParaRPr lang="en-US"/>
        </a:p>
      </dgm:t>
    </dgm:pt>
    <dgm:pt modelId="{76E14CCD-C1CC-B443-B4CE-D6149319C93C}" type="pres">
      <dgm:prSet presAssocID="{7D473269-3517-0B47-A033-1EBCEF0EDC1F}" presName="connTx" presStyleLbl="sibTrans2D1" presStyleIdx="0" presStyleCnt="2"/>
      <dgm:spPr/>
      <dgm:t>
        <a:bodyPr/>
        <a:lstStyle/>
        <a:p>
          <a:endParaRPr lang="en-US"/>
        </a:p>
      </dgm:t>
    </dgm:pt>
    <dgm:pt modelId="{4E3A5CB7-6031-FF4B-BCD6-2D886AFE3CB9}" type="pres">
      <dgm:prSet presAssocID="{42F78828-BF23-394B-B18C-B90492945CE0}" presName="composite" presStyleCnt="0"/>
      <dgm:spPr/>
    </dgm:pt>
    <dgm:pt modelId="{CBB564B7-7123-3948-8A64-BA6D1AF9186B}" type="pres">
      <dgm:prSet presAssocID="{42F78828-BF23-394B-B18C-B90492945CE0}" presName="parTx" presStyleLbl="node1" presStyleIdx="0" presStyleCnt="3">
        <dgm:presLayoutVars>
          <dgm:chMax val="0"/>
          <dgm:chPref val="0"/>
          <dgm:bulletEnabled val="1"/>
        </dgm:presLayoutVars>
      </dgm:prSet>
      <dgm:spPr/>
      <dgm:t>
        <a:bodyPr/>
        <a:lstStyle/>
        <a:p>
          <a:endParaRPr lang="en-US"/>
        </a:p>
      </dgm:t>
    </dgm:pt>
    <dgm:pt modelId="{F5E6C383-C9CC-564A-9C5E-7778DAFC949F}" type="pres">
      <dgm:prSet presAssocID="{42F78828-BF23-394B-B18C-B90492945CE0}" presName="parSh" presStyleLbl="node1" presStyleIdx="1" presStyleCnt="3" custLinFactNeighborX="-2861" custLinFactNeighborY="-5144"/>
      <dgm:spPr/>
      <dgm:t>
        <a:bodyPr/>
        <a:lstStyle/>
        <a:p>
          <a:endParaRPr lang="en-US"/>
        </a:p>
      </dgm:t>
    </dgm:pt>
    <dgm:pt modelId="{2794F34C-99E5-324B-B526-9073622A5046}" type="pres">
      <dgm:prSet presAssocID="{42F78828-BF23-394B-B18C-B90492945CE0}" presName="desTx" presStyleLbl="fgAcc1" presStyleIdx="1" presStyleCnt="3">
        <dgm:presLayoutVars>
          <dgm:bulletEnabled val="1"/>
        </dgm:presLayoutVars>
      </dgm:prSet>
      <dgm:spPr/>
      <dgm:t>
        <a:bodyPr/>
        <a:lstStyle/>
        <a:p>
          <a:endParaRPr lang="en-US"/>
        </a:p>
      </dgm:t>
    </dgm:pt>
    <dgm:pt modelId="{13F92B07-FC36-B446-8015-36612712BD9E}" type="pres">
      <dgm:prSet presAssocID="{FF106741-F1C0-4C4A-B28D-561063BD1828}" presName="sibTrans" presStyleLbl="sibTrans2D1" presStyleIdx="1" presStyleCnt="2"/>
      <dgm:spPr/>
      <dgm:t>
        <a:bodyPr/>
        <a:lstStyle/>
        <a:p>
          <a:endParaRPr lang="en-US"/>
        </a:p>
      </dgm:t>
    </dgm:pt>
    <dgm:pt modelId="{1561D653-9E58-2E40-B889-E64E3716832A}" type="pres">
      <dgm:prSet presAssocID="{FF106741-F1C0-4C4A-B28D-561063BD1828}" presName="connTx" presStyleLbl="sibTrans2D1" presStyleIdx="1" presStyleCnt="2"/>
      <dgm:spPr/>
      <dgm:t>
        <a:bodyPr/>
        <a:lstStyle/>
        <a:p>
          <a:endParaRPr lang="en-US"/>
        </a:p>
      </dgm:t>
    </dgm:pt>
    <dgm:pt modelId="{24E3657C-4557-A24A-926B-AAE2D6C6D895}" type="pres">
      <dgm:prSet presAssocID="{702B3F16-1034-DF40-A010-F7A206013A0D}" presName="composite" presStyleCnt="0"/>
      <dgm:spPr/>
    </dgm:pt>
    <dgm:pt modelId="{B1CF45FB-FA24-9A4C-A7EF-1FBB3EB05202}" type="pres">
      <dgm:prSet presAssocID="{702B3F16-1034-DF40-A010-F7A206013A0D}" presName="parTx" presStyleLbl="node1" presStyleIdx="1" presStyleCnt="3">
        <dgm:presLayoutVars>
          <dgm:chMax val="0"/>
          <dgm:chPref val="0"/>
          <dgm:bulletEnabled val="1"/>
        </dgm:presLayoutVars>
      </dgm:prSet>
      <dgm:spPr/>
      <dgm:t>
        <a:bodyPr/>
        <a:lstStyle/>
        <a:p>
          <a:endParaRPr lang="en-US"/>
        </a:p>
      </dgm:t>
    </dgm:pt>
    <dgm:pt modelId="{9D2D7C7E-2523-1446-97EE-9F024609A174}" type="pres">
      <dgm:prSet presAssocID="{702B3F16-1034-DF40-A010-F7A206013A0D}" presName="parSh" presStyleLbl="node1" presStyleIdx="2" presStyleCnt="3"/>
      <dgm:spPr/>
      <dgm:t>
        <a:bodyPr/>
        <a:lstStyle/>
        <a:p>
          <a:endParaRPr lang="en-US"/>
        </a:p>
      </dgm:t>
    </dgm:pt>
    <dgm:pt modelId="{F833105E-D4E8-2546-A5BB-7FE2FFF95D8C}" type="pres">
      <dgm:prSet presAssocID="{702B3F16-1034-DF40-A010-F7A206013A0D}" presName="desTx" presStyleLbl="fgAcc1" presStyleIdx="2" presStyleCnt="3">
        <dgm:presLayoutVars>
          <dgm:bulletEnabled val="1"/>
        </dgm:presLayoutVars>
      </dgm:prSet>
      <dgm:spPr/>
      <dgm:t>
        <a:bodyPr/>
        <a:lstStyle/>
        <a:p>
          <a:endParaRPr lang="en-US"/>
        </a:p>
      </dgm:t>
    </dgm:pt>
  </dgm:ptLst>
  <dgm:cxnLst>
    <dgm:cxn modelId="{EA6E59F0-425B-3040-9C37-F1DB8117D934}" type="presOf" srcId="{702B3F16-1034-DF40-A010-F7A206013A0D}" destId="{B1CF45FB-FA24-9A4C-A7EF-1FBB3EB05202}" srcOrd="0" destOrd="0" presId="urn:microsoft.com/office/officeart/2005/8/layout/process3"/>
    <dgm:cxn modelId="{48EE6050-2738-3843-8941-6940747F50C5}" type="presOf" srcId="{42F78828-BF23-394B-B18C-B90492945CE0}" destId="{CBB564B7-7123-3948-8A64-BA6D1AF9186B}" srcOrd="0" destOrd="0" presId="urn:microsoft.com/office/officeart/2005/8/layout/process3"/>
    <dgm:cxn modelId="{3A7C5896-731C-9E45-81CB-268CDE872884}" srcId="{FF704944-F99F-2649-B198-6D9A12FB9F2B}" destId="{5C420DF4-6E82-BA4B-98B0-1A647F956C61}" srcOrd="0" destOrd="0" parTransId="{2E40A2B9-501E-E646-A52B-0C8DF749A197}" sibTransId="{53ED2D85-A27C-A948-8F0B-0F30D487D65D}"/>
    <dgm:cxn modelId="{26057B6C-73A1-1841-B294-5E47A59C078B}" srcId="{42F78828-BF23-394B-B18C-B90492945CE0}" destId="{180BA8F1-327F-FB43-8745-FA2B9A873869}" srcOrd="0" destOrd="0" parTransId="{6C33177F-AFD1-9641-AD21-2CFB5E572C7A}" sibTransId="{BA1954EB-4ABB-A84C-B7AF-949C40321832}"/>
    <dgm:cxn modelId="{AA488C9D-8F2F-3D4C-85BA-5E60615198D5}" type="presOf" srcId="{180BA8F1-327F-FB43-8745-FA2B9A873869}" destId="{2794F34C-99E5-324B-B526-9073622A5046}" srcOrd="0" destOrd="0" presId="urn:microsoft.com/office/officeart/2005/8/layout/process3"/>
    <dgm:cxn modelId="{1F726834-6C99-C545-B151-931D19532771}" type="presOf" srcId="{66B079E9-E0BF-1C42-8301-E0D63991A50F}" destId="{6128C0A5-017A-F242-98DB-111C3E9DD98A}" srcOrd="0" destOrd="0" presId="urn:microsoft.com/office/officeart/2005/8/layout/process3"/>
    <dgm:cxn modelId="{0F2B53D8-101C-7745-9D1C-4B1AFCF0D30A}" srcId="{66B079E9-E0BF-1C42-8301-E0D63991A50F}" destId="{42F78828-BF23-394B-B18C-B90492945CE0}" srcOrd="1" destOrd="0" parTransId="{4ED00D69-00AE-E844-A586-69BC811CF72B}" sibTransId="{FF106741-F1C0-4C4A-B28D-561063BD1828}"/>
    <dgm:cxn modelId="{65887E11-9CCA-2547-9E32-CFC2A708C1F0}" type="presOf" srcId="{FF106741-F1C0-4C4A-B28D-561063BD1828}" destId="{13F92B07-FC36-B446-8015-36612712BD9E}" srcOrd="0" destOrd="0" presId="urn:microsoft.com/office/officeart/2005/8/layout/process3"/>
    <dgm:cxn modelId="{CE47B342-EC5B-BD47-B06F-07B86D5F1BA1}" type="presOf" srcId="{FF106741-F1C0-4C4A-B28D-561063BD1828}" destId="{1561D653-9E58-2E40-B889-E64E3716832A}" srcOrd="1" destOrd="0" presId="urn:microsoft.com/office/officeart/2005/8/layout/process3"/>
    <dgm:cxn modelId="{CF083EB5-5070-F940-9724-A13959553DDB}" srcId="{66B079E9-E0BF-1C42-8301-E0D63991A50F}" destId="{FF704944-F99F-2649-B198-6D9A12FB9F2B}" srcOrd="0" destOrd="0" parTransId="{F3B0DF17-9536-CC47-BE92-E5D6EEFE23AE}" sibTransId="{7D473269-3517-0B47-A033-1EBCEF0EDC1F}"/>
    <dgm:cxn modelId="{88BAF121-B644-FF49-A77C-ADDFCB292C73}" type="presOf" srcId="{7D473269-3517-0B47-A033-1EBCEF0EDC1F}" destId="{0BE0BBCD-41A7-2241-B2E4-F29C4BB91D41}" srcOrd="0" destOrd="0" presId="urn:microsoft.com/office/officeart/2005/8/layout/process3"/>
    <dgm:cxn modelId="{6C675760-1E6B-C744-94F1-F8132F0B89AF}" type="presOf" srcId="{FF704944-F99F-2649-B198-6D9A12FB9F2B}" destId="{4FE35C37-D043-CD48-BAA8-FF41B8152715}" srcOrd="1" destOrd="0" presId="urn:microsoft.com/office/officeart/2005/8/layout/process3"/>
    <dgm:cxn modelId="{86BE924A-44D6-0841-B83F-D318F80AFBB0}" type="presOf" srcId="{64E85E8C-4FC0-0249-9AC6-82937AF97BD2}" destId="{F833105E-D4E8-2546-A5BB-7FE2FFF95D8C}" srcOrd="0" destOrd="0" presId="urn:microsoft.com/office/officeart/2005/8/layout/process3"/>
    <dgm:cxn modelId="{81E6A6D8-2A3D-C646-A4D1-F6B2BBC43557}" srcId="{702B3F16-1034-DF40-A010-F7A206013A0D}" destId="{64E85E8C-4FC0-0249-9AC6-82937AF97BD2}" srcOrd="0" destOrd="0" parTransId="{C2EEACC3-6CAA-D746-9537-414D3BD9D5FF}" sibTransId="{D344469A-B6D9-5644-BBD8-85D85D444E68}"/>
    <dgm:cxn modelId="{484CC2AF-838B-D94F-AD4D-ADA4EEE66256}" type="presOf" srcId="{7D473269-3517-0B47-A033-1EBCEF0EDC1F}" destId="{76E14CCD-C1CC-B443-B4CE-D6149319C93C}" srcOrd="1" destOrd="0" presId="urn:microsoft.com/office/officeart/2005/8/layout/process3"/>
    <dgm:cxn modelId="{E854E8FF-4188-9249-BED4-B9547AEC6A4A}" type="presOf" srcId="{5C420DF4-6E82-BA4B-98B0-1A647F956C61}" destId="{711B2E72-30ED-E641-ADB7-78540D576A47}" srcOrd="0" destOrd="0" presId="urn:microsoft.com/office/officeart/2005/8/layout/process3"/>
    <dgm:cxn modelId="{A32EDD87-6F69-3643-80D1-F8AAC5308AF1}" srcId="{66B079E9-E0BF-1C42-8301-E0D63991A50F}" destId="{702B3F16-1034-DF40-A010-F7A206013A0D}" srcOrd="2" destOrd="0" parTransId="{06F5E2D3-4226-1445-999F-0760554EA695}" sibTransId="{A2989078-C94F-D346-94FD-214F0AAB0AE1}"/>
    <dgm:cxn modelId="{4E5C8AE1-A427-8E44-BC79-7703C82A8D35}" type="presOf" srcId="{FF704944-F99F-2649-B198-6D9A12FB9F2B}" destId="{92B02D45-5444-1C40-9994-9A3542D37CF6}" srcOrd="0" destOrd="0" presId="urn:microsoft.com/office/officeart/2005/8/layout/process3"/>
    <dgm:cxn modelId="{B86A0619-D29C-5B48-8D41-E7F96EC9D9B0}" type="presOf" srcId="{702B3F16-1034-DF40-A010-F7A206013A0D}" destId="{9D2D7C7E-2523-1446-97EE-9F024609A174}" srcOrd="1" destOrd="0" presId="urn:microsoft.com/office/officeart/2005/8/layout/process3"/>
    <dgm:cxn modelId="{28441684-1E0B-7C4A-A5B2-CDD38416AA74}" type="presOf" srcId="{42F78828-BF23-394B-B18C-B90492945CE0}" destId="{F5E6C383-C9CC-564A-9C5E-7778DAFC949F}" srcOrd="1" destOrd="0" presId="urn:microsoft.com/office/officeart/2005/8/layout/process3"/>
    <dgm:cxn modelId="{E1300C26-8B11-F04F-ADD5-375415DF00F8}" type="presParOf" srcId="{6128C0A5-017A-F242-98DB-111C3E9DD98A}" destId="{40E0E241-766C-A142-BEE5-5963C8033672}" srcOrd="0" destOrd="0" presId="urn:microsoft.com/office/officeart/2005/8/layout/process3"/>
    <dgm:cxn modelId="{3D234D8E-037A-6549-9A70-C8C4E55BB2AA}" type="presParOf" srcId="{40E0E241-766C-A142-BEE5-5963C8033672}" destId="{92B02D45-5444-1C40-9994-9A3542D37CF6}" srcOrd="0" destOrd="0" presId="urn:microsoft.com/office/officeart/2005/8/layout/process3"/>
    <dgm:cxn modelId="{9B9C680D-2DCB-2C40-B8D5-D4B5874B9749}" type="presParOf" srcId="{40E0E241-766C-A142-BEE5-5963C8033672}" destId="{4FE35C37-D043-CD48-BAA8-FF41B8152715}" srcOrd="1" destOrd="0" presId="urn:microsoft.com/office/officeart/2005/8/layout/process3"/>
    <dgm:cxn modelId="{98A767AD-B201-F94A-94ED-1619A09B92A4}" type="presParOf" srcId="{40E0E241-766C-A142-BEE5-5963C8033672}" destId="{711B2E72-30ED-E641-ADB7-78540D576A47}" srcOrd="2" destOrd="0" presId="urn:microsoft.com/office/officeart/2005/8/layout/process3"/>
    <dgm:cxn modelId="{0E2066C6-B4E3-2C45-9060-84ADE9A71C1F}" type="presParOf" srcId="{6128C0A5-017A-F242-98DB-111C3E9DD98A}" destId="{0BE0BBCD-41A7-2241-B2E4-F29C4BB91D41}" srcOrd="1" destOrd="0" presId="urn:microsoft.com/office/officeart/2005/8/layout/process3"/>
    <dgm:cxn modelId="{2470C8C7-8973-9643-B50D-35A8E5C8ABFD}" type="presParOf" srcId="{0BE0BBCD-41A7-2241-B2E4-F29C4BB91D41}" destId="{76E14CCD-C1CC-B443-B4CE-D6149319C93C}" srcOrd="0" destOrd="0" presId="urn:microsoft.com/office/officeart/2005/8/layout/process3"/>
    <dgm:cxn modelId="{0F204740-0C17-A946-8BF4-01EB15BF8A92}" type="presParOf" srcId="{6128C0A5-017A-F242-98DB-111C3E9DD98A}" destId="{4E3A5CB7-6031-FF4B-BCD6-2D886AFE3CB9}" srcOrd="2" destOrd="0" presId="urn:microsoft.com/office/officeart/2005/8/layout/process3"/>
    <dgm:cxn modelId="{2C5C49B7-C4AE-D44E-B28F-E44E9BC822CD}" type="presParOf" srcId="{4E3A5CB7-6031-FF4B-BCD6-2D886AFE3CB9}" destId="{CBB564B7-7123-3948-8A64-BA6D1AF9186B}" srcOrd="0" destOrd="0" presId="urn:microsoft.com/office/officeart/2005/8/layout/process3"/>
    <dgm:cxn modelId="{2152DB2B-FA97-AC4D-8BF9-6600287D1728}" type="presParOf" srcId="{4E3A5CB7-6031-FF4B-BCD6-2D886AFE3CB9}" destId="{F5E6C383-C9CC-564A-9C5E-7778DAFC949F}" srcOrd="1" destOrd="0" presId="urn:microsoft.com/office/officeart/2005/8/layout/process3"/>
    <dgm:cxn modelId="{BD95AE54-23D0-8943-9797-ABD698E04677}" type="presParOf" srcId="{4E3A5CB7-6031-FF4B-BCD6-2D886AFE3CB9}" destId="{2794F34C-99E5-324B-B526-9073622A5046}" srcOrd="2" destOrd="0" presId="urn:microsoft.com/office/officeart/2005/8/layout/process3"/>
    <dgm:cxn modelId="{96C88386-3D3A-F947-8B2A-FA948E474ABF}" type="presParOf" srcId="{6128C0A5-017A-F242-98DB-111C3E9DD98A}" destId="{13F92B07-FC36-B446-8015-36612712BD9E}" srcOrd="3" destOrd="0" presId="urn:microsoft.com/office/officeart/2005/8/layout/process3"/>
    <dgm:cxn modelId="{BD8683A3-3262-C34A-9822-4301FEAAC9AA}" type="presParOf" srcId="{13F92B07-FC36-B446-8015-36612712BD9E}" destId="{1561D653-9E58-2E40-B889-E64E3716832A}" srcOrd="0" destOrd="0" presId="urn:microsoft.com/office/officeart/2005/8/layout/process3"/>
    <dgm:cxn modelId="{0579DC46-941C-9040-9253-EDC9F3335FC3}" type="presParOf" srcId="{6128C0A5-017A-F242-98DB-111C3E9DD98A}" destId="{24E3657C-4557-A24A-926B-AAE2D6C6D895}" srcOrd="4" destOrd="0" presId="urn:microsoft.com/office/officeart/2005/8/layout/process3"/>
    <dgm:cxn modelId="{352E7D14-2A29-8E48-9AEB-67F4B4EFC78A}" type="presParOf" srcId="{24E3657C-4557-A24A-926B-AAE2D6C6D895}" destId="{B1CF45FB-FA24-9A4C-A7EF-1FBB3EB05202}" srcOrd="0" destOrd="0" presId="urn:microsoft.com/office/officeart/2005/8/layout/process3"/>
    <dgm:cxn modelId="{D51793F2-6649-134F-809D-2E0F84B7C89E}" type="presParOf" srcId="{24E3657C-4557-A24A-926B-AAE2D6C6D895}" destId="{9D2D7C7E-2523-1446-97EE-9F024609A174}" srcOrd="1" destOrd="0" presId="urn:microsoft.com/office/officeart/2005/8/layout/process3"/>
    <dgm:cxn modelId="{BA3E6EE8-ABC0-1B46-9C79-8020F6A21C58}" type="presParOf" srcId="{24E3657C-4557-A24A-926B-AAE2D6C6D895}" destId="{F833105E-D4E8-2546-A5BB-7FE2FFF95D8C}" srcOrd="2" destOrd="0" presId="urn:microsoft.com/office/officeart/2005/8/layout/process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E35C37-D043-CD48-BAA8-FF41B8152715}">
      <dsp:nvSpPr>
        <dsp:cNvPr id="0" name=""/>
        <dsp:cNvSpPr/>
      </dsp:nvSpPr>
      <dsp:spPr>
        <a:xfrm>
          <a:off x="3019" y="703727"/>
          <a:ext cx="1373108" cy="25919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2672" tIns="42672" rIns="42672" bIns="22860" numCol="1" spcCol="1270" anchor="t" anchorCtr="0">
          <a:noAutofit/>
        </a:bodyPr>
        <a:lstStyle/>
        <a:p>
          <a:pPr lvl="0" algn="l" defTabSz="266700">
            <a:lnSpc>
              <a:spcPct val="90000"/>
            </a:lnSpc>
            <a:spcBef>
              <a:spcPct val="0"/>
            </a:spcBef>
            <a:spcAft>
              <a:spcPct val="35000"/>
            </a:spcAft>
          </a:pPr>
          <a:r>
            <a:rPr lang="en-US" sz="600" kern="1200" dirty="0" err="1" smtClean="0"/>
            <a:t>route.rb</a:t>
          </a:r>
          <a:endParaRPr lang="en-US" sz="600" kern="1200" dirty="0"/>
        </a:p>
      </dsp:txBody>
      <dsp:txXfrm>
        <a:off x="3019" y="703727"/>
        <a:ext cx="1373108" cy="172800"/>
      </dsp:txXfrm>
    </dsp:sp>
    <dsp:sp modelId="{711B2E72-30ED-E641-ADB7-78540D576A47}">
      <dsp:nvSpPr>
        <dsp:cNvPr id="0" name=""/>
        <dsp:cNvSpPr/>
      </dsp:nvSpPr>
      <dsp:spPr>
        <a:xfrm>
          <a:off x="284258" y="876527"/>
          <a:ext cx="1373108" cy="56160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2672" tIns="42672" rIns="42672" bIns="42672" numCol="1" spcCol="1270" anchor="t" anchorCtr="0">
          <a:noAutofit/>
        </a:bodyPr>
        <a:lstStyle/>
        <a:p>
          <a:pPr marL="57150" lvl="1" indent="-57150" algn="l" defTabSz="266700">
            <a:lnSpc>
              <a:spcPct val="90000"/>
            </a:lnSpc>
            <a:spcBef>
              <a:spcPct val="0"/>
            </a:spcBef>
            <a:spcAft>
              <a:spcPct val="15000"/>
            </a:spcAft>
            <a:buChar char="••"/>
          </a:pPr>
          <a:r>
            <a:rPr lang="en-US" sz="600" kern="1200" dirty="0" smtClean="0"/>
            <a:t>get '/home' =&gt; '</a:t>
          </a:r>
          <a:r>
            <a:rPr lang="en-US" sz="600" kern="1200" dirty="0" err="1" smtClean="0"/>
            <a:t>pages#home</a:t>
          </a:r>
          <a:r>
            <a:rPr lang="en-US" sz="600" kern="1200" dirty="0" smtClean="0"/>
            <a:t>'</a:t>
          </a:r>
          <a:endParaRPr lang="en-US" sz="600" kern="1200" dirty="0"/>
        </a:p>
      </dsp:txBody>
      <dsp:txXfrm>
        <a:off x="300707" y="892976"/>
        <a:ext cx="1340210" cy="528702"/>
      </dsp:txXfrm>
    </dsp:sp>
    <dsp:sp modelId="{0BE0BBCD-41A7-2241-B2E4-F29C4BB91D41}">
      <dsp:nvSpPr>
        <dsp:cNvPr id="0" name=""/>
        <dsp:cNvSpPr/>
      </dsp:nvSpPr>
      <dsp:spPr>
        <a:xfrm rot="21578843">
          <a:off x="1574461" y="612455"/>
          <a:ext cx="420482" cy="341864"/>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a:off x="1574462" y="681144"/>
        <a:ext cx="317923" cy="205118"/>
      </dsp:txXfrm>
    </dsp:sp>
    <dsp:sp modelId="{F5E6C383-C9CC-564A-9C5E-7778DAFC949F}">
      <dsp:nvSpPr>
        <dsp:cNvPr id="0" name=""/>
        <dsp:cNvSpPr/>
      </dsp:nvSpPr>
      <dsp:spPr>
        <a:xfrm>
          <a:off x="2169476" y="690394"/>
          <a:ext cx="1373108" cy="25919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2672" tIns="42672" rIns="42672" bIns="22860" numCol="1" spcCol="1270" anchor="t" anchorCtr="0">
          <a:noAutofit/>
        </a:bodyPr>
        <a:lstStyle/>
        <a:p>
          <a:pPr lvl="0" algn="l" defTabSz="266700">
            <a:lnSpc>
              <a:spcPct val="90000"/>
            </a:lnSpc>
            <a:spcBef>
              <a:spcPct val="0"/>
            </a:spcBef>
            <a:spcAft>
              <a:spcPct val="35000"/>
            </a:spcAft>
          </a:pPr>
          <a:r>
            <a:rPr lang="en-US" sz="600" kern="1200" dirty="0" smtClean="0"/>
            <a:t>controller page .</a:t>
          </a:r>
          <a:r>
            <a:rPr lang="en-US" sz="600" kern="1200" dirty="0" err="1" smtClean="0"/>
            <a:t>rb</a:t>
          </a:r>
          <a:endParaRPr lang="en-US" sz="600" kern="1200" dirty="0"/>
        </a:p>
      </dsp:txBody>
      <dsp:txXfrm>
        <a:off x="2169476" y="690394"/>
        <a:ext cx="1373108" cy="172800"/>
      </dsp:txXfrm>
    </dsp:sp>
    <dsp:sp modelId="{2794F34C-99E5-324B-B526-9073622A5046}">
      <dsp:nvSpPr>
        <dsp:cNvPr id="0" name=""/>
        <dsp:cNvSpPr/>
      </dsp:nvSpPr>
      <dsp:spPr>
        <a:xfrm>
          <a:off x="2490000" y="876527"/>
          <a:ext cx="1373108" cy="56160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2672" tIns="42672" rIns="42672" bIns="42672" numCol="1" spcCol="1270" anchor="t" anchorCtr="0">
          <a:noAutofit/>
        </a:bodyPr>
        <a:lstStyle/>
        <a:p>
          <a:pPr marL="57150" lvl="1" indent="-57150" algn="l" defTabSz="266700">
            <a:lnSpc>
              <a:spcPct val="90000"/>
            </a:lnSpc>
            <a:spcBef>
              <a:spcPct val="0"/>
            </a:spcBef>
            <a:spcAft>
              <a:spcPct val="15000"/>
            </a:spcAft>
            <a:buChar char="••"/>
          </a:pPr>
          <a:r>
            <a:rPr lang="en-US" sz="600" kern="1200" dirty="0" smtClean="0"/>
            <a:t>class AutoController &lt; </a:t>
          </a:r>
          <a:r>
            <a:rPr lang="en-US" sz="600" kern="1200" dirty="0" err="1" smtClean="0"/>
            <a:t>ApplicationController</a:t>
          </a:r>
          <a:r>
            <a:rPr lang="en-US" sz="600" kern="1200" dirty="0" smtClean="0"/>
            <a:t>
    def color
      @color = params[:color]
    end</a:t>
          </a:r>
          <a:endParaRPr lang="en-US" sz="600" kern="1200" dirty="0"/>
        </a:p>
      </dsp:txBody>
      <dsp:txXfrm>
        <a:off x="2506449" y="892976"/>
        <a:ext cx="1340210" cy="528702"/>
      </dsp:txXfrm>
    </dsp:sp>
    <dsp:sp modelId="{13F92B07-FC36-B446-8015-36612712BD9E}">
      <dsp:nvSpPr>
        <dsp:cNvPr id="0" name=""/>
        <dsp:cNvSpPr/>
      </dsp:nvSpPr>
      <dsp:spPr>
        <a:xfrm rot="20417">
          <a:off x="3760560" y="612606"/>
          <a:ext cx="462124" cy="341864"/>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a:off x="3760561" y="680674"/>
        <a:ext cx="359565" cy="205118"/>
      </dsp:txXfrm>
    </dsp:sp>
    <dsp:sp modelId="{9D2D7C7E-2523-1446-97EE-9F024609A174}">
      <dsp:nvSpPr>
        <dsp:cNvPr id="0" name=""/>
        <dsp:cNvSpPr/>
      </dsp:nvSpPr>
      <dsp:spPr>
        <a:xfrm>
          <a:off x="4414502" y="703727"/>
          <a:ext cx="1373108" cy="25919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2672" tIns="42672" rIns="42672" bIns="22860" numCol="1" spcCol="1270" anchor="t" anchorCtr="0">
          <a:noAutofit/>
        </a:bodyPr>
        <a:lstStyle/>
        <a:p>
          <a:pPr lvl="0" algn="l" defTabSz="266700">
            <a:lnSpc>
              <a:spcPct val="90000"/>
            </a:lnSpc>
            <a:spcBef>
              <a:spcPct val="0"/>
            </a:spcBef>
            <a:spcAft>
              <a:spcPct val="35000"/>
            </a:spcAft>
          </a:pPr>
          <a:r>
            <a:rPr lang="en-US" sz="600" kern="1200" dirty="0" smtClean="0"/>
            <a:t>Pages </a:t>
          </a:r>
          <a:r>
            <a:rPr lang="en-US" sz="600" kern="1200" baseline="0" dirty="0" smtClean="0"/>
            <a:t> </a:t>
          </a:r>
          <a:r>
            <a:rPr lang="en-US" sz="600" kern="1200" baseline="0" dirty="0" err="1" smtClean="0"/>
            <a:t>sub</a:t>
          </a:r>
          <a:r>
            <a:rPr lang="en-US" sz="600" kern="1200" dirty="0" err="1" smtClean="0"/>
            <a:t>older</a:t>
          </a:r>
          <a:r>
            <a:rPr lang="en-US" sz="600" kern="1200" dirty="0" smtClean="0"/>
            <a:t> and </a:t>
          </a:r>
          <a:r>
            <a:rPr lang="en-US" sz="600" kern="1200" dirty="0" err="1" smtClean="0"/>
            <a:t>file.html.erb</a:t>
          </a:r>
          <a:endParaRPr lang="en-US" sz="600" kern="1200" dirty="0"/>
        </a:p>
      </dsp:txBody>
      <dsp:txXfrm>
        <a:off x="4414502" y="703727"/>
        <a:ext cx="1373108" cy="172800"/>
      </dsp:txXfrm>
    </dsp:sp>
    <dsp:sp modelId="{F833105E-D4E8-2546-A5BB-7FE2FFF95D8C}">
      <dsp:nvSpPr>
        <dsp:cNvPr id="0" name=""/>
        <dsp:cNvSpPr/>
      </dsp:nvSpPr>
      <dsp:spPr>
        <a:xfrm>
          <a:off x="4695741" y="876527"/>
          <a:ext cx="1373108" cy="56160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2672" tIns="42672" rIns="42672" bIns="42672" numCol="1" spcCol="1270" anchor="t" anchorCtr="0">
          <a:noAutofit/>
        </a:bodyPr>
        <a:lstStyle/>
        <a:p>
          <a:pPr marL="57150" lvl="1" indent="-57150" algn="l" defTabSz="266700">
            <a:lnSpc>
              <a:spcPct val="90000"/>
            </a:lnSpc>
            <a:spcBef>
              <a:spcPct val="0"/>
            </a:spcBef>
            <a:spcAft>
              <a:spcPct val="15000"/>
            </a:spcAft>
            <a:buChar char="••"/>
          </a:pPr>
          <a:r>
            <a:rPr lang="en-US" sz="600" kern="1200" smtClean="0"/>
            <a:t>&lt;h3&gt;This is app/views/auto/engine.html.erb&lt;/h3&gt;
  &lt;p&gt;Torque &lt;%= @torque %&gt;  &lt;/p&gt;
  &lt;p&gt; Horse power: &lt;%= @hp %&gt;&lt;/p&gt;</a:t>
          </a:r>
          <a:endParaRPr lang="en-US" sz="600" kern="1200"/>
        </a:p>
      </dsp:txBody>
      <dsp:txXfrm>
        <a:off x="4712190" y="892976"/>
        <a:ext cx="1340210" cy="52870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880BE85-BDBC-7C47-8070-132D5B665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Research Paper.dotx</Template>
  <TotalTime>99</TotalTime>
  <Pages>17</Pages>
  <Words>2672</Words>
  <Characters>15231</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Hogan</dc:creator>
  <cp:keywords/>
  <dc:description/>
  <cp:lastModifiedBy>Jane Hogan</cp:lastModifiedBy>
  <cp:revision>14</cp:revision>
  <dcterms:created xsi:type="dcterms:W3CDTF">2016-05-22T22:35:00Z</dcterms:created>
  <dcterms:modified xsi:type="dcterms:W3CDTF">2016-05-24T10:24:00Z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