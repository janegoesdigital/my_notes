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88763" w14:textId="0313822F" w:rsidR="00157A51" w:rsidRDefault="00CF19C9">
      <w:pPr>
        <w:pStyle w:val="Heading1"/>
      </w:pPr>
      <w:r>
        <w:t>Working in Rails</w:t>
      </w:r>
      <w:r w:rsidR="00046B2A">
        <w:t xml:space="preserve"> – the steps</w:t>
      </w:r>
    </w:p>
    <w:p w14:paraId="787BEAE6" w14:textId="77777777" w:rsidR="00A40C42" w:rsidRPr="00A40C42" w:rsidRDefault="00A40C42" w:rsidP="00A40C42"/>
    <w:p w14:paraId="7A0BC6D0" w14:textId="77399A5B" w:rsidR="00AF323E" w:rsidRDefault="00AF323E" w:rsidP="00AF323E">
      <w:r w:rsidRPr="00AF323E">
        <w:rPr>
          <w:noProof/>
          <w:lang w:eastAsia="en-US"/>
        </w:rPr>
        <w:drawing>
          <wp:inline distT="0" distB="0" distL="0" distR="0" wp14:anchorId="77E395DB" wp14:editId="6B896FC8">
            <wp:extent cx="8128000" cy="3189025"/>
            <wp:effectExtent l="0" t="25400" r="0" b="114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6E95EE5" w14:textId="5F9DBED2" w:rsidR="00FA6726" w:rsidRDefault="00FA6726" w:rsidP="00FA6726">
      <w:pPr>
        <w:pStyle w:val="Heading1"/>
      </w:pPr>
      <w:r>
        <w:lastRenderedPageBreak/>
        <w:t>Managing the views – infographic!</w:t>
      </w:r>
    </w:p>
    <w:p w14:paraId="71EA6C87" w14:textId="2844AA46" w:rsidR="00FA6726" w:rsidRDefault="00FA6726" w:rsidP="00AF323E">
      <w:r w:rsidRPr="00AF323E">
        <w:rPr>
          <w:noProof/>
          <w:sz w:val="20"/>
          <w:szCs w:val="20"/>
          <w:lang w:eastAsia="en-US"/>
        </w:rPr>
        <w:drawing>
          <wp:inline distT="0" distB="0" distL="0" distR="0" wp14:anchorId="6D44FD3E" wp14:editId="12D78AC6">
            <wp:extent cx="8458200" cy="1995667"/>
            <wp:effectExtent l="2540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3B05EA2" w14:textId="11274B29" w:rsidR="00FA6726" w:rsidRDefault="00FA6726" w:rsidP="00FA6726">
      <w:pPr>
        <w:pStyle w:val="Heading1"/>
      </w:pPr>
      <w:r>
        <w:lastRenderedPageBreak/>
        <w:t>Managing the models - infographic</w:t>
      </w:r>
    </w:p>
    <w:p w14:paraId="302B40FF" w14:textId="6B293F29" w:rsidR="00FA6726" w:rsidRDefault="006A585F" w:rsidP="00AF323E">
      <w:r w:rsidRPr="006A585F">
        <w:rPr>
          <w:noProof/>
          <w:lang w:eastAsia="en-US"/>
        </w:rPr>
        <w:drawing>
          <wp:inline distT="0" distB="0" distL="0" distR="0" wp14:anchorId="2869021B" wp14:editId="63E86F64">
            <wp:extent cx="8792845" cy="2902447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6694FCE" w14:textId="77777777" w:rsidR="00FA6726" w:rsidRPr="00AF323E" w:rsidRDefault="00FA6726" w:rsidP="00AF323E"/>
    <w:p w14:paraId="626069FD" w14:textId="4719F355" w:rsidR="006A585F" w:rsidRDefault="006A585F">
      <w:r>
        <w:br w:type="page"/>
      </w:r>
    </w:p>
    <w:p w14:paraId="4998EF8D" w14:textId="7271D1F3" w:rsidR="00046B2A" w:rsidRDefault="00C447A9" w:rsidP="00D772C6">
      <w:r>
        <w:rPr>
          <w:noProof/>
          <w:lang w:eastAsia="en-US"/>
        </w:rPr>
        <w:lastRenderedPageBreak/>
        <w:drawing>
          <wp:inline distT="0" distB="0" distL="0" distR="0" wp14:anchorId="13905323" wp14:editId="1DFEC7E4">
            <wp:extent cx="7360773" cy="5122138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35" t="27614" r="14158" b="11162"/>
                    <a:stretch/>
                  </pic:blipFill>
                  <pic:spPr bwMode="auto">
                    <a:xfrm>
                      <a:off x="0" y="0"/>
                      <a:ext cx="7370735" cy="512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82A63" w14:textId="77777777" w:rsidR="007425EA" w:rsidRDefault="007425EA" w:rsidP="00D772C6"/>
    <w:p w14:paraId="527EDD59" w14:textId="77777777" w:rsidR="007425EA" w:rsidRDefault="007425EA" w:rsidP="00D772C6"/>
    <w:p w14:paraId="48E9123B" w14:textId="62306B0D" w:rsidR="00046B2A" w:rsidRDefault="00046B2A" w:rsidP="00046B2A">
      <w:pPr>
        <w:pStyle w:val="Heading1"/>
      </w:pPr>
      <w:r>
        <w:lastRenderedPageBreak/>
        <w:t>Question</w:t>
      </w:r>
      <w:r w:rsidR="003C44E8">
        <w:t>s</w:t>
      </w:r>
    </w:p>
    <w:p w14:paraId="2ED580E8" w14:textId="670647D0" w:rsidR="009E425D" w:rsidRDefault="009E425D" w:rsidP="00046B2A"/>
    <w:p w14:paraId="5247390A" w14:textId="77777777" w:rsidR="007A33B5" w:rsidRDefault="007A33B5" w:rsidP="00A40C42">
      <w:pPr>
        <w:pStyle w:val="Heading1"/>
      </w:pPr>
    </w:p>
    <w:p w14:paraId="11640BDA" w14:textId="77777777" w:rsidR="007A33B5" w:rsidRDefault="007A33B5" w:rsidP="00A40C42">
      <w:pPr>
        <w:pStyle w:val="Heading1"/>
      </w:pPr>
    </w:p>
    <w:p w14:paraId="5E5539F4" w14:textId="5AC12A9B" w:rsidR="00DD2365" w:rsidRDefault="00A40C42" w:rsidP="00A40C42">
      <w:pPr>
        <w:pStyle w:val="Heading1"/>
      </w:pPr>
      <w:r>
        <w:t>High level steps</w:t>
      </w:r>
    </w:p>
    <w:p w14:paraId="1DB4EF04" w14:textId="63950D99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bdr w:val="none" w:sz="0" w:space="0" w:color="auto" w:frame="1"/>
          <w:shd w:val="clear" w:color="auto" w:fill="F7F7F7"/>
        </w:rPr>
        <w:t>rails new app-name</w:t>
      </w:r>
      <w:r w:rsidR="007A33B5">
        <w:rPr>
          <w:bdr w:val="none" w:sz="0" w:space="0" w:color="auto" w:frame="1"/>
          <w:shd w:val="clear" w:color="auto" w:fill="F7F7F7"/>
        </w:rPr>
        <w:t xml:space="preserve"> – need to add </w:t>
      </w:r>
      <w:proofErr w:type="spellStart"/>
      <w:r w:rsidR="007A33B5">
        <w:rPr>
          <w:bdr w:val="none" w:sz="0" w:space="0" w:color="auto" w:frame="1"/>
          <w:shd w:val="clear" w:color="auto" w:fill="F7F7F7"/>
        </w:rPr>
        <w:t>some</w:t>
      </w:r>
      <w:r w:rsidR="009C1D45">
        <w:rPr>
          <w:bdr w:val="none" w:sz="0" w:space="0" w:color="auto" w:frame="1"/>
          <w:shd w:val="clear" w:color="auto" w:fill="F7F7F7"/>
        </w:rPr>
        <w:tab/>
      </w:r>
      <w:r w:rsidR="007A33B5">
        <w:rPr>
          <w:bdr w:val="none" w:sz="0" w:space="0" w:color="auto" w:frame="1"/>
          <w:shd w:val="clear" w:color="auto" w:fill="F7F7F7"/>
        </w:rPr>
        <w:t>thing</w:t>
      </w:r>
      <w:proofErr w:type="spellEnd"/>
      <w:r w:rsidR="007A33B5">
        <w:rPr>
          <w:bdr w:val="none" w:sz="0" w:space="0" w:color="auto" w:frame="1"/>
          <w:shd w:val="clear" w:color="auto" w:fill="F7F7F7"/>
        </w:rPr>
        <w:t xml:space="preserve"> else if I want to use </w:t>
      </w:r>
      <w:proofErr w:type="spellStart"/>
      <w:r w:rsidR="007A33B5">
        <w:rPr>
          <w:bdr w:val="none" w:sz="0" w:space="0" w:color="auto" w:frame="1"/>
          <w:shd w:val="clear" w:color="auto" w:fill="F7F7F7"/>
        </w:rPr>
        <w:t>postgres</w:t>
      </w:r>
      <w:proofErr w:type="spellEnd"/>
    </w:p>
    <w:p w14:paraId="41422F38" w14:textId="77777777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bdr w:val="none" w:sz="0" w:space="0" w:color="auto" w:frame="1"/>
          <w:shd w:val="clear" w:color="auto" w:fill="F7F7F7"/>
        </w:rPr>
        <w:t>cd app-name</w:t>
      </w:r>
    </w:p>
    <w:p w14:paraId="231A3BC1" w14:textId="76BDAD0D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>Add </w:t>
      </w:r>
      <w:r w:rsidRPr="000811AB">
        <w:rPr>
          <w:bdr w:val="none" w:sz="0" w:space="0" w:color="auto" w:frame="1"/>
          <w:shd w:val="clear" w:color="auto" w:fill="F7F7F7"/>
        </w:rPr>
        <w:t>gem 'pry-rails'</w:t>
      </w:r>
      <w:r w:rsidRPr="000811AB">
        <w:rPr>
          <w:rFonts w:ascii="Helvetica Neue" w:eastAsia="Times New Roman" w:hAnsi="Helvetica Neue"/>
        </w:rPr>
        <w:t> </w:t>
      </w:r>
      <w:r w:rsidR="00046B2A">
        <w:rPr>
          <w:rFonts w:ascii="Helvetica Neue" w:eastAsia="Times New Roman" w:hAnsi="Helvetica Neue"/>
        </w:rPr>
        <w:t>and now annotate</w:t>
      </w:r>
      <w:r w:rsidR="007A33B5">
        <w:rPr>
          <w:rFonts w:ascii="Helvetica Neue" w:eastAsia="Times New Roman" w:hAnsi="Helvetica Neue"/>
        </w:rPr>
        <w:t xml:space="preserve"> </w:t>
      </w:r>
      <w:r w:rsidRPr="000811AB">
        <w:rPr>
          <w:rFonts w:ascii="Helvetica Neue" w:eastAsia="Times New Roman" w:hAnsi="Helvetica Neue"/>
        </w:rPr>
        <w:t xml:space="preserve">into your </w:t>
      </w:r>
      <w:proofErr w:type="spellStart"/>
      <w:r w:rsidRPr="000811AB">
        <w:rPr>
          <w:rFonts w:ascii="Helvetica Neue" w:eastAsia="Times New Roman" w:hAnsi="Helvetica Neue"/>
        </w:rPr>
        <w:t>Gemfile</w:t>
      </w:r>
      <w:proofErr w:type="spellEnd"/>
      <w:r w:rsidRPr="000811AB">
        <w:rPr>
          <w:rFonts w:ascii="Helvetica Neue" w:eastAsia="Times New Roman" w:hAnsi="Helvetica Neue"/>
        </w:rPr>
        <w:t xml:space="preserve"> (in the development group)</w:t>
      </w:r>
    </w:p>
    <w:p w14:paraId="40732EBC" w14:textId="6E83CE01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>run </w:t>
      </w:r>
      <w:r w:rsidRPr="000811AB">
        <w:rPr>
          <w:bdr w:val="none" w:sz="0" w:space="0" w:color="auto" w:frame="1"/>
          <w:shd w:val="clear" w:color="auto" w:fill="F7F7F7"/>
        </w:rPr>
        <w:t>bundle</w:t>
      </w:r>
      <w:r w:rsidR="00046B2A">
        <w:rPr>
          <w:bdr w:val="none" w:sz="0" w:space="0" w:color="auto" w:frame="1"/>
          <w:shd w:val="clear" w:color="auto" w:fill="F7F7F7"/>
        </w:rPr>
        <w:t xml:space="preserve"> and then run annotate</w:t>
      </w:r>
    </w:p>
    <w:p w14:paraId="1DD4B10D" w14:textId="77777777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>run </w:t>
      </w:r>
      <w:r w:rsidRPr="000811AB">
        <w:rPr>
          <w:bdr w:val="none" w:sz="0" w:space="0" w:color="auto" w:frame="1"/>
          <w:shd w:val="clear" w:color="auto" w:fill="F7F7F7"/>
        </w:rPr>
        <w:t xml:space="preserve">rake </w:t>
      </w:r>
      <w:proofErr w:type="spellStart"/>
      <w:proofErr w:type="gramStart"/>
      <w:r w:rsidRPr="000811AB">
        <w:rPr>
          <w:bdr w:val="none" w:sz="0" w:space="0" w:color="auto" w:frame="1"/>
          <w:shd w:val="clear" w:color="auto" w:fill="F7F7F7"/>
        </w:rPr>
        <w:t>db:create</w:t>
      </w:r>
      <w:proofErr w:type="spellEnd"/>
      <w:proofErr w:type="gramEnd"/>
    </w:p>
    <w:p w14:paraId="25C4B619" w14:textId="77777777" w:rsidR="00046B2A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>Generate you</w:t>
      </w:r>
      <w:r w:rsidR="00046B2A">
        <w:rPr>
          <w:rFonts w:ascii="Helvetica Neue" w:eastAsia="Times New Roman" w:hAnsi="Helvetica Neue"/>
        </w:rPr>
        <w:t>r first migrations and models</w:t>
      </w:r>
    </w:p>
    <w:p w14:paraId="0398EF88" w14:textId="068A9296" w:rsidR="00A40C42" w:rsidRPr="000811AB" w:rsidRDefault="00A40C42" w:rsidP="00046B2A">
      <w:pPr>
        <w:pStyle w:val="ListNumber"/>
        <w:numPr>
          <w:ilvl w:val="1"/>
          <w:numId w:val="4"/>
        </w:numPr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>either </w:t>
      </w:r>
      <w:r w:rsidRPr="000811AB">
        <w:rPr>
          <w:bdr w:val="none" w:sz="0" w:space="0" w:color="auto" w:frame="1"/>
          <w:shd w:val="clear" w:color="auto" w:fill="F7F7F7"/>
        </w:rPr>
        <w:t xml:space="preserve">rails g model </w:t>
      </w:r>
      <w:proofErr w:type="spellStart"/>
      <w:r w:rsidRPr="000811AB">
        <w:rPr>
          <w:bdr w:val="none" w:sz="0" w:space="0" w:color="auto" w:frame="1"/>
          <w:shd w:val="clear" w:color="auto" w:fill="F7F7F7"/>
        </w:rPr>
        <w:t>Model</w:t>
      </w:r>
      <w:proofErr w:type="spellEnd"/>
      <w:r w:rsidRPr="000811AB">
        <w:rPr>
          <w:bdr w:val="none" w:sz="0" w:space="0" w:color="auto" w:frame="1"/>
          <w:shd w:val="clear" w:color="auto" w:fill="F7F7F7"/>
        </w:rPr>
        <w:t xml:space="preserve"> </w:t>
      </w:r>
      <w:proofErr w:type="spellStart"/>
      <w:proofErr w:type="gramStart"/>
      <w:r w:rsidRPr="000811AB">
        <w:rPr>
          <w:bdr w:val="none" w:sz="0" w:space="0" w:color="auto" w:frame="1"/>
          <w:shd w:val="clear" w:color="auto" w:fill="F7F7F7"/>
        </w:rPr>
        <w:t>name:string</w:t>
      </w:r>
      <w:proofErr w:type="spellEnd"/>
      <w:proofErr w:type="gramEnd"/>
      <w:r w:rsidRPr="000811AB">
        <w:rPr>
          <w:bdr w:val="none" w:sz="0" w:space="0" w:color="auto" w:frame="1"/>
          <w:shd w:val="clear" w:color="auto" w:fill="F7F7F7"/>
        </w:rPr>
        <w:t xml:space="preserve"> </w:t>
      </w:r>
      <w:proofErr w:type="spellStart"/>
      <w:r w:rsidRPr="000811AB">
        <w:rPr>
          <w:bdr w:val="none" w:sz="0" w:space="0" w:color="auto" w:frame="1"/>
          <w:shd w:val="clear" w:color="auto" w:fill="F7F7F7"/>
        </w:rPr>
        <w:t>type:string</w:t>
      </w:r>
      <w:proofErr w:type="spellEnd"/>
      <w:r w:rsidRPr="000811AB">
        <w:rPr>
          <w:rFonts w:ascii="Helvetica Neue" w:eastAsia="Times New Roman" w:hAnsi="Helvetica Neue"/>
        </w:rPr>
        <w:t> etc. or:</w:t>
      </w:r>
    </w:p>
    <w:p w14:paraId="1D29E38A" w14:textId="77777777" w:rsidR="00A40C42" w:rsidRPr="000811AB" w:rsidRDefault="00A40C42" w:rsidP="00046B2A">
      <w:pPr>
        <w:pStyle w:val="ListNumber"/>
        <w:numPr>
          <w:ilvl w:val="1"/>
          <w:numId w:val="4"/>
        </w:numPr>
        <w:rPr>
          <w:rFonts w:ascii="Helvetica Neue" w:eastAsia="Times New Roman" w:hAnsi="Helvetica Neue"/>
        </w:rPr>
      </w:pPr>
      <w:r w:rsidRPr="000811AB">
        <w:rPr>
          <w:bdr w:val="none" w:sz="0" w:space="0" w:color="auto" w:frame="1"/>
          <w:shd w:val="clear" w:color="auto" w:fill="F7F7F7"/>
        </w:rPr>
        <w:t xml:space="preserve">rails g migration </w:t>
      </w:r>
      <w:proofErr w:type="spellStart"/>
      <w:proofErr w:type="gramStart"/>
      <w:r w:rsidRPr="000811AB">
        <w:rPr>
          <w:bdr w:val="none" w:sz="0" w:space="0" w:color="auto" w:frame="1"/>
          <w:shd w:val="clear" w:color="auto" w:fill="F7F7F7"/>
        </w:rPr>
        <w:t>create</w:t>
      </w:r>
      <w:proofErr w:type="gramEnd"/>
      <w:r w:rsidRPr="000811AB">
        <w:rPr>
          <w:bdr w:val="none" w:sz="0" w:space="0" w:color="auto" w:frame="1"/>
          <w:shd w:val="clear" w:color="auto" w:fill="F7F7F7"/>
        </w:rPr>
        <w:t>_tables</w:t>
      </w:r>
      <w:proofErr w:type="spellEnd"/>
    </w:p>
    <w:p w14:paraId="6B0AE246" w14:textId="77777777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 xml:space="preserve">Add the fields you need to that file - make sure you include </w:t>
      </w:r>
      <w:proofErr w:type="spellStart"/>
      <w:proofErr w:type="gramStart"/>
      <w:r w:rsidRPr="000811AB">
        <w:rPr>
          <w:rFonts w:ascii="Helvetica Neue" w:eastAsia="Times New Roman" w:hAnsi="Helvetica Neue"/>
        </w:rPr>
        <w:t>t.timestamps</w:t>
      </w:r>
      <w:proofErr w:type="spellEnd"/>
      <w:proofErr w:type="gramEnd"/>
    </w:p>
    <w:p w14:paraId="1B9779AA" w14:textId="3C8452C8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bdr w:val="none" w:sz="0" w:space="0" w:color="auto" w:frame="1"/>
          <w:shd w:val="clear" w:color="auto" w:fill="F7F7F7"/>
        </w:rPr>
        <w:lastRenderedPageBreak/>
        <w:t xml:space="preserve">rails g model </w:t>
      </w:r>
      <w:proofErr w:type="spellStart"/>
      <w:r w:rsidRPr="000811AB">
        <w:rPr>
          <w:bdr w:val="none" w:sz="0" w:space="0" w:color="auto" w:frame="1"/>
          <w:shd w:val="clear" w:color="auto" w:fill="F7F7F7"/>
        </w:rPr>
        <w:t>ModelName</w:t>
      </w:r>
      <w:r w:rsidR="008766C1">
        <w:rPr>
          <w:bdr w:val="none" w:sz="0" w:space="0" w:color="auto" w:frame="1"/>
          <w:shd w:val="clear" w:color="auto" w:fill="F7F7F7"/>
        </w:rPr>
        <w:t>bun</w:t>
      </w:r>
      <w:proofErr w:type="spellEnd"/>
    </w:p>
    <w:p w14:paraId="0C77CB34" w14:textId="60C7DBDD" w:rsidR="00046B2A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>Generate your cont</w:t>
      </w:r>
      <w:r w:rsidR="00046B2A">
        <w:rPr>
          <w:rFonts w:ascii="Helvetica Neue" w:eastAsia="Times New Roman" w:hAnsi="Helvetica Neue"/>
        </w:rPr>
        <w:t>rollers and your views – either</w:t>
      </w:r>
    </w:p>
    <w:p w14:paraId="1D232755" w14:textId="6ABB3BDE" w:rsidR="00A40C42" w:rsidRPr="000811AB" w:rsidRDefault="00A40C42" w:rsidP="00046B2A">
      <w:pPr>
        <w:pStyle w:val="ListNumber"/>
        <w:numPr>
          <w:ilvl w:val="1"/>
          <w:numId w:val="4"/>
        </w:numPr>
        <w:rPr>
          <w:rFonts w:ascii="Helvetica Neue" w:eastAsia="Times New Roman" w:hAnsi="Helvetica Neue"/>
        </w:rPr>
      </w:pPr>
      <w:r w:rsidRPr="000811AB">
        <w:rPr>
          <w:bdr w:val="none" w:sz="0" w:space="0" w:color="auto" w:frame="1"/>
          <w:shd w:val="clear" w:color="auto" w:fill="F7F7F7"/>
        </w:rPr>
        <w:t>rails g controller Users index new create delete show</w:t>
      </w:r>
      <w:r w:rsidRPr="000811AB">
        <w:rPr>
          <w:rFonts w:ascii="Helvetica Neue" w:eastAsia="Times New Roman" w:hAnsi="Helvetica Neue"/>
        </w:rPr>
        <w:t> etc. or:</w:t>
      </w:r>
    </w:p>
    <w:p w14:paraId="68A8A0AC" w14:textId="77777777" w:rsidR="00A40C42" w:rsidRPr="000811AB" w:rsidRDefault="00A40C42" w:rsidP="00046B2A">
      <w:pPr>
        <w:pStyle w:val="ListNumber"/>
        <w:numPr>
          <w:ilvl w:val="1"/>
          <w:numId w:val="4"/>
        </w:numPr>
        <w:rPr>
          <w:rFonts w:ascii="Helvetica Neue" w:eastAsia="Times New Roman" w:hAnsi="Helvetica Neue"/>
        </w:rPr>
      </w:pPr>
      <w:r w:rsidRPr="000811AB">
        <w:rPr>
          <w:bdr w:val="none" w:sz="0" w:space="0" w:color="auto" w:frame="1"/>
          <w:shd w:val="clear" w:color="auto" w:fill="F7F7F7"/>
        </w:rPr>
        <w:t>rails g controller Users</w:t>
      </w:r>
    </w:p>
    <w:p w14:paraId="2828DA8D" w14:textId="77777777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>Add your methods into the controller</w:t>
      </w:r>
    </w:p>
    <w:p w14:paraId="4255148F" w14:textId="77777777" w:rsidR="00A40C42" w:rsidRPr="000811AB" w:rsidRDefault="00A40C42" w:rsidP="00046B2A">
      <w:pPr>
        <w:pStyle w:val="ListNumber"/>
        <w:rPr>
          <w:rFonts w:ascii="Helvetica Neue" w:eastAsia="Times New Roman" w:hAnsi="Helvetica Neue"/>
        </w:rPr>
      </w:pPr>
      <w:r w:rsidRPr="000811AB">
        <w:rPr>
          <w:rFonts w:ascii="Helvetica Neue" w:eastAsia="Times New Roman" w:hAnsi="Helvetica Neue"/>
        </w:rPr>
        <w:t>Create views that correspond with the method names in the view folder for that particular controller</w:t>
      </w:r>
    </w:p>
    <w:p w14:paraId="55029AC6" w14:textId="77777777" w:rsidR="00A40C42" w:rsidRPr="000811AB" w:rsidRDefault="00A40C42" w:rsidP="00046B2A">
      <w:pPr>
        <w:pStyle w:val="ListNumber"/>
      </w:pPr>
      <w:r w:rsidRPr="000811AB">
        <w:t>Work out your routes file</w:t>
      </w:r>
    </w:p>
    <w:p w14:paraId="5FF87C30" w14:textId="77777777" w:rsidR="00A40C42" w:rsidRPr="000811AB" w:rsidRDefault="00A40C42" w:rsidP="00046B2A">
      <w:pPr>
        <w:pStyle w:val="ListNumber"/>
      </w:pPr>
      <w:r w:rsidRPr="000811AB">
        <w:t>Repeat this stuff as necessary</w:t>
      </w:r>
    </w:p>
    <w:p w14:paraId="5A02C5C4" w14:textId="135BD415" w:rsidR="00180696" w:rsidRDefault="00180696">
      <w:r>
        <w:br w:type="page"/>
      </w:r>
    </w:p>
    <w:p w14:paraId="1AD10CF6" w14:textId="4ECA8F24" w:rsidR="00157A51" w:rsidRDefault="00180696" w:rsidP="00180696">
      <w:pPr>
        <w:pStyle w:val="Heading1"/>
      </w:pPr>
      <w:r>
        <w:lastRenderedPageBreak/>
        <w:t>Creating the rails app</w:t>
      </w:r>
    </w:p>
    <w:p w14:paraId="77C15443" w14:textId="77777777" w:rsidR="00180696" w:rsidRDefault="00180696" w:rsidP="00180696"/>
    <w:tbl>
      <w:tblPr>
        <w:tblStyle w:val="GridTable1Light-Accent6"/>
        <w:tblW w:w="13183" w:type="dxa"/>
        <w:jc w:val="center"/>
        <w:tblLook w:val="00A0" w:firstRow="1" w:lastRow="0" w:firstColumn="1" w:lastColumn="0" w:noHBand="0" w:noVBand="0"/>
      </w:tblPr>
      <w:tblGrid>
        <w:gridCol w:w="1110"/>
        <w:gridCol w:w="2787"/>
        <w:gridCol w:w="3043"/>
        <w:gridCol w:w="6243"/>
      </w:tblGrid>
      <w:tr w:rsidR="00180696" w:rsidRPr="00180696" w14:paraId="64AF27F6" w14:textId="77777777" w:rsidTr="00180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  <w:shd w:val="clear" w:color="auto" w:fill="FFC9FF"/>
          </w:tcPr>
          <w:p w14:paraId="41064602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  <w:bookmarkStart w:id="0" w:name="_GoBack" w:colFirst="1" w:colLast="1"/>
            <w:r w:rsidRPr="00180696">
              <w:rPr>
                <w:rFonts w:asciiTheme="minorHAnsi" w:hAnsiTheme="minorHAnsi"/>
                <w:sz w:val="20"/>
                <w:szCs w:val="20"/>
              </w:rPr>
              <w:lastRenderedPageBreak/>
              <w:t>Stream</w:t>
            </w:r>
          </w:p>
        </w:tc>
        <w:tc>
          <w:tcPr>
            <w:tcW w:w="2787" w:type="dxa"/>
            <w:shd w:val="clear" w:color="auto" w:fill="FFC9FF"/>
          </w:tcPr>
          <w:p w14:paraId="28B887D4" w14:textId="77777777" w:rsidR="00180696" w:rsidRPr="00D772C6" w:rsidRDefault="00180696" w:rsidP="00975EA6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What </w:t>
            </w:r>
          </w:p>
        </w:tc>
        <w:tc>
          <w:tcPr>
            <w:tcW w:w="3043" w:type="dxa"/>
            <w:shd w:val="clear" w:color="auto" w:fill="FFC9FF"/>
          </w:tcPr>
          <w:p w14:paraId="4A3FA655" w14:textId="77777777" w:rsidR="00180696" w:rsidRPr="00D772C6" w:rsidRDefault="00180696" w:rsidP="00975EA6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How</w:t>
            </w:r>
          </w:p>
        </w:tc>
        <w:tc>
          <w:tcPr>
            <w:tcW w:w="6243" w:type="dxa"/>
            <w:shd w:val="clear" w:color="auto" w:fill="FFC9FF"/>
          </w:tcPr>
          <w:p w14:paraId="06DCEE50" w14:textId="77777777" w:rsidR="00180696" w:rsidRPr="00D772C6" w:rsidRDefault="00180696" w:rsidP="00975EA6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80696" w:rsidRPr="00180696" w14:paraId="6D138E0D" w14:textId="77777777" w:rsidTr="001806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E9CEB59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  <w:p w14:paraId="54FD8D26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  <w:p w14:paraId="1E1CC027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87" w:type="dxa"/>
          </w:tcPr>
          <w:p w14:paraId="5004475F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Create a new application </w:t>
            </w:r>
          </w:p>
        </w:tc>
        <w:tc>
          <w:tcPr>
            <w:tcW w:w="3043" w:type="dxa"/>
          </w:tcPr>
          <w:p w14:paraId="4F32F1FC" w14:textId="77777777" w:rsidR="00180696" w:rsidRPr="0018069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Console - </w:t>
            </w:r>
            <w:r w:rsidRPr="00180696">
              <w:rPr>
                <w:rFonts w:asciiTheme="minorHAnsi" w:hAnsiTheme="minorHAnsi"/>
                <w:sz w:val="20"/>
                <w:szCs w:val="20"/>
              </w:rPr>
              <w:t xml:space="preserve">rails new 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app_namebb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POSTGRES </w:t>
            </w:r>
          </w:p>
          <w:p w14:paraId="707A2EA7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Gemfile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– add gems</w:t>
            </w:r>
          </w:p>
          <w:p w14:paraId="1A5CC245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Console – bundle to include gems</w:t>
            </w:r>
          </w:p>
        </w:tc>
        <w:tc>
          <w:tcPr>
            <w:tcW w:w="6243" w:type="dxa"/>
          </w:tcPr>
          <w:p w14:paraId="73957F72" w14:textId="77777777" w:rsidR="00180696" w:rsidRPr="0018069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 xml:space="preserve">rails new 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app_name</w:t>
            </w:r>
            <w:proofErr w:type="spellEnd"/>
          </w:p>
          <w:p w14:paraId="494722F6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 xml:space="preserve">if using 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postgres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49151C98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 xml:space="preserve">rails new BLAH –d 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postgresql</w:t>
            </w:r>
            <w:proofErr w:type="spellEnd"/>
          </w:p>
          <w:p w14:paraId="49F6DC45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14:paraId="1E6D0FDF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Gemfile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– add gems</w:t>
            </w:r>
          </w:p>
          <w:p w14:paraId="59069874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Console – bundle to include gems</w:t>
            </w:r>
          </w:p>
        </w:tc>
      </w:tr>
      <w:tr w:rsidR="00180696" w:rsidRPr="00180696" w14:paraId="43D34740" w14:textId="77777777" w:rsidTr="001806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23D88DA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87" w:type="dxa"/>
          </w:tcPr>
          <w:p w14:paraId="2DB7DE0D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43" w:type="dxa"/>
          </w:tcPr>
          <w:p w14:paraId="01CE5DD0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Gemfile</w:t>
            </w:r>
            <w:proofErr w:type="spellEnd"/>
          </w:p>
        </w:tc>
        <w:tc>
          <w:tcPr>
            <w:tcW w:w="6243" w:type="dxa"/>
          </w:tcPr>
          <w:p w14:paraId="64F193CE" w14:textId="77777777" w:rsidR="00180696" w:rsidRPr="0018069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Gem ‘pry-rails’</w:t>
            </w:r>
          </w:p>
          <w:p w14:paraId="22C03C3A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Gem ‘annotate’</w:t>
            </w:r>
          </w:p>
        </w:tc>
      </w:tr>
      <w:tr w:rsidR="00180696" w:rsidRPr="00180696" w14:paraId="47765E9C" w14:textId="77777777" w:rsidTr="001806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B613559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87" w:type="dxa"/>
          </w:tcPr>
          <w:p w14:paraId="7B485BAA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43" w:type="dxa"/>
          </w:tcPr>
          <w:p w14:paraId="21F17BC6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Console – bundle to include gems</w:t>
            </w:r>
          </w:p>
        </w:tc>
        <w:tc>
          <w:tcPr>
            <w:tcW w:w="6243" w:type="dxa"/>
          </w:tcPr>
          <w:p w14:paraId="48262DE0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Bundle OR</w:t>
            </w:r>
          </w:p>
          <w:p w14:paraId="7BBAC722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Bundle install</w:t>
            </w:r>
          </w:p>
        </w:tc>
      </w:tr>
      <w:tr w:rsidR="00180696" w:rsidRPr="00180696" w14:paraId="78274A25" w14:textId="77777777" w:rsidTr="001806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31858DF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lastRenderedPageBreak/>
              <w:t>DB/Model</w:t>
            </w:r>
          </w:p>
        </w:tc>
        <w:tc>
          <w:tcPr>
            <w:tcW w:w="2787" w:type="dxa"/>
          </w:tcPr>
          <w:p w14:paraId="78162073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Start the server</w:t>
            </w:r>
          </w:p>
        </w:tc>
        <w:tc>
          <w:tcPr>
            <w:tcW w:w="3043" w:type="dxa"/>
          </w:tcPr>
          <w:p w14:paraId="03E7D9E3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Console</w:t>
            </w:r>
          </w:p>
        </w:tc>
        <w:tc>
          <w:tcPr>
            <w:tcW w:w="6243" w:type="dxa"/>
          </w:tcPr>
          <w:p w14:paraId="709E818D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CMD + D – to start a new version of the console</w:t>
            </w:r>
          </w:p>
          <w:p w14:paraId="0BDCDEE2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rails s</w:t>
            </w:r>
          </w:p>
          <w:p w14:paraId="335F43DE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 xml:space="preserve">OR </w:t>
            </w:r>
          </w:p>
          <w:p w14:paraId="68BB653A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rails server</w:t>
            </w:r>
          </w:p>
        </w:tc>
      </w:tr>
      <w:tr w:rsidR="00180696" w:rsidRPr="00180696" w14:paraId="24C36F84" w14:textId="77777777" w:rsidTr="001806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65452BF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 xml:space="preserve">DB/Model – mostly uses rake commands 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ie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rails make</w:t>
            </w:r>
          </w:p>
        </w:tc>
        <w:tc>
          <w:tcPr>
            <w:tcW w:w="2787" w:type="dxa"/>
          </w:tcPr>
          <w:p w14:paraId="3BF7330B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Create the model for a table 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ie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 the schema</w:t>
            </w:r>
          </w:p>
        </w:tc>
        <w:tc>
          <w:tcPr>
            <w:tcW w:w="3043" w:type="dxa"/>
          </w:tcPr>
          <w:p w14:paraId="156DF5AE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Console</w:t>
            </w:r>
          </w:p>
        </w:tc>
        <w:tc>
          <w:tcPr>
            <w:tcW w:w="6243" w:type="dxa"/>
          </w:tcPr>
          <w:p w14:paraId="3676CF08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 xml:space="preserve">QUESTION – is there a rake </w:t>
            </w:r>
            <w:proofErr w:type="spellStart"/>
            <w:proofErr w:type="gramStart"/>
            <w:r w:rsidRPr="00180696">
              <w:rPr>
                <w:rFonts w:asciiTheme="minorHAnsi" w:hAnsiTheme="minorHAnsi"/>
                <w:sz w:val="20"/>
                <w:szCs w:val="20"/>
              </w:rPr>
              <w:t>db:create</w:t>
            </w:r>
            <w:proofErr w:type="spellEnd"/>
            <w:proofErr w:type="gram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here</w:t>
            </w:r>
          </w:p>
          <w:p w14:paraId="06F12FF0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14:paraId="6DC8CF58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rails generate model Article </w:t>
            </w:r>
            <w:proofErr w:type="spellStart"/>
            <w:proofErr w:type="gramStart"/>
            <w:r w:rsidRPr="00D772C6">
              <w:rPr>
                <w:rFonts w:asciiTheme="minorHAnsi" w:hAnsiTheme="minorHAnsi"/>
                <w:sz w:val="20"/>
                <w:szCs w:val="20"/>
              </w:rPr>
              <w:t>title:string</w:t>
            </w:r>
            <w:proofErr w:type="spellEnd"/>
            <w:proofErr w:type="gram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name:text</w:t>
            </w:r>
            <w:proofErr w:type="spellEnd"/>
          </w:p>
          <w:p w14:paraId="4BC755E9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14:paraId="393797B3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 xml:space="preserve">This will create a number of files including the 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article.rb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and 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db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/migrate/long number </w:t>
            </w:r>
          </w:p>
        </w:tc>
      </w:tr>
      <w:tr w:rsidR="00180696" w:rsidRPr="00180696" w14:paraId="4B38D4EF" w14:textId="77777777" w:rsidTr="001806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7899EB59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DB/Model</w:t>
            </w:r>
          </w:p>
        </w:tc>
        <w:tc>
          <w:tcPr>
            <w:tcW w:w="2787" w:type="dxa"/>
          </w:tcPr>
          <w:p w14:paraId="43E6B1B7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Run the migration 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ie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 add the table model to your DB. </w:t>
            </w:r>
          </w:p>
        </w:tc>
        <w:tc>
          <w:tcPr>
            <w:tcW w:w="3043" w:type="dxa"/>
          </w:tcPr>
          <w:p w14:paraId="043C810A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Console </w:t>
            </w:r>
          </w:p>
        </w:tc>
        <w:tc>
          <w:tcPr>
            <w:tcW w:w="6243" w:type="dxa"/>
          </w:tcPr>
          <w:p w14:paraId="202F2205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rake 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db:migrate</w:t>
            </w:r>
            <w:proofErr w:type="spellEnd"/>
          </w:p>
        </w:tc>
      </w:tr>
      <w:tr w:rsidR="00180696" w:rsidRPr="00180696" w14:paraId="21679454" w14:textId="77777777" w:rsidTr="00180696">
        <w:trPr>
          <w:trHeight w:val="1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5E4DBABA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lastRenderedPageBreak/>
              <w:t>DB/Model</w:t>
            </w:r>
          </w:p>
        </w:tc>
        <w:tc>
          <w:tcPr>
            <w:tcW w:w="2787" w:type="dxa"/>
          </w:tcPr>
          <w:p w14:paraId="67014C9B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Validation</w:t>
            </w:r>
          </w:p>
        </w:tc>
        <w:tc>
          <w:tcPr>
            <w:tcW w:w="3043" w:type="dxa"/>
          </w:tcPr>
          <w:p w14:paraId="37E4CABF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.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rb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 file </w:t>
            </w:r>
          </w:p>
        </w:tc>
        <w:tc>
          <w:tcPr>
            <w:tcW w:w="6243" w:type="dxa"/>
          </w:tcPr>
          <w:p w14:paraId="5F42E590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eg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246DBFE6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validates : title, presence: true</w:t>
            </w:r>
          </w:p>
        </w:tc>
      </w:tr>
      <w:tr w:rsidR="00180696" w:rsidRPr="00180696" w14:paraId="79680999" w14:textId="77777777" w:rsidTr="00180696">
        <w:trPr>
          <w:trHeight w:val="1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1DB20FB8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DB/Model</w:t>
            </w:r>
          </w:p>
        </w:tc>
        <w:tc>
          <w:tcPr>
            <w:tcW w:w="2787" w:type="dxa"/>
          </w:tcPr>
          <w:p w14:paraId="5311B7F8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Changing a column – need to generate a migration file (the one with the long name) and then rake it </w:t>
            </w:r>
          </w:p>
        </w:tc>
        <w:tc>
          <w:tcPr>
            <w:tcW w:w="3043" w:type="dxa"/>
          </w:tcPr>
          <w:p w14:paraId="69CB92C9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console</w:t>
            </w:r>
          </w:p>
        </w:tc>
        <w:tc>
          <w:tcPr>
            <w:tcW w:w="6243" w:type="dxa"/>
          </w:tcPr>
          <w:p w14:paraId="41CB263A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If the migration name is of the form "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AddXXXToYYY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>" or "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RemoveXXXFromYYY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" and is followed by a list of column names and </w:t>
            </w:r>
            <w:proofErr w:type="gramStart"/>
            <w:r w:rsidRPr="00D772C6">
              <w:rPr>
                <w:rFonts w:asciiTheme="minorHAnsi" w:hAnsiTheme="minorHAnsi"/>
                <w:sz w:val="20"/>
                <w:szCs w:val="20"/>
              </w:rPr>
              <w:t>types</w:t>
            </w:r>
            <w:proofErr w:type="gram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 then a migration containing the appropriate 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add_column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> and 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remove_column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> statements will be created.</w:t>
            </w:r>
          </w:p>
          <w:p w14:paraId="2986468E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14:paraId="1F4D7401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80696" w:rsidRPr="00180696" w14:paraId="2A313190" w14:textId="77777777" w:rsidTr="00180696">
        <w:trPr>
          <w:trHeight w:val="1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27453E7A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87" w:type="dxa"/>
          </w:tcPr>
          <w:p w14:paraId="267A8698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43" w:type="dxa"/>
          </w:tcPr>
          <w:p w14:paraId="458A3881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43" w:type="dxa"/>
          </w:tcPr>
          <w:p w14:paraId="62A68B0C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Can also change in the .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rb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migration file ?</w:t>
            </w:r>
          </w:p>
        </w:tc>
      </w:tr>
      <w:tr w:rsidR="00180696" w:rsidRPr="00180696" w14:paraId="3DF14E24" w14:textId="77777777" w:rsidTr="00180696">
        <w:trPr>
          <w:trHeight w:val="1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3C4731DC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lastRenderedPageBreak/>
              <w:t>DB Model</w:t>
            </w:r>
          </w:p>
        </w:tc>
        <w:tc>
          <w:tcPr>
            <w:tcW w:w="2787" w:type="dxa"/>
          </w:tcPr>
          <w:p w14:paraId="1250A8E1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Join</w:t>
            </w:r>
            <w:r w:rsidRPr="00D772C6">
              <w:rPr>
                <w:rFonts w:asciiTheme="minorHAnsi" w:hAnsiTheme="minorHAnsi"/>
                <w:sz w:val="20"/>
                <w:szCs w:val="20"/>
              </w:rPr>
              <w:t xml:space="preserve"> tables</w:t>
            </w:r>
          </w:p>
        </w:tc>
        <w:tc>
          <w:tcPr>
            <w:tcW w:w="3043" w:type="dxa"/>
          </w:tcPr>
          <w:p w14:paraId="3B6B7F0E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>console</w:t>
            </w:r>
          </w:p>
        </w:tc>
        <w:tc>
          <w:tcPr>
            <w:tcW w:w="6243" w:type="dxa"/>
          </w:tcPr>
          <w:p w14:paraId="25F60239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rails g migration 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CreateJoinTableCustomerProduct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 customer project </w:t>
            </w:r>
          </w:p>
          <w:p w14:paraId="69BFF8C8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14:paraId="04B7F3B7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14:paraId="200D6BE7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80696" w:rsidRPr="00180696" w14:paraId="35F26FD6" w14:textId="77777777" w:rsidTr="00180696">
        <w:trPr>
          <w:trHeight w:val="1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6D4F9105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87" w:type="dxa"/>
          </w:tcPr>
          <w:p w14:paraId="207B53C5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43" w:type="dxa"/>
          </w:tcPr>
          <w:p w14:paraId="36497639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43" w:type="dxa"/>
          </w:tcPr>
          <w:p w14:paraId="3B493163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create_join_</w:t>
            </w:r>
            <w:proofErr w:type="gramStart"/>
            <w:r w:rsidRPr="00180696">
              <w:rPr>
                <w:rFonts w:asciiTheme="minorHAnsi" w:hAnsiTheme="minorHAnsi"/>
                <w:sz w:val="20"/>
                <w:szCs w:val="20"/>
              </w:rPr>
              <w:t>table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: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producs</w:t>
            </w:r>
            <w:proofErr w:type="spellEnd"/>
            <w:proofErr w:type="gram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cagtegories</w:t>
            </w:r>
            <w:proofErr w:type="spellEnd"/>
          </w:p>
          <w:p w14:paraId="01F88427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80696" w:rsidRPr="00180696" w14:paraId="17B7A549" w14:textId="77777777" w:rsidTr="00180696">
        <w:trPr>
          <w:trHeight w:val="1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0" w:type="dxa"/>
          </w:tcPr>
          <w:p w14:paraId="30B929E8" w14:textId="77777777" w:rsidR="00180696" w:rsidRPr="00180696" w:rsidRDefault="00180696" w:rsidP="00180696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87" w:type="dxa"/>
          </w:tcPr>
          <w:p w14:paraId="4A89667F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DB </w:t>
            </w:r>
          </w:p>
        </w:tc>
        <w:tc>
          <w:tcPr>
            <w:tcW w:w="3043" w:type="dxa"/>
          </w:tcPr>
          <w:p w14:paraId="142DFF57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seeds.rb</w:t>
            </w:r>
            <w:proofErr w:type="spellEnd"/>
          </w:p>
        </w:tc>
        <w:tc>
          <w:tcPr>
            <w:tcW w:w="6243" w:type="dxa"/>
          </w:tcPr>
          <w:p w14:paraId="43A960FB" w14:textId="77777777" w:rsidR="00180696" w:rsidRPr="00D772C6" w:rsidRDefault="00180696" w:rsidP="00975EA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D772C6">
              <w:rPr>
                <w:rFonts w:asciiTheme="minorHAnsi" w:hAnsiTheme="minorHAnsi"/>
                <w:sz w:val="20"/>
                <w:szCs w:val="20"/>
              </w:rPr>
              <w:t xml:space="preserve">Add the stuff you want to add </w:t>
            </w:r>
            <w:proofErr w:type="spellStart"/>
            <w:r w:rsidRPr="00D772C6">
              <w:rPr>
                <w:rFonts w:asciiTheme="minorHAnsi" w:hAnsiTheme="minorHAnsi"/>
                <w:sz w:val="20"/>
                <w:szCs w:val="20"/>
              </w:rPr>
              <w:t>eg</w:t>
            </w:r>
            <w:proofErr w:type="spellEnd"/>
            <w:r w:rsidRPr="00D772C6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53FA55BF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5.times do |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i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>|</w:t>
            </w:r>
          </w:p>
          <w:p w14:paraId="45B8750D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  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Product.create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>(name: "Product ##{</w:t>
            </w:r>
            <w:proofErr w:type="spellStart"/>
            <w:r w:rsidRPr="00180696">
              <w:rPr>
                <w:rFonts w:asciiTheme="minorHAnsi" w:hAnsiTheme="minorHAnsi"/>
                <w:sz w:val="20"/>
                <w:szCs w:val="20"/>
              </w:rPr>
              <w:t>i</w:t>
            </w:r>
            <w:proofErr w:type="spellEnd"/>
            <w:r w:rsidRPr="00180696">
              <w:rPr>
                <w:rFonts w:asciiTheme="minorHAnsi" w:hAnsiTheme="minorHAnsi"/>
                <w:sz w:val="20"/>
                <w:szCs w:val="20"/>
              </w:rPr>
              <w:t>}", description: "A product.")</w:t>
            </w:r>
          </w:p>
          <w:p w14:paraId="506F4671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>end</w:t>
            </w:r>
          </w:p>
          <w:p w14:paraId="57EE4B45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  <w:p w14:paraId="6BCA7752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180696">
              <w:rPr>
                <w:rFonts w:asciiTheme="minorHAnsi" w:hAnsiTheme="minorHAnsi"/>
                <w:sz w:val="20"/>
                <w:szCs w:val="20"/>
              </w:rPr>
              <w:t xml:space="preserve">Then run rake </w:t>
            </w:r>
            <w:proofErr w:type="spellStart"/>
            <w:proofErr w:type="gramStart"/>
            <w:r w:rsidRPr="00180696">
              <w:rPr>
                <w:rFonts w:asciiTheme="minorHAnsi" w:hAnsiTheme="minorHAnsi"/>
                <w:sz w:val="20"/>
                <w:szCs w:val="20"/>
              </w:rPr>
              <w:t>db:seed</w:t>
            </w:r>
            <w:proofErr w:type="spellEnd"/>
            <w:proofErr w:type="gramEnd"/>
            <w:r w:rsidRPr="00180696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51507C26" w14:textId="77777777" w:rsidR="00180696" w:rsidRPr="00180696" w:rsidRDefault="00180696" w:rsidP="00180696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bookmarkEnd w:id="0"/>
    </w:tbl>
    <w:p w14:paraId="4BE23B35" w14:textId="77777777" w:rsidR="00180696" w:rsidRPr="00180696" w:rsidRDefault="00180696" w:rsidP="00180696">
      <w:pPr>
        <w:pStyle w:val="Heading2"/>
        <w:spacing w:after="0" w:line="240" w:lineRule="auto"/>
        <w:rPr>
          <w:rFonts w:asciiTheme="minorHAnsi" w:hAnsiTheme="minorHAnsi"/>
          <w:sz w:val="20"/>
          <w:szCs w:val="20"/>
        </w:rPr>
      </w:pPr>
    </w:p>
    <w:p w14:paraId="5F5D30DD" w14:textId="77777777" w:rsidR="00653890" w:rsidRPr="00653890" w:rsidRDefault="00653890" w:rsidP="00653890"/>
    <w:p w14:paraId="60EAF1F0" w14:textId="77777777" w:rsidR="00365872" w:rsidRDefault="00365872" w:rsidP="00365872">
      <w:pPr>
        <w:rPr>
          <w:sz w:val="20"/>
          <w:szCs w:val="20"/>
        </w:rPr>
      </w:pPr>
    </w:p>
    <w:p w14:paraId="5A0F82C9" w14:textId="26058EC8" w:rsidR="00AF323E" w:rsidRDefault="00A40C42" w:rsidP="00A40C42">
      <w:pPr>
        <w:pStyle w:val="Heading1"/>
      </w:pPr>
      <w:bookmarkStart w:id="1" w:name="_Toc451892021"/>
      <w:bookmarkStart w:id="2" w:name="_Toc451934204"/>
      <w:r>
        <w:lastRenderedPageBreak/>
        <w:t>Managing the DB a</w:t>
      </w:r>
      <w:r w:rsidR="00AF323E">
        <w:t>ssociations</w:t>
      </w:r>
      <w:bookmarkEnd w:id="1"/>
      <w:bookmarkEnd w:id="2"/>
    </w:p>
    <w:p w14:paraId="038FBEC7" w14:textId="2A323081" w:rsidR="00AF323E" w:rsidRDefault="00AF323E" w:rsidP="00A40C42">
      <w:pPr>
        <w:pStyle w:val="Heading2"/>
      </w:pPr>
      <w:proofErr w:type="spellStart"/>
      <w:r>
        <w:t>has_many</w:t>
      </w:r>
      <w:proofErr w:type="spellEnd"/>
      <w:r w:rsidR="00A40C42">
        <w:t xml:space="preserve"> and </w:t>
      </w:r>
      <w:proofErr w:type="spellStart"/>
      <w:r w:rsidR="00A40C42">
        <w:t>belongs_to</w:t>
      </w:r>
      <w:proofErr w:type="spellEnd"/>
      <w:r w:rsidR="00A40C42">
        <w:t xml:space="preserve"> and adding the sneaky table</w:t>
      </w:r>
    </w:p>
    <w:p w14:paraId="0D04CAB8" w14:textId="3670EB85" w:rsidR="00AF323E" w:rsidRDefault="00AF323E" w:rsidP="00AF323E">
      <w:r>
        <w:t>Add associations</w:t>
      </w:r>
      <w:r w:rsidR="00A40C42">
        <w:t xml:space="preserve"> to the models using the classes file</w:t>
      </w:r>
      <w:r>
        <w:t xml:space="preserve">. </w:t>
      </w:r>
    </w:p>
    <w:p w14:paraId="0BE1AE9E" w14:textId="77777777" w:rsidR="00AF323E" w:rsidRDefault="00AF323E" w:rsidP="00AF323E">
      <w:r>
        <w:t xml:space="preserve">The one that is the one </w:t>
      </w:r>
      <w:proofErr w:type="spellStart"/>
      <w:r>
        <w:t>ie</w:t>
      </w:r>
      <w:proofErr w:type="spellEnd"/>
      <w:r>
        <w:t xml:space="preserve"> belongs to the other, is the one that has the </w:t>
      </w:r>
      <w:proofErr w:type="spellStart"/>
      <w:r>
        <w:t>forieng</w:t>
      </w:r>
      <w:proofErr w:type="spellEnd"/>
      <w:r>
        <w:t xml:space="preserve"> key.</w:t>
      </w:r>
    </w:p>
    <w:p w14:paraId="6BF49898" w14:textId="77777777" w:rsidR="00AF323E" w:rsidRDefault="00AF323E" w:rsidP="00AF323E">
      <w:pPr>
        <w:pStyle w:val="Style1"/>
      </w:pPr>
      <w:r>
        <w:t xml:space="preserve">To add an extra column </w:t>
      </w:r>
    </w:p>
    <w:p w14:paraId="218EFE13" w14:textId="77777777" w:rsidR="00AF323E" w:rsidRDefault="00AF323E" w:rsidP="00AF323E">
      <w:pPr>
        <w:pStyle w:val="Style1"/>
      </w:pPr>
      <w:r>
        <w:t xml:space="preserve">Rails generate migration </w:t>
      </w:r>
      <w:proofErr w:type="spellStart"/>
      <w:r>
        <w:t>add_artist_id_to_works</w:t>
      </w:r>
      <w:proofErr w:type="spellEnd"/>
    </w:p>
    <w:p w14:paraId="05B5E650" w14:textId="77777777" w:rsidR="00AF323E" w:rsidRDefault="00AF323E" w:rsidP="00AF323E">
      <w:pPr>
        <w:pStyle w:val="Style1"/>
      </w:pPr>
      <w:r>
        <w:t>Fill in migration</w:t>
      </w:r>
    </w:p>
    <w:p w14:paraId="2E514283" w14:textId="77777777" w:rsidR="00AF323E" w:rsidRDefault="00AF323E" w:rsidP="00AF323E">
      <w:pPr>
        <w:pStyle w:val="Style1"/>
      </w:pPr>
      <w:r>
        <w:t xml:space="preserve">Rake </w:t>
      </w:r>
      <w:proofErr w:type="spellStart"/>
      <w:proofErr w:type="gramStart"/>
      <w:r>
        <w:t>db:migrate</w:t>
      </w:r>
      <w:proofErr w:type="spellEnd"/>
      <w:proofErr w:type="gramEnd"/>
    </w:p>
    <w:p w14:paraId="7E715EF2" w14:textId="77777777" w:rsidR="00AF323E" w:rsidRDefault="00AF323E" w:rsidP="00AF32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6"/>
        <w:gridCol w:w="4437"/>
        <w:gridCol w:w="4437"/>
      </w:tblGrid>
      <w:tr w:rsidR="00007B1E" w14:paraId="4B5786EC" w14:textId="77777777" w:rsidTr="00007B1E">
        <w:tc>
          <w:tcPr>
            <w:tcW w:w="4436" w:type="dxa"/>
          </w:tcPr>
          <w:p w14:paraId="6C151DC4" w14:textId="53A29B1F" w:rsidR="00007B1E" w:rsidRDefault="00007B1E" w:rsidP="00AF323E">
            <w:r>
              <w:t>Association</w:t>
            </w:r>
          </w:p>
        </w:tc>
        <w:tc>
          <w:tcPr>
            <w:tcW w:w="4437" w:type="dxa"/>
          </w:tcPr>
          <w:p w14:paraId="0123CF62" w14:textId="3EBBE8C0" w:rsidR="00007B1E" w:rsidRDefault="009460FB" w:rsidP="00AF323E">
            <w:r>
              <w:t>.</w:t>
            </w:r>
            <w:proofErr w:type="spellStart"/>
            <w:r>
              <w:t>rb</w:t>
            </w:r>
            <w:proofErr w:type="spellEnd"/>
            <w:r>
              <w:t xml:space="preserve"> schema</w:t>
            </w:r>
          </w:p>
        </w:tc>
        <w:tc>
          <w:tcPr>
            <w:tcW w:w="4437" w:type="dxa"/>
          </w:tcPr>
          <w:p w14:paraId="55D79AB9" w14:textId="1CE05EB2" w:rsidR="00007B1E" w:rsidRDefault="00007B1E" w:rsidP="00AF323E"/>
        </w:tc>
      </w:tr>
      <w:tr w:rsidR="00007B1E" w14:paraId="3F23989D" w14:textId="77777777" w:rsidTr="00007B1E">
        <w:tc>
          <w:tcPr>
            <w:tcW w:w="4436" w:type="dxa"/>
          </w:tcPr>
          <w:p w14:paraId="77DFD742" w14:textId="5DAD14CF" w:rsidR="00007B1E" w:rsidRDefault="00091972" w:rsidP="00AF323E">
            <w:proofErr w:type="spellStart"/>
            <w:r>
              <w:t>has_many</w:t>
            </w:r>
            <w:proofErr w:type="spellEnd"/>
            <w:r>
              <w:t xml:space="preserve"> and </w:t>
            </w:r>
            <w:proofErr w:type="spellStart"/>
            <w:r>
              <w:t>belongs_to</w:t>
            </w:r>
            <w:proofErr w:type="spellEnd"/>
          </w:p>
        </w:tc>
        <w:tc>
          <w:tcPr>
            <w:tcW w:w="4437" w:type="dxa"/>
          </w:tcPr>
          <w:p w14:paraId="60469EE5" w14:textId="77777777" w:rsidR="00007B1E" w:rsidRDefault="00C14893" w:rsidP="00AF323E">
            <w:proofErr w:type="gramStart"/>
            <w:r>
              <w:t>.</w:t>
            </w:r>
            <w:proofErr w:type="spellStart"/>
            <w:r>
              <w:t>rb</w:t>
            </w:r>
            <w:proofErr w:type="spellEnd"/>
            <w:proofErr w:type="gramEnd"/>
          </w:p>
          <w:p w14:paraId="104AA770" w14:textId="77777777" w:rsidR="009E425D" w:rsidRDefault="009E425D" w:rsidP="00AF323E"/>
          <w:p w14:paraId="615202C6" w14:textId="1B062AEA" w:rsidR="009E425D" w:rsidRDefault="009E425D" w:rsidP="00AF323E">
            <w:r>
              <w:t xml:space="preserve">go in the models </w:t>
            </w:r>
          </w:p>
        </w:tc>
        <w:tc>
          <w:tcPr>
            <w:tcW w:w="4437" w:type="dxa"/>
          </w:tcPr>
          <w:p w14:paraId="49284EEB" w14:textId="77777777" w:rsidR="00007B1E" w:rsidRDefault="00530C44" w:rsidP="00AF323E">
            <w:r>
              <w:t>Write the relevant associations in the files</w:t>
            </w:r>
          </w:p>
          <w:p w14:paraId="615796A4" w14:textId="001FE5D8" w:rsidR="00DC0C87" w:rsidRDefault="003A7D58" w:rsidP="00AF323E">
            <w:proofErr w:type="spellStart"/>
            <w:r>
              <w:t>has_</w:t>
            </w:r>
            <w:proofErr w:type="gramStart"/>
            <w:r>
              <w:t>many</w:t>
            </w:r>
            <w:proofErr w:type="spellEnd"/>
            <w:r>
              <w:t xml:space="preserve"> </w:t>
            </w:r>
            <w:r w:rsidR="00C97CE7">
              <w:t xml:space="preserve"> </w:t>
            </w:r>
            <w:r>
              <w:t>:</w:t>
            </w:r>
            <w:proofErr w:type="gramEnd"/>
            <w:r>
              <w:t>songs</w:t>
            </w:r>
          </w:p>
          <w:p w14:paraId="08BEC54E" w14:textId="77777777" w:rsidR="003A7D58" w:rsidRDefault="003A7D58" w:rsidP="00AF323E">
            <w:proofErr w:type="spellStart"/>
            <w:r>
              <w:t>belongs_</w:t>
            </w:r>
            <w:proofErr w:type="gramStart"/>
            <w:r>
              <w:t>to</w:t>
            </w:r>
            <w:proofErr w:type="spellEnd"/>
            <w:r>
              <w:t xml:space="preserve"> </w:t>
            </w:r>
            <w:r w:rsidR="00C97CE7">
              <w:t xml:space="preserve"> </w:t>
            </w:r>
            <w:r>
              <w:t>:</w:t>
            </w:r>
            <w:proofErr w:type="gramEnd"/>
            <w:r>
              <w:t>albums [Jane check that this is right]</w:t>
            </w:r>
          </w:p>
          <w:p w14:paraId="19A3E707" w14:textId="77777777" w:rsidR="00C97CE7" w:rsidRDefault="00C97CE7" w:rsidP="00AF323E"/>
          <w:p w14:paraId="3FE2B908" w14:textId="77E1384D" w:rsidR="00C97CE7" w:rsidRDefault="00C97CE7" w:rsidP="00AF323E">
            <w:r w:rsidRPr="00C97CE7">
              <w:rPr>
                <w:highlight w:val="magenta"/>
              </w:rPr>
              <w:t>DOES THIS NEED TO BE RAKED</w:t>
            </w:r>
          </w:p>
          <w:p w14:paraId="22415341" w14:textId="580D1B14" w:rsidR="00C97CE7" w:rsidRDefault="00C97CE7" w:rsidP="00AF323E"/>
        </w:tc>
      </w:tr>
      <w:tr w:rsidR="001B3DE7" w14:paraId="71AE792A" w14:textId="77777777" w:rsidTr="00C97CE7">
        <w:trPr>
          <w:trHeight w:val="1862"/>
        </w:trPr>
        <w:tc>
          <w:tcPr>
            <w:tcW w:w="4436" w:type="dxa"/>
          </w:tcPr>
          <w:p w14:paraId="171619B5" w14:textId="783AF980" w:rsidR="001B3DE7" w:rsidRDefault="001B3DE7" w:rsidP="00AF323E"/>
        </w:tc>
        <w:tc>
          <w:tcPr>
            <w:tcW w:w="4437" w:type="dxa"/>
          </w:tcPr>
          <w:p w14:paraId="56A90176" w14:textId="77777777" w:rsidR="001B3DE7" w:rsidRDefault="00C97CE7" w:rsidP="00AF323E">
            <w:r>
              <w:t>add the foreign key to the relevant table</w:t>
            </w:r>
          </w:p>
          <w:p w14:paraId="2CA9FD63" w14:textId="77777777" w:rsidR="009E425D" w:rsidRDefault="009E425D" w:rsidP="00AF323E"/>
          <w:p w14:paraId="45E4EBAD" w14:textId="106A7990" w:rsidR="009E425D" w:rsidRDefault="009E425D" w:rsidP="00AF323E">
            <w:r>
              <w:t>DO THIS FIRST</w:t>
            </w:r>
          </w:p>
        </w:tc>
        <w:tc>
          <w:tcPr>
            <w:tcW w:w="4437" w:type="dxa"/>
          </w:tcPr>
          <w:p w14:paraId="15E575D8" w14:textId="4FF4AC3F" w:rsidR="00C97CE7" w:rsidRDefault="00A2202B" w:rsidP="00AF323E">
            <w:r w:rsidRPr="00A2202B">
              <w:t xml:space="preserve">rails g migration </w:t>
            </w:r>
            <w:proofErr w:type="spellStart"/>
            <w:r w:rsidRPr="00A2202B">
              <w:t>add_obligation_id_to_clauses</w:t>
            </w:r>
            <w:proofErr w:type="spellEnd"/>
            <w:r w:rsidRPr="00A2202B">
              <w:t xml:space="preserve"> </w:t>
            </w:r>
            <w:proofErr w:type="spellStart"/>
            <w:r w:rsidRPr="00A2202B">
              <w:t>obligation_</w:t>
            </w:r>
            <w:proofErr w:type="gramStart"/>
            <w:r w:rsidRPr="00A2202B">
              <w:t>id:integer</w:t>
            </w:r>
            <w:proofErr w:type="spellEnd"/>
            <w:proofErr w:type="gramEnd"/>
          </w:p>
          <w:p w14:paraId="7880D436" w14:textId="77777777" w:rsidR="0016709B" w:rsidRDefault="0016709B" w:rsidP="00AF323E"/>
          <w:p w14:paraId="7A322B27" w14:textId="1EE6A8E7" w:rsidR="00C97CE7" w:rsidRDefault="00C97CE7" w:rsidP="00AF323E">
            <w:r>
              <w:t>NB the use of the singular and plural</w:t>
            </w:r>
          </w:p>
        </w:tc>
      </w:tr>
      <w:tr w:rsidR="00C97CE7" w14:paraId="2E23D3E1" w14:textId="77777777" w:rsidTr="00007B1E">
        <w:tc>
          <w:tcPr>
            <w:tcW w:w="4436" w:type="dxa"/>
          </w:tcPr>
          <w:p w14:paraId="3D082362" w14:textId="2F842120" w:rsidR="00C97CE7" w:rsidRDefault="00C97CE7" w:rsidP="00AF323E">
            <w:proofErr w:type="spellStart"/>
            <w:r>
              <w:t>has_and_belongs_to_many</w:t>
            </w:r>
            <w:proofErr w:type="spellEnd"/>
          </w:p>
        </w:tc>
        <w:tc>
          <w:tcPr>
            <w:tcW w:w="4437" w:type="dxa"/>
          </w:tcPr>
          <w:p w14:paraId="7C424AA1" w14:textId="796B3308" w:rsidR="00C97CE7" w:rsidRDefault="00C97CE7" w:rsidP="00AF323E">
            <w:r>
              <w:t>add to the .</w:t>
            </w:r>
            <w:proofErr w:type="spellStart"/>
            <w:r>
              <w:t>rb</w:t>
            </w:r>
            <w:proofErr w:type="spellEnd"/>
            <w:r>
              <w:t xml:space="preserve"> file of both models</w:t>
            </w:r>
          </w:p>
        </w:tc>
        <w:tc>
          <w:tcPr>
            <w:tcW w:w="4437" w:type="dxa"/>
          </w:tcPr>
          <w:p w14:paraId="1635EF23" w14:textId="77777777" w:rsidR="00C97CE7" w:rsidRDefault="00C97CE7" w:rsidP="00AF323E"/>
        </w:tc>
      </w:tr>
      <w:tr w:rsidR="00C97CE7" w14:paraId="377D66C3" w14:textId="77777777" w:rsidTr="00007B1E">
        <w:tc>
          <w:tcPr>
            <w:tcW w:w="4436" w:type="dxa"/>
          </w:tcPr>
          <w:p w14:paraId="5CE4D423" w14:textId="77777777" w:rsidR="00C97CE7" w:rsidRDefault="00C97CE7" w:rsidP="00AF323E"/>
        </w:tc>
        <w:tc>
          <w:tcPr>
            <w:tcW w:w="4437" w:type="dxa"/>
          </w:tcPr>
          <w:p w14:paraId="51AB289E" w14:textId="2091C068" w:rsidR="00C97CE7" w:rsidRDefault="00C97CE7" w:rsidP="00AF323E">
            <w:r>
              <w:t>create join table (sneaky table ) in alpha order</w:t>
            </w:r>
          </w:p>
        </w:tc>
        <w:tc>
          <w:tcPr>
            <w:tcW w:w="4437" w:type="dxa"/>
          </w:tcPr>
          <w:p w14:paraId="46FED718" w14:textId="77777777" w:rsidR="00C97CE7" w:rsidRDefault="00C97CE7" w:rsidP="00AF323E">
            <w:r>
              <w:t xml:space="preserve">rails generate migration </w:t>
            </w:r>
            <w:proofErr w:type="spellStart"/>
            <w:r>
              <w:t>create_mixtapes_songs</w:t>
            </w:r>
            <w:proofErr w:type="spellEnd"/>
          </w:p>
          <w:p w14:paraId="398E8744" w14:textId="77777777" w:rsidR="006A585F" w:rsidRDefault="006A585F" w:rsidP="00AF323E"/>
          <w:p w14:paraId="2E421070" w14:textId="7EDA8655" w:rsidR="006A585F" w:rsidRDefault="006A585F" w:rsidP="00AF323E">
            <w:r>
              <w:t>make the id false</w:t>
            </w:r>
          </w:p>
        </w:tc>
      </w:tr>
      <w:tr w:rsidR="00C97CE7" w14:paraId="2E48CDD0" w14:textId="77777777" w:rsidTr="00007B1E">
        <w:tc>
          <w:tcPr>
            <w:tcW w:w="4436" w:type="dxa"/>
          </w:tcPr>
          <w:p w14:paraId="6C289C6F" w14:textId="3A0C6C0B" w:rsidR="00C97CE7" w:rsidRDefault="00C97CE7" w:rsidP="00AF323E">
            <w:proofErr w:type="spellStart"/>
            <w:r>
              <w:t>has_many_through</w:t>
            </w:r>
            <w:proofErr w:type="spellEnd"/>
          </w:p>
        </w:tc>
        <w:tc>
          <w:tcPr>
            <w:tcW w:w="4437" w:type="dxa"/>
          </w:tcPr>
          <w:p w14:paraId="6D0644EF" w14:textId="0999C6C7" w:rsidR="00C97CE7" w:rsidRDefault="00C97CE7" w:rsidP="00AF323E">
            <w:r>
              <w:t xml:space="preserve">just goes in the relevant </w:t>
            </w:r>
            <w:proofErr w:type="spellStart"/>
            <w:r>
              <w:t>rb</w:t>
            </w:r>
            <w:proofErr w:type="spellEnd"/>
            <w:r>
              <w:t xml:space="preserve"> file</w:t>
            </w:r>
          </w:p>
        </w:tc>
        <w:tc>
          <w:tcPr>
            <w:tcW w:w="4437" w:type="dxa"/>
          </w:tcPr>
          <w:p w14:paraId="248F7358" w14:textId="6B6B7F88" w:rsidR="00C97CE7" w:rsidRDefault="00C97CE7" w:rsidP="00AF323E">
            <w:proofErr w:type="spellStart"/>
            <w:r>
              <w:t>has_many</w:t>
            </w:r>
            <w:proofErr w:type="spellEnd"/>
            <w:r>
              <w:t xml:space="preserve"> :genres =&gt; songs</w:t>
            </w:r>
          </w:p>
        </w:tc>
      </w:tr>
    </w:tbl>
    <w:p w14:paraId="0E6E0367" w14:textId="77777777" w:rsidR="00F63341" w:rsidRDefault="00F63341" w:rsidP="00AF323E"/>
    <w:p w14:paraId="2D85395F" w14:textId="77777777" w:rsidR="00F63341" w:rsidRDefault="00F63341" w:rsidP="00AF323E"/>
    <w:p w14:paraId="5E54756E" w14:textId="77777777" w:rsidR="00AF323E" w:rsidRDefault="00AF323E" w:rsidP="006A15D8">
      <w:pPr>
        <w:pStyle w:val="Heading2"/>
      </w:pPr>
      <w:r>
        <w:t>Test associations in the console</w:t>
      </w:r>
    </w:p>
    <w:p w14:paraId="6929DF31" w14:textId="740F095A" w:rsidR="00AF323E" w:rsidRDefault="00E32548" w:rsidP="00AF323E">
      <w:r>
        <w:t>Commands you can use once the association has been created</w:t>
      </w:r>
    </w:p>
    <w:p w14:paraId="066439AA" w14:textId="77777777" w:rsidR="00AF323E" w:rsidRDefault="00AF323E" w:rsidP="00AF323E">
      <w:pPr>
        <w:pStyle w:val="Style1"/>
      </w:pPr>
      <w:r>
        <w:t>Rails c or rails consoler</w:t>
      </w:r>
    </w:p>
    <w:p w14:paraId="4E04E096" w14:textId="77777777" w:rsidR="00AF323E" w:rsidRDefault="00AF323E" w:rsidP="00AF323E">
      <w:pPr>
        <w:pStyle w:val="Style1"/>
      </w:pPr>
      <w:r>
        <w:t xml:space="preserve">W = </w:t>
      </w:r>
      <w:proofErr w:type="spellStart"/>
      <w:r>
        <w:t>Work.first</w:t>
      </w:r>
      <w:proofErr w:type="spellEnd"/>
    </w:p>
    <w:p w14:paraId="2C28AC51" w14:textId="77777777" w:rsidR="00AF323E" w:rsidRDefault="00AF323E" w:rsidP="00AF323E">
      <w:pPr>
        <w:pStyle w:val="Style1"/>
      </w:pPr>
      <w:proofErr w:type="spellStart"/>
      <w:proofErr w:type="gramStart"/>
      <w:r>
        <w:t>w.artist</w:t>
      </w:r>
      <w:proofErr w:type="gramEnd"/>
      <w:r>
        <w:t>_id</w:t>
      </w:r>
      <w:proofErr w:type="spellEnd"/>
      <w:r>
        <w:t xml:space="preserve"> = Artist.first.id</w:t>
      </w:r>
    </w:p>
    <w:p w14:paraId="2F676064" w14:textId="77777777" w:rsidR="00AF323E" w:rsidRDefault="00AF323E" w:rsidP="00AF323E">
      <w:pPr>
        <w:pStyle w:val="Style1"/>
      </w:pPr>
      <w:proofErr w:type="spellStart"/>
      <w:proofErr w:type="gramStart"/>
      <w:r>
        <w:t>Artist.first.works</w:t>
      </w:r>
      <w:proofErr w:type="spellEnd"/>
      <w:proofErr w:type="gramEnd"/>
    </w:p>
    <w:p w14:paraId="2BE9A250" w14:textId="77777777" w:rsidR="00AF323E" w:rsidRDefault="00AF323E" w:rsidP="00AF323E">
      <w:pPr>
        <w:pStyle w:val="Style1"/>
      </w:pPr>
      <w:proofErr w:type="spellStart"/>
      <w:proofErr w:type="gramStart"/>
      <w:r>
        <w:t>Works.first.artist</w:t>
      </w:r>
      <w:proofErr w:type="spellEnd"/>
      <w:proofErr w:type="gramEnd"/>
    </w:p>
    <w:p w14:paraId="3D04A391" w14:textId="77777777" w:rsidR="00AF323E" w:rsidRDefault="00AF323E" w:rsidP="00AF323E">
      <w:pPr>
        <w:pStyle w:val="Style1"/>
      </w:pPr>
    </w:p>
    <w:p w14:paraId="7603B69B" w14:textId="77777777" w:rsidR="00AF323E" w:rsidRDefault="00AF323E" w:rsidP="00AF323E"/>
    <w:p w14:paraId="66E143D2" w14:textId="02A3CBEC" w:rsidR="00AF323E" w:rsidRDefault="006A15D8" w:rsidP="006A15D8">
      <w:pPr>
        <w:pStyle w:val="Heading2"/>
      </w:pPr>
      <w:r>
        <w:lastRenderedPageBreak/>
        <w:t>Adding content into the join table</w:t>
      </w:r>
    </w:p>
    <w:p w14:paraId="76FDD365" w14:textId="10CA0D78" w:rsidR="006A15D8" w:rsidRDefault="006A15D8" w:rsidP="00365872">
      <w:pPr>
        <w:rPr>
          <w:sz w:val="20"/>
          <w:szCs w:val="20"/>
        </w:rPr>
      </w:pPr>
      <w:r>
        <w:rPr>
          <w:sz w:val="20"/>
          <w:szCs w:val="20"/>
        </w:rPr>
        <w:t xml:space="preserve">Use the append function on an instance of the join table </w:t>
      </w:r>
      <w:proofErr w:type="spellStart"/>
      <w:r>
        <w:rPr>
          <w:sz w:val="20"/>
          <w:szCs w:val="20"/>
        </w:rPr>
        <w:t>ie</w:t>
      </w:r>
      <w:proofErr w:type="spellEnd"/>
    </w:p>
    <w:p w14:paraId="60D2C485" w14:textId="32737555" w:rsidR="006A15D8" w:rsidRDefault="006A15D8" w:rsidP="00365872">
      <w:pPr>
        <w:rPr>
          <w:sz w:val="20"/>
          <w:szCs w:val="20"/>
        </w:rPr>
      </w:pPr>
      <w:r>
        <w:rPr>
          <w:sz w:val="20"/>
          <w:szCs w:val="20"/>
        </w:rPr>
        <w:t>s</w:t>
      </w:r>
      <w:proofErr w:type="gramStart"/>
      <w:r>
        <w:rPr>
          <w:sz w:val="20"/>
          <w:szCs w:val="20"/>
        </w:rPr>
        <w:t>1.artist</w:t>
      </w:r>
      <w:proofErr w:type="gramEnd"/>
      <w:r>
        <w:rPr>
          <w:sz w:val="20"/>
          <w:szCs w:val="20"/>
        </w:rPr>
        <w:t xml:space="preserve"> &lt;&lt; a1</w:t>
      </w:r>
    </w:p>
    <w:p w14:paraId="6AF3B424" w14:textId="0FE06BB5" w:rsidR="00AF323E" w:rsidRDefault="006A15D8" w:rsidP="00365872">
      <w:pPr>
        <w:rPr>
          <w:sz w:val="20"/>
          <w:szCs w:val="20"/>
        </w:rPr>
      </w:pPr>
      <w:r>
        <w:rPr>
          <w:sz w:val="20"/>
          <w:szCs w:val="20"/>
        </w:rPr>
        <w:t>s</w:t>
      </w:r>
      <w:proofErr w:type="gramStart"/>
      <w:r>
        <w:rPr>
          <w:sz w:val="20"/>
          <w:szCs w:val="20"/>
        </w:rPr>
        <w:t>1.artist</w:t>
      </w:r>
      <w:proofErr w:type="gramEnd"/>
      <w:r>
        <w:rPr>
          <w:sz w:val="20"/>
          <w:szCs w:val="20"/>
        </w:rPr>
        <w:t xml:space="preserve"> refers to s1 in the join artist table.  &lt;&lt; the standard Ruby append function </w:t>
      </w:r>
    </w:p>
    <w:p w14:paraId="2252B5A7" w14:textId="77777777" w:rsidR="00AF323E" w:rsidRPr="00D772C6" w:rsidRDefault="00AF323E" w:rsidP="00365872">
      <w:pPr>
        <w:rPr>
          <w:sz w:val="20"/>
          <w:szCs w:val="20"/>
        </w:rPr>
      </w:pPr>
    </w:p>
    <w:p w14:paraId="30506359" w14:textId="176FEB93" w:rsidR="00365872" w:rsidRDefault="00D772C6" w:rsidP="00A40C42">
      <w:pPr>
        <w:pStyle w:val="Heading1"/>
      </w:pPr>
      <w:r w:rsidRPr="00D772C6">
        <w:t xml:space="preserve">Creating the </w:t>
      </w:r>
      <w:r w:rsidR="00AF323E">
        <w:t xml:space="preserve">controllers and the </w:t>
      </w:r>
      <w:r w:rsidRPr="00D772C6">
        <w:t xml:space="preserve">views </w:t>
      </w:r>
    </w:p>
    <w:p w14:paraId="3E434CD9" w14:textId="36E7F188" w:rsidR="00A40C42" w:rsidRPr="00A40C42" w:rsidRDefault="00A40C42" w:rsidP="00A40C42">
      <w:pPr>
        <w:pStyle w:val="Heading2"/>
      </w:pPr>
      <w:r>
        <w:t>Key principles in picture form</w:t>
      </w:r>
    </w:p>
    <w:p w14:paraId="3BAD1502" w14:textId="36BFCA38" w:rsidR="00AF323E" w:rsidRPr="00D772C6" w:rsidRDefault="00AF323E" w:rsidP="00365872">
      <w:pPr>
        <w:rPr>
          <w:sz w:val="20"/>
          <w:szCs w:val="20"/>
        </w:rPr>
      </w:pPr>
      <w:r w:rsidRPr="00AF323E">
        <w:rPr>
          <w:noProof/>
          <w:sz w:val="20"/>
          <w:szCs w:val="20"/>
          <w:lang w:eastAsia="en-US"/>
        </w:rPr>
        <w:drawing>
          <wp:inline distT="0" distB="0" distL="0" distR="0" wp14:anchorId="76BD8AFA" wp14:editId="7C6F5288">
            <wp:extent cx="8458200" cy="2983230"/>
            <wp:effectExtent l="25400" t="0" r="254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17001B09" w14:textId="77777777" w:rsidR="00365872" w:rsidRDefault="00365872" w:rsidP="00365872">
      <w:pPr>
        <w:rPr>
          <w:sz w:val="20"/>
          <w:szCs w:val="20"/>
        </w:rPr>
      </w:pPr>
    </w:p>
    <w:p w14:paraId="11B52028" w14:textId="3FD1B442" w:rsidR="00A40C42" w:rsidRDefault="00A40C42" w:rsidP="00A40C42">
      <w:pPr>
        <w:pStyle w:val="Heading2"/>
      </w:pPr>
      <w:r>
        <w:lastRenderedPageBreak/>
        <w:t>Steps</w:t>
      </w:r>
    </w:p>
    <w:p w14:paraId="18C42BF2" w14:textId="77777777" w:rsidR="00A40C42" w:rsidRPr="000811AB" w:rsidRDefault="00A40C42" w:rsidP="00A40C42">
      <w:pPr>
        <w:numPr>
          <w:ilvl w:val="0"/>
          <w:numId w:val="6"/>
        </w:numPr>
        <w:shd w:val="clear" w:color="auto" w:fill="FFFFFF"/>
        <w:spacing w:beforeAutospacing="1" w:after="0" w:afterAutospacing="1" w:line="408" w:lineRule="atLeast"/>
        <w:ind w:left="0"/>
        <w:rPr>
          <w:rFonts w:ascii="Helvetica Neue" w:eastAsia="Times New Roman" w:hAnsi="Helvetica Neue"/>
          <w:color w:val="333333"/>
          <w:spacing w:val="3"/>
        </w:rPr>
      </w:pPr>
      <w:r w:rsidRPr="000811AB">
        <w:rPr>
          <w:rFonts w:ascii="Helvetica Neue" w:eastAsia="Times New Roman" w:hAnsi="Helvetica Neue"/>
          <w:color w:val="333333"/>
          <w:spacing w:val="3"/>
        </w:rPr>
        <w:t>Generate your controllers and your views - either </w:t>
      </w:r>
      <w:r w:rsidRPr="000811AB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rails g controller Users index new create delete show</w:t>
      </w:r>
      <w:r w:rsidRPr="000811AB">
        <w:rPr>
          <w:rFonts w:ascii="Helvetica Neue" w:eastAsia="Times New Roman" w:hAnsi="Helvetica Neue"/>
          <w:color w:val="333333"/>
          <w:spacing w:val="3"/>
        </w:rPr>
        <w:t> etc. or:</w:t>
      </w:r>
    </w:p>
    <w:p w14:paraId="38D6A886" w14:textId="77777777" w:rsidR="00A40C42" w:rsidRPr="000811AB" w:rsidRDefault="00A40C42" w:rsidP="00A40C42">
      <w:pPr>
        <w:numPr>
          <w:ilvl w:val="1"/>
          <w:numId w:val="6"/>
        </w:numPr>
        <w:shd w:val="clear" w:color="auto" w:fill="FFFFFF"/>
        <w:spacing w:beforeAutospacing="1" w:after="0" w:afterAutospacing="1" w:line="408" w:lineRule="atLeast"/>
        <w:ind w:left="0"/>
        <w:rPr>
          <w:rFonts w:ascii="Helvetica Neue" w:eastAsia="Times New Roman" w:hAnsi="Helvetica Neue"/>
          <w:color w:val="333333"/>
          <w:spacing w:val="3"/>
        </w:rPr>
      </w:pPr>
      <w:r w:rsidRPr="000811AB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rails g controller Users</w:t>
      </w:r>
    </w:p>
    <w:p w14:paraId="1E0BECB5" w14:textId="77777777" w:rsidR="00A40C42" w:rsidRPr="000811AB" w:rsidRDefault="00A40C42" w:rsidP="00A40C4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 Neue" w:eastAsia="Times New Roman" w:hAnsi="Helvetica Neue"/>
          <w:color w:val="333333"/>
          <w:spacing w:val="3"/>
        </w:rPr>
      </w:pPr>
      <w:r w:rsidRPr="000811AB">
        <w:rPr>
          <w:rFonts w:ascii="Helvetica Neue" w:eastAsia="Times New Roman" w:hAnsi="Helvetica Neue"/>
          <w:color w:val="333333"/>
          <w:spacing w:val="3"/>
        </w:rPr>
        <w:t>Add your methods into the controller</w:t>
      </w:r>
    </w:p>
    <w:p w14:paraId="4A848EEE" w14:textId="77777777" w:rsidR="00A40C42" w:rsidRPr="000811AB" w:rsidRDefault="00A40C42" w:rsidP="00A40C42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 Neue" w:eastAsia="Times New Roman" w:hAnsi="Helvetica Neue"/>
          <w:color w:val="333333"/>
          <w:spacing w:val="3"/>
        </w:rPr>
      </w:pPr>
      <w:r w:rsidRPr="000811AB">
        <w:rPr>
          <w:rFonts w:ascii="Helvetica Neue" w:eastAsia="Times New Roman" w:hAnsi="Helvetica Neue"/>
          <w:color w:val="333333"/>
          <w:spacing w:val="3"/>
        </w:rPr>
        <w:t>Create views that correspond with the method names in the view folder for that particular controller</w:t>
      </w:r>
    </w:p>
    <w:p w14:paraId="5A6C1C9F" w14:textId="77777777" w:rsidR="00A40C42" w:rsidRPr="000811AB" w:rsidRDefault="00A40C42" w:rsidP="00A40C4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08" w:lineRule="atLeast"/>
        <w:ind w:left="0"/>
        <w:rPr>
          <w:rFonts w:ascii="Helvetica Neue" w:eastAsia="Times New Roman" w:hAnsi="Helvetica Neue"/>
          <w:color w:val="333333"/>
          <w:spacing w:val="3"/>
        </w:rPr>
      </w:pPr>
      <w:r w:rsidRPr="000811AB">
        <w:rPr>
          <w:rFonts w:ascii="Helvetica Neue" w:eastAsia="Times New Roman" w:hAnsi="Helvetica Neue"/>
          <w:color w:val="333333"/>
          <w:spacing w:val="3"/>
        </w:rPr>
        <w:t>Work out your routes file</w:t>
      </w:r>
    </w:p>
    <w:p w14:paraId="5FAD5C8B" w14:textId="278E7B2B" w:rsidR="00A40C42" w:rsidRPr="00D772C6" w:rsidRDefault="00A40C42" w:rsidP="00A40C42">
      <w:pPr>
        <w:pStyle w:val="Heading2"/>
      </w:pPr>
      <w:r>
        <w:lastRenderedPageBreak/>
        <w:t>Key commands</w:t>
      </w:r>
    </w:p>
    <w:tbl>
      <w:tblPr>
        <w:tblStyle w:val="GridTable2-Accent2"/>
        <w:tblW w:w="13183" w:type="dxa"/>
        <w:tblLook w:val="04A0" w:firstRow="1" w:lastRow="0" w:firstColumn="1" w:lastColumn="0" w:noHBand="0" w:noVBand="1"/>
      </w:tblPr>
      <w:tblGrid>
        <w:gridCol w:w="1672"/>
        <w:gridCol w:w="2146"/>
        <w:gridCol w:w="3089"/>
        <w:gridCol w:w="6276"/>
      </w:tblGrid>
      <w:tr w:rsidR="00365872" w:rsidRPr="00D772C6" w14:paraId="48755C7E" w14:textId="77777777" w:rsidTr="00C63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4841C4E4" w14:textId="77777777" w:rsidR="00365872" w:rsidRPr="00D772C6" w:rsidRDefault="00365872" w:rsidP="00C63A53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46" w:type="dxa"/>
          </w:tcPr>
          <w:p w14:paraId="1E2B4389" w14:textId="77777777" w:rsidR="00365872" w:rsidRPr="00D772C6" w:rsidRDefault="00365872" w:rsidP="00C63A53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89" w:type="dxa"/>
          </w:tcPr>
          <w:p w14:paraId="7CCA970A" w14:textId="77777777" w:rsidR="00365872" w:rsidRPr="00D772C6" w:rsidRDefault="00365872" w:rsidP="00C63A53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76" w:type="dxa"/>
          </w:tcPr>
          <w:p w14:paraId="03114449" w14:textId="77777777" w:rsidR="00365872" w:rsidRPr="00D772C6" w:rsidRDefault="00365872" w:rsidP="00C63A53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9E043C" w:rsidRPr="00D772C6" w14:paraId="4427966B" w14:textId="77777777" w:rsidTr="00C63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7513D97A" w14:textId="28D9ABB5" w:rsidR="009E043C" w:rsidRPr="00D772C6" w:rsidRDefault="009E043C" w:rsidP="00C63A53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Views</w:t>
            </w:r>
          </w:p>
        </w:tc>
        <w:tc>
          <w:tcPr>
            <w:tcW w:w="2146" w:type="dxa"/>
          </w:tcPr>
          <w:p w14:paraId="158B0ACB" w14:textId="77777777" w:rsidR="009E043C" w:rsidRPr="00D772C6" w:rsidRDefault="009E043C" w:rsidP="00C63A53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89" w:type="dxa"/>
          </w:tcPr>
          <w:p w14:paraId="1229CFC3" w14:textId="419CF647" w:rsidR="009E043C" w:rsidRPr="00D772C6" w:rsidRDefault="009E043C" w:rsidP="00C63A53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in the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config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>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routes.rb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file</w:t>
            </w:r>
          </w:p>
        </w:tc>
        <w:tc>
          <w:tcPr>
            <w:tcW w:w="6276" w:type="dxa"/>
          </w:tcPr>
          <w:p w14:paraId="4237A693" w14:textId="2FBF84E6" w:rsidR="009E043C" w:rsidRDefault="009E043C" w:rsidP="00C63A53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resources :model</w:t>
            </w:r>
            <w:proofErr w:type="gramEnd"/>
            <w:r>
              <w:rPr>
                <w:rFonts w:asciiTheme="minorHAnsi" w:hAnsiTheme="minorHAnsi"/>
                <w:sz w:val="20"/>
                <w:szCs w:val="20"/>
              </w:rPr>
              <w:t xml:space="preserve"> name in the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singula</w:t>
            </w:r>
            <w:proofErr w:type="spellEnd"/>
          </w:p>
          <w:p w14:paraId="105EBB19" w14:textId="77777777" w:rsidR="009E043C" w:rsidRDefault="009E043C" w:rsidP="009E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14204A" w14:textId="4A889061" w:rsidR="009E043C" w:rsidRPr="009E043C" w:rsidRDefault="009E043C" w:rsidP="009E0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will create the various routes – have a look by rake routes</w:t>
            </w:r>
          </w:p>
        </w:tc>
      </w:tr>
      <w:tr w:rsidR="009E043C" w:rsidRPr="00D772C6" w14:paraId="042209AC" w14:textId="77777777" w:rsidTr="00C63A53">
        <w:trPr>
          <w:trHeight w:val="1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2" w:type="dxa"/>
          </w:tcPr>
          <w:p w14:paraId="595EA92A" w14:textId="6BFE2858" w:rsidR="009E043C" w:rsidRPr="00D772C6" w:rsidRDefault="009E043C" w:rsidP="00C63A53">
            <w:pPr>
              <w:pStyle w:val="Heading2"/>
              <w:outlineLvl w:val="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146" w:type="dxa"/>
          </w:tcPr>
          <w:p w14:paraId="1F8C9D22" w14:textId="77777777" w:rsidR="009E043C" w:rsidRPr="00D772C6" w:rsidRDefault="009E043C" w:rsidP="00C63A53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89" w:type="dxa"/>
          </w:tcPr>
          <w:p w14:paraId="7074D1E7" w14:textId="77777777" w:rsidR="009E043C" w:rsidRPr="00D772C6" w:rsidRDefault="009E043C" w:rsidP="00C63A53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6276" w:type="dxa"/>
          </w:tcPr>
          <w:p w14:paraId="4CA57FBB" w14:textId="77777777" w:rsidR="009E043C" w:rsidRPr="00D772C6" w:rsidRDefault="009E043C" w:rsidP="00C63A53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596A1B8D" w14:textId="77777777" w:rsidR="00365872" w:rsidRPr="00D772C6" w:rsidRDefault="00365872" w:rsidP="00365872">
      <w:pPr>
        <w:rPr>
          <w:sz w:val="20"/>
          <w:szCs w:val="20"/>
        </w:rPr>
      </w:pPr>
    </w:p>
    <w:p w14:paraId="56AFCF88" w14:textId="77777777" w:rsidR="00365872" w:rsidRDefault="00365872" w:rsidP="00365872">
      <w:pPr>
        <w:rPr>
          <w:sz w:val="20"/>
          <w:szCs w:val="20"/>
        </w:rPr>
      </w:pPr>
    </w:p>
    <w:p w14:paraId="5FCA034A" w14:textId="77777777" w:rsidR="00D57139" w:rsidRDefault="00D57139" w:rsidP="00365872">
      <w:pPr>
        <w:rPr>
          <w:sz w:val="20"/>
          <w:szCs w:val="20"/>
        </w:rPr>
      </w:pPr>
    </w:p>
    <w:p w14:paraId="6B5BD445" w14:textId="2981359D" w:rsidR="006A15D8" w:rsidRDefault="006A15D8" w:rsidP="006A15D8">
      <w:pPr>
        <w:pStyle w:val="Heading3"/>
      </w:pPr>
      <w:r>
        <w:t>How do I create one form that collects data for multiple tables?</w:t>
      </w:r>
    </w:p>
    <w:p w14:paraId="3CEB49F6" w14:textId="5CF29A4E" w:rsidR="006A15D8" w:rsidRPr="006A15D8" w:rsidRDefault="006A15D8" w:rsidP="006A15D8">
      <w:r>
        <w:t>Need to put an instance variable in the relevant method in the controller, and then use as normal,</w:t>
      </w:r>
    </w:p>
    <w:p w14:paraId="18B84596" w14:textId="7AF80A0B" w:rsidR="00D57139" w:rsidRPr="00D772C6" w:rsidRDefault="00D57139" w:rsidP="00365872">
      <w:pPr>
        <w:rPr>
          <w:sz w:val="20"/>
          <w:szCs w:val="20"/>
        </w:rPr>
      </w:pPr>
    </w:p>
    <w:sectPr w:rsidR="00D57139" w:rsidRPr="00D772C6" w:rsidSect="00CF19C9">
      <w:footerReference w:type="default" r:id="rId29"/>
      <w:pgSz w:w="15840" w:h="12240" w:orient="landscape"/>
      <w:pgMar w:top="1440" w:right="720" w:bottom="1440" w:left="180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7326B" w14:textId="77777777" w:rsidR="005D2F91" w:rsidRDefault="005D2F91">
      <w:r>
        <w:separator/>
      </w:r>
    </w:p>
    <w:p w14:paraId="3A76280F" w14:textId="77777777" w:rsidR="005D2F91" w:rsidRDefault="005D2F91"/>
  </w:endnote>
  <w:endnote w:type="continuationSeparator" w:id="0">
    <w:p w14:paraId="2815DFDE" w14:textId="77777777" w:rsidR="005D2F91" w:rsidRDefault="005D2F91">
      <w:r>
        <w:continuationSeparator/>
      </w:r>
    </w:p>
    <w:p w14:paraId="6A3A052A" w14:textId="77777777" w:rsidR="005D2F91" w:rsidRDefault="005D2F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7623E" w14:textId="77777777" w:rsidR="00157A51" w:rsidRDefault="00E579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5A9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E67068" w14:textId="77777777" w:rsidR="005D2F91" w:rsidRDefault="005D2F91">
      <w:r>
        <w:separator/>
      </w:r>
    </w:p>
    <w:p w14:paraId="3972EDCB" w14:textId="77777777" w:rsidR="005D2F91" w:rsidRDefault="005D2F91"/>
  </w:footnote>
  <w:footnote w:type="continuationSeparator" w:id="0">
    <w:p w14:paraId="2D48B26D" w14:textId="77777777" w:rsidR="005D2F91" w:rsidRDefault="005D2F91">
      <w:r>
        <w:continuationSeparator/>
      </w:r>
    </w:p>
    <w:p w14:paraId="58F1BADD" w14:textId="77777777" w:rsidR="005D2F91" w:rsidRDefault="005D2F9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6A055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83B30"/>
    <w:multiLevelType w:val="multilevel"/>
    <w:tmpl w:val="D1EE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952417"/>
    <w:multiLevelType w:val="multilevel"/>
    <w:tmpl w:val="76E6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C9"/>
    <w:rsid w:val="00000346"/>
    <w:rsid w:val="00007B1E"/>
    <w:rsid w:val="00046B2A"/>
    <w:rsid w:val="00091972"/>
    <w:rsid w:val="000E341A"/>
    <w:rsid w:val="00157A51"/>
    <w:rsid w:val="0016709B"/>
    <w:rsid w:val="00180696"/>
    <w:rsid w:val="001B3DE7"/>
    <w:rsid w:val="0029103F"/>
    <w:rsid w:val="00365872"/>
    <w:rsid w:val="003A7D58"/>
    <w:rsid w:val="003B2DD6"/>
    <w:rsid w:val="003C44E8"/>
    <w:rsid w:val="004B1E9F"/>
    <w:rsid w:val="004F4F39"/>
    <w:rsid w:val="00520068"/>
    <w:rsid w:val="00530C44"/>
    <w:rsid w:val="005D2F91"/>
    <w:rsid w:val="00653890"/>
    <w:rsid w:val="006A15D8"/>
    <w:rsid w:val="006A585F"/>
    <w:rsid w:val="006C2232"/>
    <w:rsid w:val="007425EA"/>
    <w:rsid w:val="00770B04"/>
    <w:rsid w:val="00783CBD"/>
    <w:rsid w:val="007A33B5"/>
    <w:rsid w:val="007C3C62"/>
    <w:rsid w:val="008766C1"/>
    <w:rsid w:val="009460FB"/>
    <w:rsid w:val="009C1D45"/>
    <w:rsid w:val="009E043C"/>
    <w:rsid w:val="009E425D"/>
    <w:rsid w:val="009F1E8E"/>
    <w:rsid w:val="00A2202B"/>
    <w:rsid w:val="00A40C42"/>
    <w:rsid w:val="00AF323E"/>
    <w:rsid w:val="00B95A99"/>
    <w:rsid w:val="00C14893"/>
    <w:rsid w:val="00C447A9"/>
    <w:rsid w:val="00C97CE7"/>
    <w:rsid w:val="00CC5CB5"/>
    <w:rsid w:val="00CF19C9"/>
    <w:rsid w:val="00D57139"/>
    <w:rsid w:val="00D772C6"/>
    <w:rsid w:val="00DC0C87"/>
    <w:rsid w:val="00DD2365"/>
    <w:rsid w:val="00E311BE"/>
    <w:rsid w:val="00E32548"/>
    <w:rsid w:val="00E57913"/>
    <w:rsid w:val="00ED349D"/>
    <w:rsid w:val="00F23726"/>
    <w:rsid w:val="00F63341"/>
    <w:rsid w:val="00FA6726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FC9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3B5"/>
    <w:pPr>
      <w:keepNext/>
      <w:keepLines/>
      <w:pBdr>
        <w:bottom w:val="single" w:sz="12" w:space="12" w:color="56152F" w:themeColor="accent4"/>
      </w:pBdr>
      <w:spacing w:before="460" w:after="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A33B5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CF1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CF19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CF19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A2C3" w:themeColor="accent2" w:themeTint="99"/>
        <w:bottom w:val="single" w:sz="2" w:space="0" w:color="54A2C3" w:themeColor="accent2" w:themeTint="99"/>
        <w:insideH w:val="single" w:sz="2" w:space="0" w:color="54A2C3" w:themeColor="accent2" w:themeTint="99"/>
        <w:insideV w:val="single" w:sz="2" w:space="0" w:color="54A2C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DD2365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D23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365"/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ljs-comment">
    <w:name w:val="hljs-comment"/>
    <w:basedOn w:val="DefaultParagraphFont"/>
    <w:rsid w:val="00DD2365"/>
  </w:style>
  <w:style w:type="character" w:customStyle="1" w:styleId="hljs-symbol">
    <w:name w:val="hljs-symbol"/>
    <w:basedOn w:val="DefaultParagraphFont"/>
    <w:rsid w:val="00DD2365"/>
  </w:style>
  <w:style w:type="paragraph" w:customStyle="1" w:styleId="Style1">
    <w:name w:val="Style1"/>
    <w:basedOn w:val="Normal"/>
    <w:qFormat/>
    <w:rsid w:val="00AF323E"/>
    <w:pPr>
      <w:shd w:val="clear" w:color="auto" w:fill="FCE2FF"/>
      <w:spacing w:before="60" w:after="60" w:line="240" w:lineRule="auto"/>
      <w:ind w:left="1134" w:right="1134"/>
    </w:pPr>
    <w:rPr>
      <w:rFonts w:ascii="Consolas" w:eastAsiaTheme="majorEastAsia" w:hAnsi="Consolas" w:cs="Times New Roman"/>
      <w:color w:val="auto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0C42"/>
    <w:pPr>
      <w:spacing w:before="24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0C42"/>
    <w:pPr>
      <w:spacing w:after="0"/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0C42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0C42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40C42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40C42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40C42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40C42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40C42"/>
    <w:pPr>
      <w:spacing w:after="0"/>
    </w:pPr>
    <w:rPr>
      <w:sz w:val="22"/>
      <w:szCs w:val="22"/>
    </w:rPr>
  </w:style>
  <w:style w:type="table" w:styleId="GridTable1Light-Accent6">
    <w:name w:val="Grid Table 1 Light Accent 6"/>
    <w:basedOn w:val="TableNormal"/>
    <w:uiPriority w:val="46"/>
    <w:rsid w:val="001806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image" Target="media/image1.png"/><Relationship Id="rId24" Type="http://schemas.openxmlformats.org/officeDocument/2006/relationships/diagramData" Target="diagrams/data4.xml"/><Relationship Id="rId25" Type="http://schemas.openxmlformats.org/officeDocument/2006/relationships/diagramLayout" Target="diagrams/layout4.xml"/><Relationship Id="rId26" Type="http://schemas.openxmlformats.org/officeDocument/2006/relationships/diagramQuickStyle" Target="diagrams/quickStyle4.xml"/><Relationship Id="rId27" Type="http://schemas.openxmlformats.org/officeDocument/2006/relationships/diagramColors" Target="diagrams/colors4.xml"/><Relationship Id="rId28" Type="http://schemas.microsoft.com/office/2007/relationships/diagramDrawing" Target="diagrams/drawing4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ane/Library/Containers/com.microsoft.Word/Data/Library/Caches/3081/TM10002086/Take%20Note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06B96F-A217-3641-888B-E44A252D0930}" type="doc">
      <dgm:prSet loTypeId="urn:microsoft.com/office/officeart/2005/8/layout/cycle7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BE854A8-9A59-2D40-9190-F0C95851A2DD}">
      <dgm:prSet phldrT="[Text]"/>
      <dgm:spPr/>
      <dgm:t>
        <a:bodyPr/>
        <a:lstStyle/>
        <a:p>
          <a:r>
            <a:rPr lang="en-US" dirty="0" smtClean="0"/>
            <a:t>Controller - routes, methods, instance variables</a:t>
          </a:r>
          <a:endParaRPr lang="en-US" dirty="0"/>
        </a:p>
      </dgm:t>
    </dgm:pt>
    <dgm:pt modelId="{D140E8CE-188C-DB44-A271-7CA4F81E775A}" type="parTrans" cxnId="{AF68E56D-28B8-2D41-BA64-B20DFC99823D}">
      <dgm:prSet/>
      <dgm:spPr/>
      <dgm:t>
        <a:bodyPr/>
        <a:lstStyle/>
        <a:p>
          <a:endParaRPr lang="en-US"/>
        </a:p>
      </dgm:t>
    </dgm:pt>
    <dgm:pt modelId="{F61C8765-5579-6B44-80EA-7A629EF08CF6}" type="sibTrans" cxnId="{AF68E56D-28B8-2D41-BA64-B20DFC99823D}">
      <dgm:prSet/>
      <dgm:spPr/>
      <dgm:t>
        <a:bodyPr/>
        <a:lstStyle/>
        <a:p>
          <a:endParaRPr lang="en-US"/>
        </a:p>
      </dgm:t>
    </dgm:pt>
    <dgm:pt modelId="{7EE86A4A-E2E5-B845-9B65-7E57A1535A37}">
      <dgm:prSet phldrT="[Text]"/>
      <dgm:spPr/>
      <dgm:t>
        <a:bodyPr/>
        <a:lstStyle/>
        <a:p>
          <a:r>
            <a:rPr lang="en-US" dirty="0" smtClean="0"/>
            <a:t>Views</a:t>
          </a:r>
          <a:endParaRPr lang="en-US" dirty="0"/>
        </a:p>
      </dgm:t>
    </dgm:pt>
    <dgm:pt modelId="{4130CA18-F729-1A4C-A502-019C9D87BCDE}" type="parTrans" cxnId="{326B1B2A-244B-9B4C-99ED-EC5DA5D5AF44}">
      <dgm:prSet/>
      <dgm:spPr/>
      <dgm:t>
        <a:bodyPr/>
        <a:lstStyle/>
        <a:p>
          <a:endParaRPr lang="en-US"/>
        </a:p>
      </dgm:t>
    </dgm:pt>
    <dgm:pt modelId="{E69ED6F9-5B65-AA4B-A366-D3ECEFF3B2E9}" type="sibTrans" cxnId="{326B1B2A-244B-9B4C-99ED-EC5DA5D5AF44}">
      <dgm:prSet/>
      <dgm:spPr>
        <a:noFill/>
      </dgm:spPr>
      <dgm:t>
        <a:bodyPr/>
        <a:lstStyle/>
        <a:p>
          <a:endParaRPr lang="en-US"/>
        </a:p>
      </dgm:t>
    </dgm:pt>
    <dgm:pt modelId="{C27DF992-C9B1-3C44-8562-7120E2896F1D}">
      <dgm:prSet phldrT="[Text]"/>
      <dgm:spPr/>
      <dgm:t>
        <a:bodyPr/>
        <a:lstStyle/>
        <a:p>
          <a:r>
            <a:rPr lang="en-US" dirty="0" smtClean="0"/>
            <a:t>Model - schema</a:t>
          </a:r>
          <a:r>
            <a:rPr lang="en-US" baseline="0" dirty="0" smtClean="0"/>
            <a:t> and DB</a:t>
          </a:r>
          <a:endParaRPr lang="en-US" dirty="0"/>
        </a:p>
      </dgm:t>
    </dgm:pt>
    <dgm:pt modelId="{0B01BBD2-D13F-2B44-9C21-EF8B59585DC2}" type="parTrans" cxnId="{E56AE134-40BD-0F4C-9FEE-DB6027BC035C}">
      <dgm:prSet/>
      <dgm:spPr/>
      <dgm:t>
        <a:bodyPr/>
        <a:lstStyle/>
        <a:p>
          <a:endParaRPr lang="en-US"/>
        </a:p>
      </dgm:t>
    </dgm:pt>
    <dgm:pt modelId="{EB4E1F7C-3B81-9540-AD32-265F1955FF07}" type="sibTrans" cxnId="{E56AE134-40BD-0F4C-9FEE-DB6027BC035C}">
      <dgm:prSet/>
      <dgm:spPr/>
      <dgm:t>
        <a:bodyPr/>
        <a:lstStyle/>
        <a:p>
          <a:endParaRPr lang="en-US"/>
        </a:p>
      </dgm:t>
    </dgm:pt>
    <dgm:pt modelId="{E45DD102-1BD7-9645-83C3-53DA763183A8}" type="pres">
      <dgm:prSet presAssocID="{C306B96F-A217-3641-888B-E44A252D0930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75088BD-C47D-4A46-88AB-A0814EEA54AE}" type="pres">
      <dgm:prSet presAssocID="{2BE854A8-9A59-2D40-9190-F0C95851A2DD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DFC721-6F98-304E-AB2B-EF5AB402FC0D}" type="pres">
      <dgm:prSet presAssocID="{F61C8765-5579-6B44-80EA-7A629EF08CF6}" presName="sibTrans" presStyleLbl="sibTrans2D1" presStyleIdx="0" presStyleCnt="3"/>
      <dgm:spPr/>
      <dgm:t>
        <a:bodyPr/>
        <a:lstStyle/>
        <a:p>
          <a:endParaRPr lang="en-US"/>
        </a:p>
      </dgm:t>
    </dgm:pt>
    <dgm:pt modelId="{B25C574F-0D25-314F-AC6F-9DD32240B5A1}" type="pres">
      <dgm:prSet presAssocID="{F61C8765-5579-6B44-80EA-7A629EF08CF6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84ED37C0-1E5B-4E4B-933D-8927CBA08D2F}" type="pres">
      <dgm:prSet presAssocID="{7EE86A4A-E2E5-B845-9B65-7E57A1535A37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31FE28-4821-F74F-A4E0-265C949E03E9}" type="pres">
      <dgm:prSet presAssocID="{E69ED6F9-5B65-AA4B-A366-D3ECEFF3B2E9}" presName="sibTrans" presStyleLbl="sibTrans2D1" presStyleIdx="1" presStyleCnt="3"/>
      <dgm:spPr/>
      <dgm:t>
        <a:bodyPr/>
        <a:lstStyle/>
        <a:p>
          <a:endParaRPr lang="en-US"/>
        </a:p>
      </dgm:t>
    </dgm:pt>
    <dgm:pt modelId="{B746D56F-133C-EB48-B7E4-E96172CAD503}" type="pres">
      <dgm:prSet presAssocID="{E69ED6F9-5B65-AA4B-A366-D3ECEFF3B2E9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5AA3F8B6-885B-BB4D-856A-A5A158A8766C}" type="pres">
      <dgm:prSet presAssocID="{C27DF992-C9B1-3C44-8562-7120E2896F1D}" presName="node" presStyleLbl="node1" presStyleIdx="2" presStyleCnt="3" custRadScaleRad="98070" custRadScaleInc="-108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78FCF4-CBF7-5B41-805A-CC0911722EFD}" type="pres">
      <dgm:prSet presAssocID="{EB4E1F7C-3B81-9540-AD32-265F1955FF07}" presName="sibTrans" presStyleLbl="sibTrans2D1" presStyleIdx="2" presStyleCnt="3"/>
      <dgm:spPr/>
      <dgm:t>
        <a:bodyPr/>
        <a:lstStyle/>
        <a:p>
          <a:endParaRPr lang="en-US"/>
        </a:p>
      </dgm:t>
    </dgm:pt>
    <dgm:pt modelId="{6F2A4A48-14FA-6742-BEE7-A11FAF7A072C}" type="pres">
      <dgm:prSet presAssocID="{EB4E1F7C-3B81-9540-AD32-265F1955FF07}" presName="connectorText" presStyleLbl="sibTrans2D1" presStyleIdx="2" presStyleCnt="3"/>
      <dgm:spPr/>
      <dgm:t>
        <a:bodyPr/>
        <a:lstStyle/>
        <a:p>
          <a:endParaRPr lang="en-US"/>
        </a:p>
      </dgm:t>
    </dgm:pt>
  </dgm:ptLst>
  <dgm:cxnLst>
    <dgm:cxn modelId="{AF68E56D-28B8-2D41-BA64-B20DFC99823D}" srcId="{C306B96F-A217-3641-888B-E44A252D0930}" destId="{2BE854A8-9A59-2D40-9190-F0C95851A2DD}" srcOrd="0" destOrd="0" parTransId="{D140E8CE-188C-DB44-A271-7CA4F81E775A}" sibTransId="{F61C8765-5579-6B44-80EA-7A629EF08CF6}"/>
    <dgm:cxn modelId="{E56AE134-40BD-0F4C-9FEE-DB6027BC035C}" srcId="{C306B96F-A217-3641-888B-E44A252D0930}" destId="{C27DF992-C9B1-3C44-8562-7120E2896F1D}" srcOrd="2" destOrd="0" parTransId="{0B01BBD2-D13F-2B44-9C21-EF8B59585DC2}" sibTransId="{EB4E1F7C-3B81-9540-AD32-265F1955FF07}"/>
    <dgm:cxn modelId="{397DA930-0C17-1640-AD2E-94829C29D82A}" type="presOf" srcId="{E69ED6F9-5B65-AA4B-A366-D3ECEFF3B2E9}" destId="{B746D56F-133C-EB48-B7E4-E96172CAD503}" srcOrd="1" destOrd="0" presId="urn:microsoft.com/office/officeart/2005/8/layout/cycle7"/>
    <dgm:cxn modelId="{326B1B2A-244B-9B4C-99ED-EC5DA5D5AF44}" srcId="{C306B96F-A217-3641-888B-E44A252D0930}" destId="{7EE86A4A-E2E5-B845-9B65-7E57A1535A37}" srcOrd="1" destOrd="0" parTransId="{4130CA18-F729-1A4C-A502-019C9D87BCDE}" sibTransId="{E69ED6F9-5B65-AA4B-A366-D3ECEFF3B2E9}"/>
    <dgm:cxn modelId="{73295A5C-F66F-2A4E-9968-078052CFE718}" type="presOf" srcId="{EB4E1F7C-3B81-9540-AD32-265F1955FF07}" destId="{4578FCF4-CBF7-5B41-805A-CC0911722EFD}" srcOrd="0" destOrd="0" presId="urn:microsoft.com/office/officeart/2005/8/layout/cycle7"/>
    <dgm:cxn modelId="{E0308F8D-F7A3-7948-9242-8E076702A158}" type="presOf" srcId="{F61C8765-5579-6B44-80EA-7A629EF08CF6}" destId="{4BDFC721-6F98-304E-AB2B-EF5AB402FC0D}" srcOrd="0" destOrd="0" presId="urn:microsoft.com/office/officeart/2005/8/layout/cycle7"/>
    <dgm:cxn modelId="{48B61CE3-AC2E-2242-96DF-3E9FD93062C5}" type="presOf" srcId="{E69ED6F9-5B65-AA4B-A366-D3ECEFF3B2E9}" destId="{6631FE28-4821-F74F-A4E0-265C949E03E9}" srcOrd="0" destOrd="0" presId="urn:microsoft.com/office/officeart/2005/8/layout/cycle7"/>
    <dgm:cxn modelId="{AFC35221-A73D-7B47-8C8E-C6A46F51FDED}" type="presOf" srcId="{7EE86A4A-E2E5-B845-9B65-7E57A1535A37}" destId="{84ED37C0-1E5B-4E4B-933D-8927CBA08D2F}" srcOrd="0" destOrd="0" presId="urn:microsoft.com/office/officeart/2005/8/layout/cycle7"/>
    <dgm:cxn modelId="{E7505E6A-97E8-614E-BFD8-7717E1E01F58}" type="presOf" srcId="{C306B96F-A217-3641-888B-E44A252D0930}" destId="{E45DD102-1BD7-9645-83C3-53DA763183A8}" srcOrd="0" destOrd="0" presId="urn:microsoft.com/office/officeart/2005/8/layout/cycle7"/>
    <dgm:cxn modelId="{2357EF09-D8B2-4342-98E5-2AAC225B0C90}" type="presOf" srcId="{2BE854A8-9A59-2D40-9190-F0C95851A2DD}" destId="{275088BD-C47D-4A46-88AB-A0814EEA54AE}" srcOrd="0" destOrd="0" presId="urn:microsoft.com/office/officeart/2005/8/layout/cycle7"/>
    <dgm:cxn modelId="{37C09DE9-B39E-E24C-95FC-86BA0879C77E}" type="presOf" srcId="{F61C8765-5579-6B44-80EA-7A629EF08CF6}" destId="{B25C574F-0D25-314F-AC6F-9DD32240B5A1}" srcOrd="1" destOrd="0" presId="urn:microsoft.com/office/officeart/2005/8/layout/cycle7"/>
    <dgm:cxn modelId="{816C23BA-A548-354B-9E57-82FA4B16F11E}" type="presOf" srcId="{EB4E1F7C-3B81-9540-AD32-265F1955FF07}" destId="{6F2A4A48-14FA-6742-BEE7-A11FAF7A072C}" srcOrd="1" destOrd="0" presId="urn:microsoft.com/office/officeart/2005/8/layout/cycle7"/>
    <dgm:cxn modelId="{7C89B2EA-D2CF-F042-9FED-572AA69F7832}" type="presOf" srcId="{C27DF992-C9B1-3C44-8562-7120E2896F1D}" destId="{5AA3F8B6-885B-BB4D-856A-A5A158A8766C}" srcOrd="0" destOrd="0" presId="urn:microsoft.com/office/officeart/2005/8/layout/cycle7"/>
    <dgm:cxn modelId="{4108A2D2-90EF-D346-AB94-ADB7ECEDE0BC}" type="presParOf" srcId="{E45DD102-1BD7-9645-83C3-53DA763183A8}" destId="{275088BD-C47D-4A46-88AB-A0814EEA54AE}" srcOrd="0" destOrd="0" presId="urn:microsoft.com/office/officeart/2005/8/layout/cycle7"/>
    <dgm:cxn modelId="{1B54D27C-AD30-2740-9FB6-A1538BE586E1}" type="presParOf" srcId="{E45DD102-1BD7-9645-83C3-53DA763183A8}" destId="{4BDFC721-6F98-304E-AB2B-EF5AB402FC0D}" srcOrd="1" destOrd="0" presId="urn:microsoft.com/office/officeart/2005/8/layout/cycle7"/>
    <dgm:cxn modelId="{FDDAA28A-E704-2E40-9C3D-BDAB74793AA6}" type="presParOf" srcId="{4BDFC721-6F98-304E-AB2B-EF5AB402FC0D}" destId="{B25C574F-0D25-314F-AC6F-9DD32240B5A1}" srcOrd="0" destOrd="0" presId="urn:microsoft.com/office/officeart/2005/8/layout/cycle7"/>
    <dgm:cxn modelId="{2ACDE4F2-56B3-2A4A-B14F-E3795204EAFF}" type="presParOf" srcId="{E45DD102-1BD7-9645-83C3-53DA763183A8}" destId="{84ED37C0-1E5B-4E4B-933D-8927CBA08D2F}" srcOrd="2" destOrd="0" presId="urn:microsoft.com/office/officeart/2005/8/layout/cycle7"/>
    <dgm:cxn modelId="{519D5AB4-334D-D043-9DB3-3040DD01F6A8}" type="presParOf" srcId="{E45DD102-1BD7-9645-83C3-53DA763183A8}" destId="{6631FE28-4821-F74F-A4E0-265C949E03E9}" srcOrd="3" destOrd="0" presId="urn:microsoft.com/office/officeart/2005/8/layout/cycle7"/>
    <dgm:cxn modelId="{03EED263-738A-EF4B-9F1E-0F33627A5D40}" type="presParOf" srcId="{6631FE28-4821-F74F-A4E0-265C949E03E9}" destId="{B746D56F-133C-EB48-B7E4-E96172CAD503}" srcOrd="0" destOrd="0" presId="urn:microsoft.com/office/officeart/2005/8/layout/cycle7"/>
    <dgm:cxn modelId="{D9286948-C131-F640-83BE-B669BB05535A}" type="presParOf" srcId="{E45DD102-1BD7-9645-83C3-53DA763183A8}" destId="{5AA3F8B6-885B-BB4D-856A-A5A158A8766C}" srcOrd="4" destOrd="0" presId="urn:microsoft.com/office/officeart/2005/8/layout/cycle7"/>
    <dgm:cxn modelId="{B479460A-EF10-624B-86D8-58D22B472C1F}" type="presParOf" srcId="{E45DD102-1BD7-9645-83C3-53DA763183A8}" destId="{4578FCF4-CBF7-5B41-805A-CC0911722EFD}" srcOrd="5" destOrd="0" presId="urn:microsoft.com/office/officeart/2005/8/layout/cycle7"/>
    <dgm:cxn modelId="{9BB500B3-AF0B-814C-8E95-4C11BC8B3BC8}" type="presParOf" srcId="{4578FCF4-CBF7-5B41-805A-CC0911722EFD}" destId="{6F2A4A48-14FA-6742-BEE7-A11FAF7A072C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6B079E9-E0BF-1C42-8301-E0D63991A50F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704944-F99F-2649-B198-6D9A12FB9F2B}">
      <dgm:prSet phldrT="[Text]"/>
      <dgm:spPr/>
      <dgm:t>
        <a:bodyPr/>
        <a:lstStyle/>
        <a:p>
          <a:r>
            <a:rPr lang="en-US" dirty="0" err="1" smtClean="0"/>
            <a:t>route.rb</a:t>
          </a:r>
          <a:endParaRPr lang="en-US" dirty="0"/>
        </a:p>
      </dgm:t>
    </dgm:pt>
    <dgm:pt modelId="{F3B0DF17-9536-CC47-BE92-E5D6EEFE23AE}" type="parTrans" cxnId="{CF083EB5-5070-F940-9724-A13959553DDB}">
      <dgm:prSet/>
      <dgm:spPr/>
      <dgm:t>
        <a:bodyPr/>
        <a:lstStyle/>
        <a:p>
          <a:endParaRPr lang="en-US"/>
        </a:p>
      </dgm:t>
    </dgm:pt>
    <dgm:pt modelId="{7D473269-3517-0B47-A033-1EBCEF0EDC1F}" type="sibTrans" cxnId="{CF083EB5-5070-F940-9724-A13959553DDB}">
      <dgm:prSet/>
      <dgm:spPr/>
      <dgm:t>
        <a:bodyPr/>
        <a:lstStyle/>
        <a:p>
          <a:endParaRPr lang="en-US"/>
        </a:p>
      </dgm:t>
    </dgm:pt>
    <dgm:pt modelId="{5C420DF4-6E82-BA4B-98B0-1A647F956C61}">
      <dgm:prSet phldrT="[Text]"/>
      <dgm:spPr/>
      <dgm:t>
        <a:bodyPr/>
        <a:lstStyle/>
        <a:p>
          <a:r>
            <a:rPr lang="en-US" dirty="0" smtClean="0"/>
            <a:t>get '/home' =&gt; '</a:t>
          </a:r>
          <a:r>
            <a:rPr lang="en-US" dirty="0" err="1" smtClean="0"/>
            <a:t>pages#home</a:t>
          </a:r>
          <a:r>
            <a:rPr lang="en-US" dirty="0" smtClean="0"/>
            <a:t>'</a:t>
          </a:r>
          <a:endParaRPr lang="en-US" dirty="0"/>
        </a:p>
      </dgm:t>
    </dgm:pt>
    <dgm:pt modelId="{2E40A2B9-501E-E646-A52B-0C8DF749A197}" type="parTrans" cxnId="{3A7C5896-731C-9E45-81CB-268CDE872884}">
      <dgm:prSet/>
      <dgm:spPr/>
      <dgm:t>
        <a:bodyPr/>
        <a:lstStyle/>
        <a:p>
          <a:endParaRPr lang="en-US"/>
        </a:p>
      </dgm:t>
    </dgm:pt>
    <dgm:pt modelId="{53ED2D85-A27C-A948-8F0B-0F30D487D65D}" type="sibTrans" cxnId="{3A7C5896-731C-9E45-81CB-268CDE872884}">
      <dgm:prSet/>
      <dgm:spPr/>
      <dgm:t>
        <a:bodyPr/>
        <a:lstStyle/>
        <a:p>
          <a:endParaRPr lang="en-US"/>
        </a:p>
      </dgm:t>
    </dgm:pt>
    <dgm:pt modelId="{42F78828-BF23-394B-B18C-B90492945CE0}">
      <dgm:prSet phldrT="[Text]"/>
      <dgm:spPr/>
      <dgm:t>
        <a:bodyPr/>
        <a:lstStyle/>
        <a:p>
          <a:r>
            <a:rPr lang="en-US" dirty="0" smtClean="0"/>
            <a:t>controller page .</a:t>
          </a:r>
          <a:r>
            <a:rPr lang="en-US" dirty="0" err="1" smtClean="0"/>
            <a:t>rb</a:t>
          </a:r>
          <a:endParaRPr lang="en-US" dirty="0"/>
        </a:p>
      </dgm:t>
    </dgm:pt>
    <dgm:pt modelId="{4ED00D69-00AE-E844-A586-69BC811CF72B}" type="parTrans" cxnId="{0F2B53D8-101C-7745-9D1C-4B1AFCF0D30A}">
      <dgm:prSet/>
      <dgm:spPr/>
      <dgm:t>
        <a:bodyPr/>
        <a:lstStyle/>
        <a:p>
          <a:endParaRPr lang="en-US"/>
        </a:p>
      </dgm:t>
    </dgm:pt>
    <dgm:pt modelId="{FF106741-F1C0-4C4A-B28D-561063BD1828}" type="sibTrans" cxnId="{0F2B53D8-101C-7745-9D1C-4B1AFCF0D30A}">
      <dgm:prSet/>
      <dgm:spPr/>
      <dgm:t>
        <a:bodyPr/>
        <a:lstStyle/>
        <a:p>
          <a:endParaRPr lang="en-US"/>
        </a:p>
      </dgm:t>
    </dgm:pt>
    <dgm:pt modelId="{180BA8F1-327F-FB43-8745-FA2B9A873869}">
      <dgm:prSet/>
      <dgm:spPr/>
      <dgm:t>
        <a:bodyPr/>
        <a:lstStyle/>
        <a:p>
          <a:r>
            <a:rPr lang="en-US" dirty="0" smtClean="0"/>
            <a:t>class AutoController &lt; </a:t>
          </a:r>
          <a:r>
            <a:rPr lang="en-US" dirty="0" err="1" smtClean="0"/>
            <a:t>ApplicationController</a:t>
          </a:r>
          <a:r>
            <a:rPr lang="en-US" dirty="0" smtClean="0"/>
            <a:t>
    def color
      @color = params[:color]
    end</a:t>
          </a:r>
          <a:endParaRPr lang="en-US" dirty="0"/>
        </a:p>
      </dgm:t>
    </dgm:pt>
    <dgm:pt modelId="{6C33177F-AFD1-9641-AD21-2CFB5E572C7A}" type="parTrans" cxnId="{26057B6C-73A1-1841-B294-5E47A59C078B}">
      <dgm:prSet/>
      <dgm:spPr/>
      <dgm:t>
        <a:bodyPr/>
        <a:lstStyle/>
        <a:p>
          <a:endParaRPr lang="en-US"/>
        </a:p>
      </dgm:t>
    </dgm:pt>
    <dgm:pt modelId="{BA1954EB-4ABB-A84C-B7AF-949C40321832}" type="sibTrans" cxnId="{26057B6C-73A1-1841-B294-5E47A59C078B}">
      <dgm:prSet/>
      <dgm:spPr/>
      <dgm:t>
        <a:bodyPr/>
        <a:lstStyle/>
        <a:p>
          <a:endParaRPr lang="en-US"/>
        </a:p>
      </dgm:t>
    </dgm:pt>
    <dgm:pt modelId="{702B3F16-1034-DF40-A010-F7A206013A0D}">
      <dgm:prSet/>
      <dgm:spPr/>
      <dgm:t>
        <a:bodyPr/>
        <a:lstStyle/>
        <a:p>
          <a:r>
            <a:rPr lang="en-US" dirty="0" smtClean="0"/>
            <a:t>Pages </a:t>
          </a:r>
          <a:r>
            <a:rPr lang="en-US" baseline="0" dirty="0" smtClean="0"/>
            <a:t> </a:t>
          </a:r>
          <a:r>
            <a:rPr lang="en-US" baseline="0" dirty="0" err="1" smtClean="0"/>
            <a:t>sub</a:t>
          </a:r>
          <a:r>
            <a:rPr lang="en-US" dirty="0" err="1" smtClean="0"/>
            <a:t>older</a:t>
          </a:r>
          <a:r>
            <a:rPr lang="en-US" dirty="0" smtClean="0"/>
            <a:t> and </a:t>
          </a:r>
          <a:r>
            <a:rPr lang="en-US" dirty="0" err="1" smtClean="0"/>
            <a:t>file.html.erb</a:t>
          </a:r>
          <a:endParaRPr lang="en-US" dirty="0"/>
        </a:p>
      </dgm:t>
    </dgm:pt>
    <dgm:pt modelId="{06F5E2D3-4226-1445-999F-0760554EA695}" type="parTrans" cxnId="{A32EDD87-6F69-3643-80D1-F8AAC5308AF1}">
      <dgm:prSet/>
      <dgm:spPr/>
      <dgm:t>
        <a:bodyPr/>
        <a:lstStyle/>
        <a:p>
          <a:endParaRPr lang="en-US"/>
        </a:p>
      </dgm:t>
    </dgm:pt>
    <dgm:pt modelId="{A2989078-C94F-D346-94FD-214F0AAB0AE1}" type="sibTrans" cxnId="{A32EDD87-6F69-3643-80D1-F8AAC5308AF1}">
      <dgm:prSet/>
      <dgm:spPr/>
      <dgm:t>
        <a:bodyPr/>
        <a:lstStyle/>
        <a:p>
          <a:endParaRPr lang="en-US"/>
        </a:p>
      </dgm:t>
    </dgm:pt>
    <dgm:pt modelId="{64E85E8C-4FC0-0249-9AC6-82937AF97BD2}">
      <dgm:prSet/>
      <dgm:spPr/>
      <dgm:t>
        <a:bodyPr/>
        <a:lstStyle/>
        <a:p>
          <a:r>
            <a:rPr lang="en-US" smtClean="0"/>
            <a:t>&lt;h3&gt;This is app/views/auto/engine.html.erb&lt;/h3&gt;
  &lt;p&gt;Torque &lt;%= @torque %&gt;  &lt;/p&gt;
  &lt;p&gt; Horse power: &lt;%= @hp %&gt;&lt;/p&gt;</a:t>
          </a:r>
          <a:endParaRPr lang="en-US"/>
        </a:p>
      </dgm:t>
    </dgm:pt>
    <dgm:pt modelId="{C2EEACC3-6CAA-D746-9537-414D3BD9D5FF}" type="parTrans" cxnId="{81E6A6D8-2A3D-C646-A4D1-F6B2BBC43557}">
      <dgm:prSet/>
      <dgm:spPr/>
      <dgm:t>
        <a:bodyPr/>
        <a:lstStyle/>
        <a:p>
          <a:endParaRPr lang="en-US"/>
        </a:p>
      </dgm:t>
    </dgm:pt>
    <dgm:pt modelId="{D344469A-B6D9-5644-BBD8-85D85D444E68}" type="sibTrans" cxnId="{81E6A6D8-2A3D-C646-A4D1-F6B2BBC43557}">
      <dgm:prSet/>
      <dgm:spPr/>
      <dgm:t>
        <a:bodyPr/>
        <a:lstStyle/>
        <a:p>
          <a:endParaRPr lang="en-US"/>
        </a:p>
      </dgm:t>
    </dgm:pt>
    <dgm:pt modelId="{6128C0A5-017A-F242-98DB-111C3E9DD98A}" type="pres">
      <dgm:prSet presAssocID="{66B079E9-E0BF-1C42-8301-E0D63991A50F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0E0E241-766C-A142-BEE5-5963C8033672}" type="pres">
      <dgm:prSet presAssocID="{FF704944-F99F-2649-B198-6D9A12FB9F2B}" presName="composite" presStyleCnt="0"/>
      <dgm:spPr/>
    </dgm:pt>
    <dgm:pt modelId="{92B02D45-5444-1C40-9994-9A3542D37CF6}" type="pres">
      <dgm:prSet presAssocID="{FF704944-F99F-2649-B198-6D9A12FB9F2B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E35C37-D043-CD48-BAA8-FF41B8152715}" type="pres">
      <dgm:prSet presAssocID="{FF704944-F99F-2649-B198-6D9A12FB9F2B}" presName="parSh" presStyleLbl="node1" presStyleIdx="0" presStyleCnt="3"/>
      <dgm:spPr/>
      <dgm:t>
        <a:bodyPr/>
        <a:lstStyle/>
        <a:p>
          <a:endParaRPr lang="en-US"/>
        </a:p>
      </dgm:t>
    </dgm:pt>
    <dgm:pt modelId="{711B2E72-30ED-E641-ADB7-78540D576A47}" type="pres">
      <dgm:prSet presAssocID="{FF704944-F99F-2649-B198-6D9A12FB9F2B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E0BBCD-41A7-2241-B2E4-F29C4BB91D41}" type="pres">
      <dgm:prSet presAssocID="{7D473269-3517-0B47-A033-1EBCEF0EDC1F}" presName="sibTrans" presStyleLbl="sibTrans2D1" presStyleIdx="0" presStyleCnt="2"/>
      <dgm:spPr/>
      <dgm:t>
        <a:bodyPr/>
        <a:lstStyle/>
        <a:p>
          <a:endParaRPr lang="en-US"/>
        </a:p>
      </dgm:t>
    </dgm:pt>
    <dgm:pt modelId="{76E14CCD-C1CC-B443-B4CE-D6149319C93C}" type="pres">
      <dgm:prSet presAssocID="{7D473269-3517-0B47-A033-1EBCEF0EDC1F}" presName="connTx" presStyleLbl="sibTrans2D1" presStyleIdx="0" presStyleCnt="2"/>
      <dgm:spPr/>
      <dgm:t>
        <a:bodyPr/>
        <a:lstStyle/>
        <a:p>
          <a:endParaRPr lang="en-US"/>
        </a:p>
      </dgm:t>
    </dgm:pt>
    <dgm:pt modelId="{4E3A5CB7-6031-FF4B-BCD6-2D886AFE3CB9}" type="pres">
      <dgm:prSet presAssocID="{42F78828-BF23-394B-B18C-B90492945CE0}" presName="composite" presStyleCnt="0"/>
      <dgm:spPr/>
    </dgm:pt>
    <dgm:pt modelId="{CBB564B7-7123-3948-8A64-BA6D1AF9186B}" type="pres">
      <dgm:prSet presAssocID="{42F78828-BF23-394B-B18C-B90492945CE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E6C383-C9CC-564A-9C5E-7778DAFC949F}" type="pres">
      <dgm:prSet presAssocID="{42F78828-BF23-394B-B18C-B90492945CE0}" presName="parSh" presStyleLbl="node1" presStyleIdx="1" presStyleCnt="3" custLinFactNeighborX="-2861" custLinFactNeighborY="-5144"/>
      <dgm:spPr/>
      <dgm:t>
        <a:bodyPr/>
        <a:lstStyle/>
        <a:p>
          <a:endParaRPr lang="en-US"/>
        </a:p>
      </dgm:t>
    </dgm:pt>
    <dgm:pt modelId="{2794F34C-99E5-324B-B526-9073622A5046}" type="pres">
      <dgm:prSet presAssocID="{42F78828-BF23-394B-B18C-B90492945CE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F92B07-FC36-B446-8015-36612712BD9E}" type="pres">
      <dgm:prSet presAssocID="{FF106741-F1C0-4C4A-B28D-561063BD182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1561D653-9E58-2E40-B889-E64E3716832A}" type="pres">
      <dgm:prSet presAssocID="{FF106741-F1C0-4C4A-B28D-561063BD1828}" presName="connTx" presStyleLbl="sibTrans2D1" presStyleIdx="1" presStyleCnt="2"/>
      <dgm:spPr/>
      <dgm:t>
        <a:bodyPr/>
        <a:lstStyle/>
        <a:p>
          <a:endParaRPr lang="en-US"/>
        </a:p>
      </dgm:t>
    </dgm:pt>
    <dgm:pt modelId="{24E3657C-4557-A24A-926B-AAE2D6C6D895}" type="pres">
      <dgm:prSet presAssocID="{702B3F16-1034-DF40-A010-F7A206013A0D}" presName="composite" presStyleCnt="0"/>
      <dgm:spPr/>
    </dgm:pt>
    <dgm:pt modelId="{B1CF45FB-FA24-9A4C-A7EF-1FBB3EB05202}" type="pres">
      <dgm:prSet presAssocID="{702B3F16-1034-DF40-A010-F7A206013A0D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2D7C7E-2523-1446-97EE-9F024609A174}" type="pres">
      <dgm:prSet presAssocID="{702B3F16-1034-DF40-A010-F7A206013A0D}" presName="parSh" presStyleLbl="node1" presStyleIdx="2" presStyleCnt="3"/>
      <dgm:spPr/>
      <dgm:t>
        <a:bodyPr/>
        <a:lstStyle/>
        <a:p>
          <a:endParaRPr lang="en-US"/>
        </a:p>
      </dgm:t>
    </dgm:pt>
    <dgm:pt modelId="{F833105E-D4E8-2546-A5BB-7FE2FFF95D8C}" type="pres">
      <dgm:prSet presAssocID="{702B3F16-1034-DF40-A010-F7A206013A0D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A7C5896-731C-9E45-81CB-268CDE872884}" srcId="{FF704944-F99F-2649-B198-6D9A12FB9F2B}" destId="{5C420DF4-6E82-BA4B-98B0-1A647F956C61}" srcOrd="0" destOrd="0" parTransId="{2E40A2B9-501E-E646-A52B-0C8DF749A197}" sibTransId="{53ED2D85-A27C-A948-8F0B-0F30D487D65D}"/>
    <dgm:cxn modelId="{734C52E3-15AD-4B4F-AC7F-F5C3ABD70ED6}" type="presOf" srcId="{64E85E8C-4FC0-0249-9AC6-82937AF97BD2}" destId="{F833105E-D4E8-2546-A5BB-7FE2FFF95D8C}" srcOrd="0" destOrd="0" presId="urn:microsoft.com/office/officeart/2005/8/layout/process3"/>
    <dgm:cxn modelId="{0B8BBF32-4C2D-2749-B2A4-3E2CA61AE283}" type="presOf" srcId="{FF106741-F1C0-4C4A-B28D-561063BD1828}" destId="{1561D653-9E58-2E40-B889-E64E3716832A}" srcOrd="1" destOrd="0" presId="urn:microsoft.com/office/officeart/2005/8/layout/process3"/>
    <dgm:cxn modelId="{26057B6C-73A1-1841-B294-5E47A59C078B}" srcId="{42F78828-BF23-394B-B18C-B90492945CE0}" destId="{180BA8F1-327F-FB43-8745-FA2B9A873869}" srcOrd="0" destOrd="0" parTransId="{6C33177F-AFD1-9641-AD21-2CFB5E572C7A}" sibTransId="{BA1954EB-4ABB-A84C-B7AF-949C40321832}"/>
    <dgm:cxn modelId="{8D0EDE14-A443-CE4B-9843-D0488B8BF38A}" type="presOf" srcId="{FF106741-F1C0-4C4A-B28D-561063BD1828}" destId="{13F92B07-FC36-B446-8015-36612712BD9E}" srcOrd="0" destOrd="0" presId="urn:microsoft.com/office/officeart/2005/8/layout/process3"/>
    <dgm:cxn modelId="{01F3B107-BD30-2C45-B5A6-170C3528D7B6}" type="presOf" srcId="{180BA8F1-327F-FB43-8745-FA2B9A873869}" destId="{2794F34C-99E5-324B-B526-9073622A5046}" srcOrd="0" destOrd="0" presId="urn:microsoft.com/office/officeart/2005/8/layout/process3"/>
    <dgm:cxn modelId="{0F2B53D8-101C-7745-9D1C-4B1AFCF0D30A}" srcId="{66B079E9-E0BF-1C42-8301-E0D63991A50F}" destId="{42F78828-BF23-394B-B18C-B90492945CE0}" srcOrd="1" destOrd="0" parTransId="{4ED00D69-00AE-E844-A586-69BC811CF72B}" sibTransId="{FF106741-F1C0-4C4A-B28D-561063BD1828}"/>
    <dgm:cxn modelId="{4678FC2A-0CF9-AF40-8BE1-CFD708DCEAE5}" type="presOf" srcId="{5C420DF4-6E82-BA4B-98B0-1A647F956C61}" destId="{711B2E72-30ED-E641-ADB7-78540D576A47}" srcOrd="0" destOrd="0" presId="urn:microsoft.com/office/officeart/2005/8/layout/process3"/>
    <dgm:cxn modelId="{0EACE6CE-66EB-5B47-A8BC-C3CCEDFB029F}" type="presOf" srcId="{702B3F16-1034-DF40-A010-F7A206013A0D}" destId="{B1CF45FB-FA24-9A4C-A7EF-1FBB3EB05202}" srcOrd="0" destOrd="0" presId="urn:microsoft.com/office/officeart/2005/8/layout/process3"/>
    <dgm:cxn modelId="{CF083EB5-5070-F940-9724-A13959553DDB}" srcId="{66B079E9-E0BF-1C42-8301-E0D63991A50F}" destId="{FF704944-F99F-2649-B198-6D9A12FB9F2B}" srcOrd="0" destOrd="0" parTransId="{F3B0DF17-9536-CC47-BE92-E5D6EEFE23AE}" sibTransId="{7D473269-3517-0B47-A033-1EBCEF0EDC1F}"/>
    <dgm:cxn modelId="{C39CEEEA-5693-8647-990D-F0E7B09FC854}" type="presOf" srcId="{FF704944-F99F-2649-B198-6D9A12FB9F2B}" destId="{92B02D45-5444-1C40-9994-9A3542D37CF6}" srcOrd="0" destOrd="0" presId="urn:microsoft.com/office/officeart/2005/8/layout/process3"/>
    <dgm:cxn modelId="{43C471DC-4F99-4148-8155-A6D1AEEE1854}" type="presOf" srcId="{66B079E9-E0BF-1C42-8301-E0D63991A50F}" destId="{6128C0A5-017A-F242-98DB-111C3E9DD98A}" srcOrd="0" destOrd="0" presId="urn:microsoft.com/office/officeart/2005/8/layout/process3"/>
    <dgm:cxn modelId="{C526A6C2-C9E8-0E4D-A482-7928CC757D60}" type="presOf" srcId="{42F78828-BF23-394B-B18C-B90492945CE0}" destId="{CBB564B7-7123-3948-8A64-BA6D1AF9186B}" srcOrd="0" destOrd="0" presId="urn:microsoft.com/office/officeart/2005/8/layout/process3"/>
    <dgm:cxn modelId="{81E6A6D8-2A3D-C646-A4D1-F6B2BBC43557}" srcId="{702B3F16-1034-DF40-A010-F7A206013A0D}" destId="{64E85E8C-4FC0-0249-9AC6-82937AF97BD2}" srcOrd="0" destOrd="0" parTransId="{C2EEACC3-6CAA-D746-9537-414D3BD9D5FF}" sibTransId="{D344469A-B6D9-5644-BBD8-85D85D444E68}"/>
    <dgm:cxn modelId="{50208BDE-A248-DC4C-ACFD-F521F1512290}" type="presOf" srcId="{7D473269-3517-0B47-A033-1EBCEF0EDC1F}" destId="{0BE0BBCD-41A7-2241-B2E4-F29C4BB91D41}" srcOrd="0" destOrd="0" presId="urn:microsoft.com/office/officeart/2005/8/layout/process3"/>
    <dgm:cxn modelId="{67DCAF1B-3309-C044-A599-B7965252115F}" type="presOf" srcId="{702B3F16-1034-DF40-A010-F7A206013A0D}" destId="{9D2D7C7E-2523-1446-97EE-9F024609A174}" srcOrd="1" destOrd="0" presId="urn:microsoft.com/office/officeart/2005/8/layout/process3"/>
    <dgm:cxn modelId="{4BAFB5FD-6034-E240-A071-5E8A052AEABE}" type="presOf" srcId="{42F78828-BF23-394B-B18C-B90492945CE0}" destId="{F5E6C383-C9CC-564A-9C5E-7778DAFC949F}" srcOrd="1" destOrd="0" presId="urn:microsoft.com/office/officeart/2005/8/layout/process3"/>
    <dgm:cxn modelId="{A32EDD87-6F69-3643-80D1-F8AAC5308AF1}" srcId="{66B079E9-E0BF-1C42-8301-E0D63991A50F}" destId="{702B3F16-1034-DF40-A010-F7A206013A0D}" srcOrd="2" destOrd="0" parTransId="{06F5E2D3-4226-1445-999F-0760554EA695}" sibTransId="{A2989078-C94F-D346-94FD-214F0AAB0AE1}"/>
    <dgm:cxn modelId="{14F9586A-EEC7-B341-8666-596CF6FDD10D}" type="presOf" srcId="{7D473269-3517-0B47-A033-1EBCEF0EDC1F}" destId="{76E14CCD-C1CC-B443-B4CE-D6149319C93C}" srcOrd="1" destOrd="0" presId="urn:microsoft.com/office/officeart/2005/8/layout/process3"/>
    <dgm:cxn modelId="{5BBA4777-8D92-DD48-9F57-F714CF8C068D}" type="presOf" srcId="{FF704944-F99F-2649-B198-6D9A12FB9F2B}" destId="{4FE35C37-D043-CD48-BAA8-FF41B8152715}" srcOrd="1" destOrd="0" presId="urn:microsoft.com/office/officeart/2005/8/layout/process3"/>
    <dgm:cxn modelId="{76EA0A2D-869F-A543-B4B6-9CDDBA011CEC}" type="presParOf" srcId="{6128C0A5-017A-F242-98DB-111C3E9DD98A}" destId="{40E0E241-766C-A142-BEE5-5963C8033672}" srcOrd="0" destOrd="0" presId="urn:microsoft.com/office/officeart/2005/8/layout/process3"/>
    <dgm:cxn modelId="{591EEE47-050E-9149-9A82-11CA915AF1C1}" type="presParOf" srcId="{40E0E241-766C-A142-BEE5-5963C8033672}" destId="{92B02D45-5444-1C40-9994-9A3542D37CF6}" srcOrd="0" destOrd="0" presId="urn:microsoft.com/office/officeart/2005/8/layout/process3"/>
    <dgm:cxn modelId="{4AF1037A-0B7A-CB4C-ADE8-97AA397B1B75}" type="presParOf" srcId="{40E0E241-766C-A142-BEE5-5963C8033672}" destId="{4FE35C37-D043-CD48-BAA8-FF41B8152715}" srcOrd="1" destOrd="0" presId="urn:microsoft.com/office/officeart/2005/8/layout/process3"/>
    <dgm:cxn modelId="{CBFF8A75-705A-B243-AC4B-6661411CA175}" type="presParOf" srcId="{40E0E241-766C-A142-BEE5-5963C8033672}" destId="{711B2E72-30ED-E641-ADB7-78540D576A47}" srcOrd="2" destOrd="0" presId="urn:microsoft.com/office/officeart/2005/8/layout/process3"/>
    <dgm:cxn modelId="{F41BFDD5-41E3-3140-B61D-3A595989C90F}" type="presParOf" srcId="{6128C0A5-017A-F242-98DB-111C3E9DD98A}" destId="{0BE0BBCD-41A7-2241-B2E4-F29C4BB91D41}" srcOrd="1" destOrd="0" presId="urn:microsoft.com/office/officeart/2005/8/layout/process3"/>
    <dgm:cxn modelId="{06F99530-A3A1-7947-AE6F-6A531DE83186}" type="presParOf" srcId="{0BE0BBCD-41A7-2241-B2E4-F29C4BB91D41}" destId="{76E14CCD-C1CC-B443-B4CE-D6149319C93C}" srcOrd="0" destOrd="0" presId="urn:microsoft.com/office/officeart/2005/8/layout/process3"/>
    <dgm:cxn modelId="{591EF2BF-1F77-9E4F-9CC3-710AD2E3FF39}" type="presParOf" srcId="{6128C0A5-017A-F242-98DB-111C3E9DD98A}" destId="{4E3A5CB7-6031-FF4B-BCD6-2D886AFE3CB9}" srcOrd="2" destOrd="0" presId="urn:microsoft.com/office/officeart/2005/8/layout/process3"/>
    <dgm:cxn modelId="{E894AE01-06B3-C74F-86B1-BE6E971B88EE}" type="presParOf" srcId="{4E3A5CB7-6031-FF4B-BCD6-2D886AFE3CB9}" destId="{CBB564B7-7123-3948-8A64-BA6D1AF9186B}" srcOrd="0" destOrd="0" presId="urn:microsoft.com/office/officeart/2005/8/layout/process3"/>
    <dgm:cxn modelId="{CB125A5D-0ABA-FA4D-91F3-4486DC508104}" type="presParOf" srcId="{4E3A5CB7-6031-FF4B-BCD6-2D886AFE3CB9}" destId="{F5E6C383-C9CC-564A-9C5E-7778DAFC949F}" srcOrd="1" destOrd="0" presId="urn:microsoft.com/office/officeart/2005/8/layout/process3"/>
    <dgm:cxn modelId="{C555E092-AFE8-1748-830A-B74267CB0DEE}" type="presParOf" srcId="{4E3A5CB7-6031-FF4B-BCD6-2D886AFE3CB9}" destId="{2794F34C-99E5-324B-B526-9073622A5046}" srcOrd="2" destOrd="0" presId="urn:microsoft.com/office/officeart/2005/8/layout/process3"/>
    <dgm:cxn modelId="{3BE53B14-D0B6-3D41-90D5-0DEEC8F8F23D}" type="presParOf" srcId="{6128C0A5-017A-F242-98DB-111C3E9DD98A}" destId="{13F92B07-FC36-B446-8015-36612712BD9E}" srcOrd="3" destOrd="0" presId="urn:microsoft.com/office/officeart/2005/8/layout/process3"/>
    <dgm:cxn modelId="{C801E390-3C9F-854D-845D-A3D3F31F6CD1}" type="presParOf" srcId="{13F92B07-FC36-B446-8015-36612712BD9E}" destId="{1561D653-9E58-2E40-B889-E64E3716832A}" srcOrd="0" destOrd="0" presId="urn:microsoft.com/office/officeart/2005/8/layout/process3"/>
    <dgm:cxn modelId="{BC16C184-080C-ED44-9686-322F859BDAD9}" type="presParOf" srcId="{6128C0A5-017A-F242-98DB-111C3E9DD98A}" destId="{24E3657C-4557-A24A-926B-AAE2D6C6D895}" srcOrd="4" destOrd="0" presId="urn:microsoft.com/office/officeart/2005/8/layout/process3"/>
    <dgm:cxn modelId="{0869FFAF-DEE5-4442-BA5B-6325500A763E}" type="presParOf" srcId="{24E3657C-4557-A24A-926B-AAE2D6C6D895}" destId="{B1CF45FB-FA24-9A4C-A7EF-1FBB3EB05202}" srcOrd="0" destOrd="0" presId="urn:microsoft.com/office/officeart/2005/8/layout/process3"/>
    <dgm:cxn modelId="{1BFBC3F5-8BA6-964D-BD56-D6EC5CCC3313}" type="presParOf" srcId="{24E3657C-4557-A24A-926B-AAE2D6C6D895}" destId="{9D2D7C7E-2523-1446-97EE-9F024609A174}" srcOrd="1" destOrd="0" presId="urn:microsoft.com/office/officeart/2005/8/layout/process3"/>
    <dgm:cxn modelId="{FBD3E0A5-8E31-6F4E-8E70-EB10999A4AAE}" type="presParOf" srcId="{24E3657C-4557-A24A-926B-AAE2D6C6D895}" destId="{F833105E-D4E8-2546-A5BB-7FE2FFF95D8C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E484C99-0EC8-D24F-904A-0BC46AD464B0}" type="doc">
      <dgm:prSet loTypeId="urn:microsoft.com/office/officeart/2005/8/layout/StepDownProcess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3FB56F-A0B8-424A-9BEF-21D53802B4D3}">
      <dgm:prSet phldrT="[Text]"/>
      <dgm:spPr/>
      <dgm:t>
        <a:bodyPr/>
        <a:lstStyle/>
        <a:p>
          <a:r>
            <a:rPr lang="en-US" dirty="0" smtClean="0"/>
            <a:t>Create the schema –</a:t>
          </a:r>
          <a:r>
            <a:rPr lang="en-US" baseline="0" dirty="0" smtClean="0"/>
            <a:t> the model for the table in the </a:t>
          </a:r>
          <a:r>
            <a:rPr lang="en-US" baseline="0" dirty="0" err="1" smtClean="0"/>
            <a:t>sql</a:t>
          </a:r>
          <a:r>
            <a:rPr lang="en-US" baseline="0" dirty="0" smtClean="0"/>
            <a:t> </a:t>
          </a:r>
          <a:r>
            <a:rPr lang="en-US" baseline="0" dirty="0" err="1" smtClean="0"/>
            <a:t>db</a:t>
          </a:r>
          <a:endParaRPr lang="en-US" dirty="0"/>
        </a:p>
      </dgm:t>
    </dgm:pt>
    <dgm:pt modelId="{2A0555BF-5D0A-1049-A18E-E1DE2F0B8993}" type="parTrans" cxnId="{E3F97B2B-4A50-D240-B7A9-34A911898FB2}">
      <dgm:prSet/>
      <dgm:spPr/>
      <dgm:t>
        <a:bodyPr/>
        <a:lstStyle/>
        <a:p>
          <a:endParaRPr lang="en-US"/>
        </a:p>
      </dgm:t>
    </dgm:pt>
    <dgm:pt modelId="{ECAFDDF8-85AE-E14F-A8F4-9203BE0C125D}" type="sibTrans" cxnId="{E3F97B2B-4A50-D240-B7A9-34A911898FB2}">
      <dgm:prSet/>
      <dgm:spPr/>
      <dgm:t>
        <a:bodyPr/>
        <a:lstStyle/>
        <a:p>
          <a:endParaRPr lang="en-US"/>
        </a:p>
      </dgm:t>
    </dgm:pt>
    <dgm:pt modelId="{19E48BE4-2AEA-324B-B184-E8645A2CA03F}">
      <dgm:prSet phldrT="[Text]"/>
      <dgm:spPr/>
      <dgm:t>
        <a:bodyPr/>
        <a:lstStyle/>
        <a:p>
          <a:r>
            <a:rPr lang="en-US" dirty="0" smtClean="0"/>
            <a:t>rails</a:t>
          </a:r>
          <a:r>
            <a:rPr lang="en-US" baseline="0" dirty="0" smtClean="0"/>
            <a:t> generate model Article </a:t>
          </a:r>
          <a:r>
            <a:rPr lang="en-US" baseline="0" dirty="0" err="1" smtClean="0"/>
            <a:t>title:string</a:t>
          </a:r>
          <a:r>
            <a:rPr lang="en-US" baseline="0" dirty="0" smtClean="0"/>
            <a:t> </a:t>
          </a:r>
          <a:r>
            <a:rPr lang="en-US" baseline="0" dirty="0" err="1" smtClean="0"/>
            <a:t>name:text</a:t>
          </a:r>
          <a:r>
            <a:rPr lang="en-US" baseline="0" dirty="0" smtClean="0"/>
            <a:t> </a:t>
          </a:r>
          <a:endParaRPr lang="en-US" dirty="0"/>
        </a:p>
      </dgm:t>
    </dgm:pt>
    <dgm:pt modelId="{096C8970-B12A-4941-A9C5-4470BC172D6B}" type="parTrans" cxnId="{31244D04-1E88-C249-9FFC-28365B2CF924}">
      <dgm:prSet/>
      <dgm:spPr/>
      <dgm:t>
        <a:bodyPr/>
        <a:lstStyle/>
        <a:p>
          <a:endParaRPr lang="en-US"/>
        </a:p>
      </dgm:t>
    </dgm:pt>
    <dgm:pt modelId="{819246F9-A55F-1640-983C-C47AF2905D94}" type="sibTrans" cxnId="{31244D04-1E88-C249-9FFC-28365B2CF924}">
      <dgm:prSet/>
      <dgm:spPr/>
      <dgm:t>
        <a:bodyPr/>
        <a:lstStyle/>
        <a:p>
          <a:endParaRPr lang="en-US"/>
        </a:p>
      </dgm:t>
    </dgm:pt>
    <dgm:pt modelId="{E4711B07-BB46-9F48-8E93-CF7A37225AFA}">
      <dgm:prSet phldrT="[Text]"/>
      <dgm:spPr/>
      <dgm:t>
        <a:bodyPr/>
        <a:lstStyle/>
        <a:p>
          <a:r>
            <a:rPr lang="en-US" dirty="0" smtClean="0"/>
            <a:t>Run the</a:t>
          </a:r>
          <a:r>
            <a:rPr lang="en-US" baseline="0" dirty="0" smtClean="0"/>
            <a:t> migration id add this to the actual DB </a:t>
          </a:r>
          <a:endParaRPr lang="en-US" dirty="0"/>
        </a:p>
      </dgm:t>
    </dgm:pt>
    <dgm:pt modelId="{DA32ACE7-8A5D-D64B-A5CA-A9A066E78C63}" type="parTrans" cxnId="{E352AC06-633C-2249-B7C8-86AAE22B5E06}">
      <dgm:prSet/>
      <dgm:spPr/>
      <dgm:t>
        <a:bodyPr/>
        <a:lstStyle/>
        <a:p>
          <a:endParaRPr lang="en-US"/>
        </a:p>
      </dgm:t>
    </dgm:pt>
    <dgm:pt modelId="{4B93B68A-EDBD-6B48-AD1D-567D0E607F15}" type="sibTrans" cxnId="{E352AC06-633C-2249-B7C8-86AAE22B5E06}">
      <dgm:prSet/>
      <dgm:spPr/>
      <dgm:t>
        <a:bodyPr/>
        <a:lstStyle/>
        <a:p>
          <a:endParaRPr lang="en-US"/>
        </a:p>
      </dgm:t>
    </dgm:pt>
    <dgm:pt modelId="{5B06C502-7B3E-7A4C-AF12-6FCDC61DA2C6}">
      <dgm:prSet phldrT="[Text]"/>
      <dgm:spPr/>
      <dgm:t>
        <a:bodyPr/>
        <a:lstStyle/>
        <a:p>
          <a:r>
            <a:rPr lang="en-US" dirty="0" smtClean="0"/>
            <a:t>rake </a:t>
          </a:r>
          <a:r>
            <a:rPr lang="en-US" smtClean="0"/>
            <a:t>db:migrate</a:t>
          </a:r>
          <a:endParaRPr lang="en-US" dirty="0"/>
        </a:p>
      </dgm:t>
    </dgm:pt>
    <dgm:pt modelId="{DADEA78F-4961-B54A-B508-E8C1EEBA9952}" type="parTrans" cxnId="{E165C0A2-994C-624C-BCE6-2DA4DFE7C91E}">
      <dgm:prSet/>
      <dgm:spPr/>
      <dgm:t>
        <a:bodyPr/>
        <a:lstStyle/>
        <a:p>
          <a:endParaRPr lang="en-US"/>
        </a:p>
      </dgm:t>
    </dgm:pt>
    <dgm:pt modelId="{7F7C221E-76C9-2848-B49D-466488F32C8F}" type="sibTrans" cxnId="{E165C0A2-994C-624C-BCE6-2DA4DFE7C91E}">
      <dgm:prSet/>
      <dgm:spPr/>
      <dgm:t>
        <a:bodyPr/>
        <a:lstStyle/>
        <a:p>
          <a:endParaRPr lang="en-US"/>
        </a:p>
      </dgm:t>
    </dgm:pt>
    <dgm:pt modelId="{61D33A60-BCF6-0E46-9D62-850B12669B57}">
      <dgm:prSet phldrT="[Text]"/>
      <dgm:spPr/>
      <dgm:t>
        <a:bodyPr/>
        <a:lstStyle/>
        <a:p>
          <a:r>
            <a:rPr lang="en-US" dirty="0"/>
            <a:t>Seed</a:t>
          </a:r>
        </a:p>
      </dgm:t>
    </dgm:pt>
    <dgm:pt modelId="{2B3C289F-2CB9-2848-8B42-344AF27AC7CD}" type="parTrans" cxnId="{F59BA6CA-9058-6C46-8ADE-BCF7957684FE}">
      <dgm:prSet/>
      <dgm:spPr/>
      <dgm:t>
        <a:bodyPr/>
        <a:lstStyle/>
        <a:p>
          <a:endParaRPr lang="en-US"/>
        </a:p>
      </dgm:t>
    </dgm:pt>
    <dgm:pt modelId="{36EC3EBF-CEEF-E847-9671-20B508B9A2EA}" type="sibTrans" cxnId="{F59BA6CA-9058-6C46-8ADE-BCF7957684FE}">
      <dgm:prSet/>
      <dgm:spPr/>
      <dgm:t>
        <a:bodyPr/>
        <a:lstStyle/>
        <a:p>
          <a:endParaRPr lang="en-US"/>
        </a:p>
      </dgm:t>
    </dgm:pt>
    <dgm:pt modelId="{92B075A4-C773-2D41-8E1B-320BDA615801}">
      <dgm:prSet phldrT="[Text]"/>
      <dgm:spPr/>
      <dgm:t>
        <a:bodyPr/>
        <a:lstStyle/>
        <a:p>
          <a:r>
            <a:rPr lang="en-US" dirty="0"/>
            <a:t>Rake db:seed</a:t>
          </a:r>
        </a:p>
      </dgm:t>
    </dgm:pt>
    <dgm:pt modelId="{5CC27A41-2ED4-4348-B8D3-F449E1E7D4C2}" type="parTrans" cxnId="{D3283320-A07D-1B46-80ED-2F037F3C797B}">
      <dgm:prSet/>
      <dgm:spPr/>
      <dgm:t>
        <a:bodyPr/>
        <a:lstStyle/>
        <a:p>
          <a:endParaRPr lang="en-US"/>
        </a:p>
      </dgm:t>
    </dgm:pt>
    <dgm:pt modelId="{B2D61EBE-2DEB-A546-8DD1-3245AFC9F415}" type="sibTrans" cxnId="{D3283320-A07D-1B46-80ED-2F037F3C797B}">
      <dgm:prSet/>
      <dgm:spPr/>
      <dgm:t>
        <a:bodyPr/>
        <a:lstStyle/>
        <a:p>
          <a:endParaRPr lang="en-US"/>
        </a:p>
      </dgm:t>
    </dgm:pt>
    <dgm:pt modelId="{5E9F47B9-06D5-9042-8DD8-BCE885C55430}">
      <dgm:prSet phldrT="[Text]"/>
      <dgm:spPr/>
      <dgm:t>
        <a:bodyPr/>
        <a:lstStyle/>
        <a:p>
          <a:r>
            <a:rPr lang="en-US" dirty="0"/>
            <a:t>will create the controller among other things</a:t>
          </a:r>
        </a:p>
      </dgm:t>
    </dgm:pt>
    <dgm:pt modelId="{014F2129-756A-9540-8366-6C71B9B8DEE7}" type="parTrans" cxnId="{6CFC7874-477F-254E-9A88-E92B32138613}">
      <dgm:prSet/>
      <dgm:spPr/>
      <dgm:t>
        <a:bodyPr/>
        <a:lstStyle/>
        <a:p>
          <a:endParaRPr lang="en-US"/>
        </a:p>
      </dgm:t>
    </dgm:pt>
    <dgm:pt modelId="{EFABDFCB-9800-7447-BAD9-129707505688}" type="sibTrans" cxnId="{6CFC7874-477F-254E-9A88-E92B32138613}">
      <dgm:prSet/>
      <dgm:spPr/>
      <dgm:t>
        <a:bodyPr/>
        <a:lstStyle/>
        <a:p>
          <a:endParaRPr lang="en-US"/>
        </a:p>
      </dgm:t>
    </dgm:pt>
    <dgm:pt modelId="{8D199518-3A95-954C-894C-71E41964508E}" type="pres">
      <dgm:prSet presAssocID="{0E484C99-0EC8-D24F-904A-0BC46AD464B0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46D39FC8-9635-ED43-B535-1842C3C9DE97}" type="pres">
      <dgm:prSet presAssocID="{F23FB56F-A0B8-424A-9BEF-21D53802B4D3}" presName="composite" presStyleCnt="0"/>
      <dgm:spPr/>
    </dgm:pt>
    <dgm:pt modelId="{34A4E9B0-1C99-774E-AA8F-B3CEA5FDF98B}" type="pres">
      <dgm:prSet presAssocID="{F23FB56F-A0B8-424A-9BEF-21D53802B4D3}" presName="bentUpArrow1" presStyleLbl="alignImgPlace1" presStyleIdx="0" presStyleCnt="2"/>
      <dgm:spPr/>
    </dgm:pt>
    <dgm:pt modelId="{B4B91921-F150-B64E-BE44-E62C66B08AAC}" type="pres">
      <dgm:prSet presAssocID="{F23FB56F-A0B8-424A-9BEF-21D53802B4D3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A8BDDE-9012-2749-843D-A68786665A38}" type="pres">
      <dgm:prSet presAssocID="{F23FB56F-A0B8-424A-9BEF-21D53802B4D3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EA532F-528F-DA4E-927D-D7C54A8E02BD}" type="pres">
      <dgm:prSet presAssocID="{ECAFDDF8-85AE-E14F-A8F4-9203BE0C125D}" presName="sibTrans" presStyleCnt="0"/>
      <dgm:spPr/>
    </dgm:pt>
    <dgm:pt modelId="{A49F7ABB-C7C9-EF42-97DE-FCEFBC8102B5}" type="pres">
      <dgm:prSet presAssocID="{E4711B07-BB46-9F48-8E93-CF7A37225AFA}" presName="composite" presStyleCnt="0"/>
      <dgm:spPr/>
    </dgm:pt>
    <dgm:pt modelId="{47CECA8C-5C92-0242-A65F-10AD8770C56E}" type="pres">
      <dgm:prSet presAssocID="{E4711B07-BB46-9F48-8E93-CF7A37225AFA}" presName="bentUpArrow1" presStyleLbl="alignImgPlace1" presStyleIdx="1" presStyleCnt="2"/>
      <dgm:spPr/>
    </dgm:pt>
    <dgm:pt modelId="{EFA1C954-ED94-B74D-BDAD-9284862A350B}" type="pres">
      <dgm:prSet presAssocID="{E4711B07-BB46-9F48-8E93-CF7A37225AFA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5E1308-3162-DB42-BFD4-D818006FFE0E}" type="pres">
      <dgm:prSet presAssocID="{E4711B07-BB46-9F48-8E93-CF7A37225AFA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E4A5A7-0BF9-7040-90F4-57241D6A2923}" type="pres">
      <dgm:prSet presAssocID="{4B93B68A-EDBD-6B48-AD1D-567D0E607F15}" presName="sibTrans" presStyleCnt="0"/>
      <dgm:spPr/>
    </dgm:pt>
    <dgm:pt modelId="{7224A2ED-E3BB-FB4A-8453-B97E898AFDE4}" type="pres">
      <dgm:prSet presAssocID="{61D33A60-BCF6-0E46-9D62-850B12669B57}" presName="composite" presStyleCnt="0"/>
      <dgm:spPr/>
    </dgm:pt>
    <dgm:pt modelId="{11737B61-BF04-184E-B282-B6F0ECDCE8E7}" type="pres">
      <dgm:prSet presAssocID="{61D33A60-BCF6-0E46-9D62-850B12669B57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E9E3B84-5C17-FA43-8935-75E3F0F080DB}" type="pres">
      <dgm:prSet presAssocID="{61D33A60-BCF6-0E46-9D62-850B12669B57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5F543AC-8B68-9845-98ED-453DC652E3E8}" type="presOf" srcId="{F23FB56F-A0B8-424A-9BEF-21D53802B4D3}" destId="{B4B91921-F150-B64E-BE44-E62C66B08AAC}" srcOrd="0" destOrd="0" presId="urn:microsoft.com/office/officeart/2005/8/layout/StepDownProcess"/>
    <dgm:cxn modelId="{EE2B0E54-B55E-7642-BD54-3AE420455D35}" type="presOf" srcId="{5B06C502-7B3E-7A4C-AF12-6FCDC61DA2C6}" destId="{145E1308-3162-DB42-BFD4-D818006FFE0E}" srcOrd="0" destOrd="0" presId="urn:microsoft.com/office/officeart/2005/8/layout/StepDownProcess"/>
    <dgm:cxn modelId="{969A7D13-A83D-BD4B-BBAB-1101D06BB3DF}" type="presOf" srcId="{19E48BE4-2AEA-324B-B184-E8645A2CA03F}" destId="{F9A8BDDE-9012-2749-843D-A68786665A38}" srcOrd="0" destOrd="0" presId="urn:microsoft.com/office/officeart/2005/8/layout/StepDownProcess"/>
    <dgm:cxn modelId="{E3F97B2B-4A50-D240-B7A9-34A911898FB2}" srcId="{0E484C99-0EC8-D24F-904A-0BC46AD464B0}" destId="{F23FB56F-A0B8-424A-9BEF-21D53802B4D3}" srcOrd="0" destOrd="0" parTransId="{2A0555BF-5D0A-1049-A18E-E1DE2F0B8993}" sibTransId="{ECAFDDF8-85AE-E14F-A8F4-9203BE0C125D}"/>
    <dgm:cxn modelId="{7EAA13A2-791E-A344-B179-178D73F2E048}" type="presOf" srcId="{E4711B07-BB46-9F48-8E93-CF7A37225AFA}" destId="{EFA1C954-ED94-B74D-BDAD-9284862A350B}" srcOrd="0" destOrd="0" presId="urn:microsoft.com/office/officeart/2005/8/layout/StepDownProcess"/>
    <dgm:cxn modelId="{E165C0A2-994C-624C-BCE6-2DA4DFE7C91E}" srcId="{E4711B07-BB46-9F48-8E93-CF7A37225AFA}" destId="{5B06C502-7B3E-7A4C-AF12-6FCDC61DA2C6}" srcOrd="0" destOrd="0" parTransId="{DADEA78F-4961-B54A-B508-E8C1EEBA9952}" sibTransId="{7F7C221E-76C9-2848-B49D-466488F32C8F}"/>
    <dgm:cxn modelId="{6CFC7874-477F-254E-9A88-E92B32138613}" srcId="{F23FB56F-A0B8-424A-9BEF-21D53802B4D3}" destId="{5E9F47B9-06D5-9042-8DD8-BCE885C55430}" srcOrd="1" destOrd="0" parTransId="{014F2129-756A-9540-8366-6C71B9B8DEE7}" sibTransId="{EFABDFCB-9800-7447-BAD9-129707505688}"/>
    <dgm:cxn modelId="{58DBBC8A-7F11-5B4A-9F0C-BF1B214B82D8}" type="presOf" srcId="{5E9F47B9-06D5-9042-8DD8-BCE885C55430}" destId="{F9A8BDDE-9012-2749-843D-A68786665A38}" srcOrd="0" destOrd="1" presId="urn:microsoft.com/office/officeart/2005/8/layout/StepDownProcess"/>
    <dgm:cxn modelId="{E352AC06-633C-2249-B7C8-86AAE22B5E06}" srcId="{0E484C99-0EC8-D24F-904A-0BC46AD464B0}" destId="{E4711B07-BB46-9F48-8E93-CF7A37225AFA}" srcOrd="1" destOrd="0" parTransId="{DA32ACE7-8A5D-D64B-A5CA-A9A066E78C63}" sibTransId="{4B93B68A-EDBD-6B48-AD1D-567D0E607F15}"/>
    <dgm:cxn modelId="{327A7BE7-1CFF-A641-914E-C894DA995D70}" type="presOf" srcId="{61D33A60-BCF6-0E46-9D62-850B12669B57}" destId="{11737B61-BF04-184E-B282-B6F0ECDCE8E7}" srcOrd="0" destOrd="0" presId="urn:microsoft.com/office/officeart/2005/8/layout/StepDownProcess"/>
    <dgm:cxn modelId="{31244D04-1E88-C249-9FFC-28365B2CF924}" srcId="{F23FB56F-A0B8-424A-9BEF-21D53802B4D3}" destId="{19E48BE4-2AEA-324B-B184-E8645A2CA03F}" srcOrd="0" destOrd="0" parTransId="{096C8970-B12A-4941-A9C5-4470BC172D6B}" sibTransId="{819246F9-A55F-1640-983C-C47AF2905D94}"/>
    <dgm:cxn modelId="{F59BA6CA-9058-6C46-8ADE-BCF7957684FE}" srcId="{0E484C99-0EC8-D24F-904A-0BC46AD464B0}" destId="{61D33A60-BCF6-0E46-9D62-850B12669B57}" srcOrd="2" destOrd="0" parTransId="{2B3C289F-2CB9-2848-8B42-344AF27AC7CD}" sibTransId="{36EC3EBF-CEEF-E847-9671-20B508B9A2EA}"/>
    <dgm:cxn modelId="{BE13D105-BEF8-FD49-8CB4-FB37E6F52FF8}" type="presOf" srcId="{92B075A4-C773-2D41-8E1B-320BDA615801}" destId="{DE9E3B84-5C17-FA43-8935-75E3F0F080DB}" srcOrd="0" destOrd="0" presId="urn:microsoft.com/office/officeart/2005/8/layout/StepDownProcess"/>
    <dgm:cxn modelId="{D3283320-A07D-1B46-80ED-2F037F3C797B}" srcId="{61D33A60-BCF6-0E46-9D62-850B12669B57}" destId="{92B075A4-C773-2D41-8E1B-320BDA615801}" srcOrd="0" destOrd="0" parTransId="{5CC27A41-2ED4-4348-B8D3-F449E1E7D4C2}" sibTransId="{B2D61EBE-2DEB-A546-8DD1-3245AFC9F415}"/>
    <dgm:cxn modelId="{63CA2995-6DA0-6E4B-84E8-11DD32B975A4}" type="presOf" srcId="{0E484C99-0EC8-D24F-904A-0BC46AD464B0}" destId="{8D199518-3A95-954C-894C-71E41964508E}" srcOrd="0" destOrd="0" presId="urn:microsoft.com/office/officeart/2005/8/layout/StepDownProcess"/>
    <dgm:cxn modelId="{33AB19D2-4C8B-A244-BA84-55B442EF9DF2}" type="presParOf" srcId="{8D199518-3A95-954C-894C-71E41964508E}" destId="{46D39FC8-9635-ED43-B535-1842C3C9DE97}" srcOrd="0" destOrd="0" presId="urn:microsoft.com/office/officeart/2005/8/layout/StepDownProcess"/>
    <dgm:cxn modelId="{86A7CC42-6FCB-CC4A-8D9B-F058F295D060}" type="presParOf" srcId="{46D39FC8-9635-ED43-B535-1842C3C9DE97}" destId="{34A4E9B0-1C99-774E-AA8F-B3CEA5FDF98B}" srcOrd="0" destOrd="0" presId="urn:microsoft.com/office/officeart/2005/8/layout/StepDownProcess"/>
    <dgm:cxn modelId="{5FB3A3F6-D4D4-B042-B517-919E77546C6E}" type="presParOf" srcId="{46D39FC8-9635-ED43-B535-1842C3C9DE97}" destId="{B4B91921-F150-B64E-BE44-E62C66B08AAC}" srcOrd="1" destOrd="0" presId="urn:microsoft.com/office/officeart/2005/8/layout/StepDownProcess"/>
    <dgm:cxn modelId="{9F684D91-8020-0E4B-9A55-2973315FB72C}" type="presParOf" srcId="{46D39FC8-9635-ED43-B535-1842C3C9DE97}" destId="{F9A8BDDE-9012-2749-843D-A68786665A38}" srcOrd="2" destOrd="0" presId="urn:microsoft.com/office/officeart/2005/8/layout/StepDownProcess"/>
    <dgm:cxn modelId="{14EFB7E5-E239-294D-99F5-0B857E1BD787}" type="presParOf" srcId="{8D199518-3A95-954C-894C-71E41964508E}" destId="{A4EA532F-528F-DA4E-927D-D7C54A8E02BD}" srcOrd="1" destOrd="0" presId="urn:microsoft.com/office/officeart/2005/8/layout/StepDownProcess"/>
    <dgm:cxn modelId="{5FA44B5E-C88B-D74F-946F-76A6221A96FF}" type="presParOf" srcId="{8D199518-3A95-954C-894C-71E41964508E}" destId="{A49F7ABB-C7C9-EF42-97DE-FCEFBC8102B5}" srcOrd="2" destOrd="0" presId="urn:microsoft.com/office/officeart/2005/8/layout/StepDownProcess"/>
    <dgm:cxn modelId="{69D84053-0B36-754E-8F7C-57F96A6C790D}" type="presParOf" srcId="{A49F7ABB-C7C9-EF42-97DE-FCEFBC8102B5}" destId="{47CECA8C-5C92-0242-A65F-10AD8770C56E}" srcOrd="0" destOrd="0" presId="urn:microsoft.com/office/officeart/2005/8/layout/StepDownProcess"/>
    <dgm:cxn modelId="{E432C7E3-8293-6A49-87DF-FB3AD73CE839}" type="presParOf" srcId="{A49F7ABB-C7C9-EF42-97DE-FCEFBC8102B5}" destId="{EFA1C954-ED94-B74D-BDAD-9284862A350B}" srcOrd="1" destOrd="0" presId="urn:microsoft.com/office/officeart/2005/8/layout/StepDownProcess"/>
    <dgm:cxn modelId="{E9C43BCF-F6A3-8C4B-B6DD-828D7B833751}" type="presParOf" srcId="{A49F7ABB-C7C9-EF42-97DE-FCEFBC8102B5}" destId="{145E1308-3162-DB42-BFD4-D818006FFE0E}" srcOrd="2" destOrd="0" presId="urn:microsoft.com/office/officeart/2005/8/layout/StepDownProcess"/>
    <dgm:cxn modelId="{5E09D587-3954-B947-97F7-DAB0478C4CEF}" type="presParOf" srcId="{8D199518-3A95-954C-894C-71E41964508E}" destId="{31E4A5A7-0BF9-7040-90F4-57241D6A2923}" srcOrd="3" destOrd="0" presId="urn:microsoft.com/office/officeart/2005/8/layout/StepDownProcess"/>
    <dgm:cxn modelId="{DBEF7F23-7087-2D43-B346-949F8DD61C6D}" type="presParOf" srcId="{8D199518-3A95-954C-894C-71E41964508E}" destId="{7224A2ED-E3BB-FB4A-8453-B97E898AFDE4}" srcOrd="4" destOrd="0" presId="urn:microsoft.com/office/officeart/2005/8/layout/StepDownProcess"/>
    <dgm:cxn modelId="{0C6A323F-7752-504B-9387-18B72B26FC01}" type="presParOf" srcId="{7224A2ED-E3BB-FB4A-8453-B97E898AFDE4}" destId="{11737B61-BF04-184E-B282-B6F0ECDCE8E7}" srcOrd="0" destOrd="0" presId="urn:microsoft.com/office/officeart/2005/8/layout/StepDownProcess"/>
    <dgm:cxn modelId="{47E51B77-D53B-DF44-A3D3-4F047E818893}" type="presParOf" srcId="{7224A2ED-E3BB-FB4A-8453-B97E898AFDE4}" destId="{DE9E3B84-5C17-FA43-8935-75E3F0F080DB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6B079E9-E0BF-1C42-8301-E0D63991A50F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704944-F99F-2649-B198-6D9A12FB9F2B}">
      <dgm:prSet phldrT="[Text]"/>
      <dgm:spPr/>
      <dgm:t>
        <a:bodyPr/>
        <a:lstStyle/>
        <a:p>
          <a:r>
            <a:rPr lang="en-US" dirty="0" err="1" smtClean="0"/>
            <a:t>route.rb</a:t>
          </a:r>
          <a:endParaRPr lang="en-US" dirty="0"/>
        </a:p>
      </dgm:t>
    </dgm:pt>
    <dgm:pt modelId="{F3B0DF17-9536-CC47-BE92-E5D6EEFE23AE}" type="parTrans" cxnId="{CF083EB5-5070-F940-9724-A13959553DDB}">
      <dgm:prSet/>
      <dgm:spPr/>
      <dgm:t>
        <a:bodyPr/>
        <a:lstStyle/>
        <a:p>
          <a:endParaRPr lang="en-US"/>
        </a:p>
      </dgm:t>
    </dgm:pt>
    <dgm:pt modelId="{7D473269-3517-0B47-A033-1EBCEF0EDC1F}" type="sibTrans" cxnId="{CF083EB5-5070-F940-9724-A13959553DDB}">
      <dgm:prSet/>
      <dgm:spPr/>
      <dgm:t>
        <a:bodyPr/>
        <a:lstStyle/>
        <a:p>
          <a:endParaRPr lang="en-US"/>
        </a:p>
      </dgm:t>
    </dgm:pt>
    <dgm:pt modelId="{5C420DF4-6E82-BA4B-98B0-1A647F956C61}">
      <dgm:prSet phldrT="[Text]"/>
      <dgm:spPr/>
      <dgm:t>
        <a:bodyPr/>
        <a:lstStyle/>
        <a:p>
          <a:r>
            <a:rPr lang="en-US" dirty="0" smtClean="0"/>
            <a:t>get '/home' =&gt; '</a:t>
          </a:r>
          <a:r>
            <a:rPr lang="en-US" dirty="0" err="1" smtClean="0"/>
            <a:t>pages#home</a:t>
          </a:r>
          <a:r>
            <a:rPr lang="en-US" dirty="0" smtClean="0"/>
            <a:t>'</a:t>
          </a:r>
          <a:endParaRPr lang="en-US" dirty="0"/>
        </a:p>
      </dgm:t>
    </dgm:pt>
    <dgm:pt modelId="{2E40A2B9-501E-E646-A52B-0C8DF749A197}" type="parTrans" cxnId="{3A7C5896-731C-9E45-81CB-268CDE872884}">
      <dgm:prSet/>
      <dgm:spPr/>
      <dgm:t>
        <a:bodyPr/>
        <a:lstStyle/>
        <a:p>
          <a:endParaRPr lang="en-US"/>
        </a:p>
      </dgm:t>
    </dgm:pt>
    <dgm:pt modelId="{53ED2D85-A27C-A948-8F0B-0F30D487D65D}" type="sibTrans" cxnId="{3A7C5896-731C-9E45-81CB-268CDE872884}">
      <dgm:prSet/>
      <dgm:spPr/>
      <dgm:t>
        <a:bodyPr/>
        <a:lstStyle/>
        <a:p>
          <a:endParaRPr lang="en-US"/>
        </a:p>
      </dgm:t>
    </dgm:pt>
    <dgm:pt modelId="{42F78828-BF23-394B-B18C-B90492945CE0}">
      <dgm:prSet phldrT="[Text]"/>
      <dgm:spPr/>
      <dgm:t>
        <a:bodyPr/>
        <a:lstStyle/>
        <a:p>
          <a:r>
            <a:rPr lang="en-US" dirty="0" smtClean="0"/>
            <a:t>controller page .</a:t>
          </a:r>
          <a:r>
            <a:rPr lang="en-US" dirty="0" err="1" smtClean="0"/>
            <a:t>rb</a:t>
          </a:r>
          <a:endParaRPr lang="en-US" dirty="0"/>
        </a:p>
      </dgm:t>
    </dgm:pt>
    <dgm:pt modelId="{4ED00D69-00AE-E844-A586-69BC811CF72B}" type="parTrans" cxnId="{0F2B53D8-101C-7745-9D1C-4B1AFCF0D30A}">
      <dgm:prSet/>
      <dgm:spPr/>
      <dgm:t>
        <a:bodyPr/>
        <a:lstStyle/>
        <a:p>
          <a:endParaRPr lang="en-US"/>
        </a:p>
      </dgm:t>
    </dgm:pt>
    <dgm:pt modelId="{FF106741-F1C0-4C4A-B28D-561063BD1828}" type="sibTrans" cxnId="{0F2B53D8-101C-7745-9D1C-4B1AFCF0D30A}">
      <dgm:prSet/>
      <dgm:spPr/>
      <dgm:t>
        <a:bodyPr/>
        <a:lstStyle/>
        <a:p>
          <a:endParaRPr lang="en-US"/>
        </a:p>
      </dgm:t>
    </dgm:pt>
    <dgm:pt modelId="{180BA8F1-327F-FB43-8745-FA2B9A873869}">
      <dgm:prSet/>
      <dgm:spPr/>
      <dgm:t>
        <a:bodyPr/>
        <a:lstStyle/>
        <a:p>
          <a:r>
            <a:rPr lang="en-US" dirty="0" smtClean="0"/>
            <a:t>class AutoController &lt; </a:t>
          </a:r>
          <a:r>
            <a:rPr lang="en-US" dirty="0" err="1" smtClean="0"/>
            <a:t>ApplicationController</a:t>
          </a:r>
          <a:r>
            <a:rPr lang="en-US" dirty="0" smtClean="0"/>
            <a:t>
    def color
      @color = params[:color]
    end</a:t>
          </a:r>
          <a:endParaRPr lang="en-US" dirty="0"/>
        </a:p>
      </dgm:t>
    </dgm:pt>
    <dgm:pt modelId="{6C33177F-AFD1-9641-AD21-2CFB5E572C7A}" type="parTrans" cxnId="{26057B6C-73A1-1841-B294-5E47A59C078B}">
      <dgm:prSet/>
      <dgm:spPr/>
      <dgm:t>
        <a:bodyPr/>
        <a:lstStyle/>
        <a:p>
          <a:endParaRPr lang="en-US"/>
        </a:p>
      </dgm:t>
    </dgm:pt>
    <dgm:pt modelId="{BA1954EB-4ABB-A84C-B7AF-949C40321832}" type="sibTrans" cxnId="{26057B6C-73A1-1841-B294-5E47A59C078B}">
      <dgm:prSet/>
      <dgm:spPr/>
      <dgm:t>
        <a:bodyPr/>
        <a:lstStyle/>
        <a:p>
          <a:endParaRPr lang="en-US"/>
        </a:p>
      </dgm:t>
    </dgm:pt>
    <dgm:pt modelId="{702B3F16-1034-DF40-A010-F7A206013A0D}">
      <dgm:prSet/>
      <dgm:spPr/>
      <dgm:t>
        <a:bodyPr/>
        <a:lstStyle/>
        <a:p>
          <a:r>
            <a:rPr lang="en-US" dirty="0" smtClean="0"/>
            <a:t>Pages </a:t>
          </a:r>
          <a:r>
            <a:rPr lang="en-US" baseline="0" dirty="0" smtClean="0"/>
            <a:t> </a:t>
          </a:r>
          <a:r>
            <a:rPr lang="en-US" baseline="0" dirty="0" err="1" smtClean="0"/>
            <a:t>sub</a:t>
          </a:r>
          <a:r>
            <a:rPr lang="en-US" dirty="0" err="1" smtClean="0"/>
            <a:t>older</a:t>
          </a:r>
          <a:r>
            <a:rPr lang="en-US" dirty="0" smtClean="0"/>
            <a:t> and </a:t>
          </a:r>
          <a:r>
            <a:rPr lang="en-US" dirty="0" err="1" smtClean="0"/>
            <a:t>file.html.erb</a:t>
          </a:r>
          <a:endParaRPr lang="en-US" dirty="0"/>
        </a:p>
      </dgm:t>
    </dgm:pt>
    <dgm:pt modelId="{06F5E2D3-4226-1445-999F-0760554EA695}" type="parTrans" cxnId="{A32EDD87-6F69-3643-80D1-F8AAC5308AF1}">
      <dgm:prSet/>
      <dgm:spPr/>
      <dgm:t>
        <a:bodyPr/>
        <a:lstStyle/>
        <a:p>
          <a:endParaRPr lang="en-US"/>
        </a:p>
      </dgm:t>
    </dgm:pt>
    <dgm:pt modelId="{A2989078-C94F-D346-94FD-214F0AAB0AE1}" type="sibTrans" cxnId="{A32EDD87-6F69-3643-80D1-F8AAC5308AF1}">
      <dgm:prSet/>
      <dgm:spPr/>
      <dgm:t>
        <a:bodyPr/>
        <a:lstStyle/>
        <a:p>
          <a:endParaRPr lang="en-US"/>
        </a:p>
      </dgm:t>
    </dgm:pt>
    <dgm:pt modelId="{64E85E8C-4FC0-0249-9AC6-82937AF97BD2}">
      <dgm:prSet/>
      <dgm:spPr/>
      <dgm:t>
        <a:bodyPr/>
        <a:lstStyle/>
        <a:p>
          <a:r>
            <a:rPr lang="en-US" smtClean="0"/>
            <a:t>&lt;h3&gt;This is app/views/auto/engine.html.erb&lt;/h3&gt;
  &lt;p&gt;Torque &lt;%= @torque %&gt;  &lt;/p&gt;
  &lt;p&gt; Horse power: &lt;%= @hp %&gt;&lt;/p&gt;</a:t>
          </a:r>
          <a:endParaRPr lang="en-US"/>
        </a:p>
      </dgm:t>
    </dgm:pt>
    <dgm:pt modelId="{C2EEACC3-6CAA-D746-9537-414D3BD9D5FF}" type="parTrans" cxnId="{81E6A6D8-2A3D-C646-A4D1-F6B2BBC43557}">
      <dgm:prSet/>
      <dgm:spPr/>
      <dgm:t>
        <a:bodyPr/>
        <a:lstStyle/>
        <a:p>
          <a:endParaRPr lang="en-US"/>
        </a:p>
      </dgm:t>
    </dgm:pt>
    <dgm:pt modelId="{D344469A-B6D9-5644-BBD8-85D85D444E68}" type="sibTrans" cxnId="{81E6A6D8-2A3D-C646-A4D1-F6B2BBC43557}">
      <dgm:prSet/>
      <dgm:spPr/>
      <dgm:t>
        <a:bodyPr/>
        <a:lstStyle/>
        <a:p>
          <a:endParaRPr lang="en-US"/>
        </a:p>
      </dgm:t>
    </dgm:pt>
    <dgm:pt modelId="{6128C0A5-017A-F242-98DB-111C3E9DD98A}" type="pres">
      <dgm:prSet presAssocID="{66B079E9-E0BF-1C42-8301-E0D63991A50F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0E0E241-766C-A142-BEE5-5963C8033672}" type="pres">
      <dgm:prSet presAssocID="{FF704944-F99F-2649-B198-6D9A12FB9F2B}" presName="composite" presStyleCnt="0"/>
      <dgm:spPr/>
    </dgm:pt>
    <dgm:pt modelId="{92B02D45-5444-1C40-9994-9A3542D37CF6}" type="pres">
      <dgm:prSet presAssocID="{FF704944-F99F-2649-B198-6D9A12FB9F2B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E35C37-D043-CD48-BAA8-FF41B8152715}" type="pres">
      <dgm:prSet presAssocID="{FF704944-F99F-2649-B198-6D9A12FB9F2B}" presName="parSh" presStyleLbl="node1" presStyleIdx="0" presStyleCnt="3"/>
      <dgm:spPr/>
      <dgm:t>
        <a:bodyPr/>
        <a:lstStyle/>
        <a:p>
          <a:endParaRPr lang="en-US"/>
        </a:p>
      </dgm:t>
    </dgm:pt>
    <dgm:pt modelId="{711B2E72-30ED-E641-ADB7-78540D576A47}" type="pres">
      <dgm:prSet presAssocID="{FF704944-F99F-2649-B198-6D9A12FB9F2B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E0BBCD-41A7-2241-B2E4-F29C4BB91D41}" type="pres">
      <dgm:prSet presAssocID="{7D473269-3517-0B47-A033-1EBCEF0EDC1F}" presName="sibTrans" presStyleLbl="sibTrans2D1" presStyleIdx="0" presStyleCnt="2"/>
      <dgm:spPr/>
      <dgm:t>
        <a:bodyPr/>
        <a:lstStyle/>
        <a:p>
          <a:endParaRPr lang="en-US"/>
        </a:p>
      </dgm:t>
    </dgm:pt>
    <dgm:pt modelId="{76E14CCD-C1CC-B443-B4CE-D6149319C93C}" type="pres">
      <dgm:prSet presAssocID="{7D473269-3517-0B47-A033-1EBCEF0EDC1F}" presName="connTx" presStyleLbl="sibTrans2D1" presStyleIdx="0" presStyleCnt="2"/>
      <dgm:spPr/>
      <dgm:t>
        <a:bodyPr/>
        <a:lstStyle/>
        <a:p>
          <a:endParaRPr lang="en-US"/>
        </a:p>
      </dgm:t>
    </dgm:pt>
    <dgm:pt modelId="{4E3A5CB7-6031-FF4B-BCD6-2D886AFE3CB9}" type="pres">
      <dgm:prSet presAssocID="{42F78828-BF23-394B-B18C-B90492945CE0}" presName="composite" presStyleCnt="0"/>
      <dgm:spPr/>
    </dgm:pt>
    <dgm:pt modelId="{CBB564B7-7123-3948-8A64-BA6D1AF9186B}" type="pres">
      <dgm:prSet presAssocID="{42F78828-BF23-394B-B18C-B90492945CE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E6C383-C9CC-564A-9C5E-7778DAFC949F}" type="pres">
      <dgm:prSet presAssocID="{42F78828-BF23-394B-B18C-B90492945CE0}" presName="parSh" presStyleLbl="node1" presStyleIdx="1" presStyleCnt="3" custLinFactNeighborX="-2861" custLinFactNeighborY="-5144"/>
      <dgm:spPr/>
      <dgm:t>
        <a:bodyPr/>
        <a:lstStyle/>
        <a:p>
          <a:endParaRPr lang="en-US"/>
        </a:p>
      </dgm:t>
    </dgm:pt>
    <dgm:pt modelId="{2794F34C-99E5-324B-B526-9073622A5046}" type="pres">
      <dgm:prSet presAssocID="{42F78828-BF23-394B-B18C-B90492945CE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F92B07-FC36-B446-8015-36612712BD9E}" type="pres">
      <dgm:prSet presAssocID="{FF106741-F1C0-4C4A-B28D-561063BD182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1561D653-9E58-2E40-B889-E64E3716832A}" type="pres">
      <dgm:prSet presAssocID="{FF106741-F1C0-4C4A-B28D-561063BD1828}" presName="connTx" presStyleLbl="sibTrans2D1" presStyleIdx="1" presStyleCnt="2"/>
      <dgm:spPr/>
      <dgm:t>
        <a:bodyPr/>
        <a:lstStyle/>
        <a:p>
          <a:endParaRPr lang="en-US"/>
        </a:p>
      </dgm:t>
    </dgm:pt>
    <dgm:pt modelId="{24E3657C-4557-A24A-926B-AAE2D6C6D895}" type="pres">
      <dgm:prSet presAssocID="{702B3F16-1034-DF40-A010-F7A206013A0D}" presName="composite" presStyleCnt="0"/>
      <dgm:spPr/>
    </dgm:pt>
    <dgm:pt modelId="{B1CF45FB-FA24-9A4C-A7EF-1FBB3EB05202}" type="pres">
      <dgm:prSet presAssocID="{702B3F16-1034-DF40-A010-F7A206013A0D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2D7C7E-2523-1446-97EE-9F024609A174}" type="pres">
      <dgm:prSet presAssocID="{702B3F16-1034-DF40-A010-F7A206013A0D}" presName="parSh" presStyleLbl="node1" presStyleIdx="2" presStyleCnt="3"/>
      <dgm:spPr/>
      <dgm:t>
        <a:bodyPr/>
        <a:lstStyle/>
        <a:p>
          <a:endParaRPr lang="en-US"/>
        </a:p>
      </dgm:t>
    </dgm:pt>
    <dgm:pt modelId="{F833105E-D4E8-2546-A5BB-7FE2FFF95D8C}" type="pres">
      <dgm:prSet presAssocID="{702B3F16-1034-DF40-A010-F7A206013A0D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73B8022-50A0-F543-A9AD-FD18212E71FB}" type="presOf" srcId="{66B079E9-E0BF-1C42-8301-E0D63991A50F}" destId="{6128C0A5-017A-F242-98DB-111C3E9DD98A}" srcOrd="0" destOrd="0" presId="urn:microsoft.com/office/officeart/2005/8/layout/process3"/>
    <dgm:cxn modelId="{3653EB66-B3D1-074B-B1E3-808CACA25F47}" type="presOf" srcId="{7D473269-3517-0B47-A033-1EBCEF0EDC1F}" destId="{0BE0BBCD-41A7-2241-B2E4-F29C4BB91D41}" srcOrd="0" destOrd="0" presId="urn:microsoft.com/office/officeart/2005/8/layout/process3"/>
    <dgm:cxn modelId="{3A7C5896-731C-9E45-81CB-268CDE872884}" srcId="{FF704944-F99F-2649-B198-6D9A12FB9F2B}" destId="{5C420DF4-6E82-BA4B-98B0-1A647F956C61}" srcOrd="0" destOrd="0" parTransId="{2E40A2B9-501E-E646-A52B-0C8DF749A197}" sibTransId="{53ED2D85-A27C-A948-8F0B-0F30D487D65D}"/>
    <dgm:cxn modelId="{26057B6C-73A1-1841-B294-5E47A59C078B}" srcId="{42F78828-BF23-394B-B18C-B90492945CE0}" destId="{180BA8F1-327F-FB43-8745-FA2B9A873869}" srcOrd="0" destOrd="0" parTransId="{6C33177F-AFD1-9641-AD21-2CFB5E572C7A}" sibTransId="{BA1954EB-4ABB-A84C-B7AF-949C40321832}"/>
    <dgm:cxn modelId="{9605F0CE-71A5-7047-9021-2939B8F7A4FC}" type="presOf" srcId="{702B3F16-1034-DF40-A010-F7A206013A0D}" destId="{9D2D7C7E-2523-1446-97EE-9F024609A174}" srcOrd="1" destOrd="0" presId="urn:microsoft.com/office/officeart/2005/8/layout/process3"/>
    <dgm:cxn modelId="{8B94B373-894D-F04B-A298-E0FEB85348B1}" type="presOf" srcId="{5C420DF4-6E82-BA4B-98B0-1A647F956C61}" destId="{711B2E72-30ED-E641-ADB7-78540D576A47}" srcOrd="0" destOrd="0" presId="urn:microsoft.com/office/officeart/2005/8/layout/process3"/>
    <dgm:cxn modelId="{E2831406-E410-E549-9E34-905FA0354D1C}" type="presOf" srcId="{FF704944-F99F-2649-B198-6D9A12FB9F2B}" destId="{92B02D45-5444-1C40-9994-9A3542D37CF6}" srcOrd="0" destOrd="0" presId="urn:microsoft.com/office/officeart/2005/8/layout/process3"/>
    <dgm:cxn modelId="{0F2B53D8-101C-7745-9D1C-4B1AFCF0D30A}" srcId="{66B079E9-E0BF-1C42-8301-E0D63991A50F}" destId="{42F78828-BF23-394B-B18C-B90492945CE0}" srcOrd="1" destOrd="0" parTransId="{4ED00D69-00AE-E844-A586-69BC811CF72B}" sibTransId="{FF106741-F1C0-4C4A-B28D-561063BD1828}"/>
    <dgm:cxn modelId="{10A7D477-483C-0B49-8EC2-6C7B5CE1D578}" type="presOf" srcId="{64E85E8C-4FC0-0249-9AC6-82937AF97BD2}" destId="{F833105E-D4E8-2546-A5BB-7FE2FFF95D8C}" srcOrd="0" destOrd="0" presId="urn:microsoft.com/office/officeart/2005/8/layout/process3"/>
    <dgm:cxn modelId="{50760011-D3A3-E845-AA19-3D58745609F8}" type="presOf" srcId="{42F78828-BF23-394B-B18C-B90492945CE0}" destId="{CBB564B7-7123-3948-8A64-BA6D1AF9186B}" srcOrd="0" destOrd="0" presId="urn:microsoft.com/office/officeart/2005/8/layout/process3"/>
    <dgm:cxn modelId="{873B7DD4-65EE-AB4F-BD06-C54F99424B25}" type="presOf" srcId="{FF106741-F1C0-4C4A-B28D-561063BD1828}" destId="{13F92B07-FC36-B446-8015-36612712BD9E}" srcOrd="0" destOrd="0" presId="urn:microsoft.com/office/officeart/2005/8/layout/process3"/>
    <dgm:cxn modelId="{4F505142-F482-4447-AEC6-1BDC4C43E5D1}" type="presOf" srcId="{7D473269-3517-0B47-A033-1EBCEF0EDC1F}" destId="{76E14CCD-C1CC-B443-B4CE-D6149319C93C}" srcOrd="1" destOrd="0" presId="urn:microsoft.com/office/officeart/2005/8/layout/process3"/>
    <dgm:cxn modelId="{CF083EB5-5070-F940-9724-A13959553DDB}" srcId="{66B079E9-E0BF-1C42-8301-E0D63991A50F}" destId="{FF704944-F99F-2649-B198-6D9A12FB9F2B}" srcOrd="0" destOrd="0" parTransId="{F3B0DF17-9536-CC47-BE92-E5D6EEFE23AE}" sibTransId="{7D473269-3517-0B47-A033-1EBCEF0EDC1F}"/>
    <dgm:cxn modelId="{563920F8-8733-9B42-A25A-1806570B3FB6}" type="presOf" srcId="{FF704944-F99F-2649-B198-6D9A12FB9F2B}" destId="{4FE35C37-D043-CD48-BAA8-FF41B8152715}" srcOrd="1" destOrd="0" presId="urn:microsoft.com/office/officeart/2005/8/layout/process3"/>
    <dgm:cxn modelId="{78457B8C-7493-9545-A0E7-CAC99AE51456}" type="presOf" srcId="{702B3F16-1034-DF40-A010-F7A206013A0D}" destId="{B1CF45FB-FA24-9A4C-A7EF-1FBB3EB05202}" srcOrd="0" destOrd="0" presId="urn:microsoft.com/office/officeart/2005/8/layout/process3"/>
    <dgm:cxn modelId="{81E6A6D8-2A3D-C646-A4D1-F6B2BBC43557}" srcId="{702B3F16-1034-DF40-A010-F7A206013A0D}" destId="{64E85E8C-4FC0-0249-9AC6-82937AF97BD2}" srcOrd="0" destOrd="0" parTransId="{C2EEACC3-6CAA-D746-9537-414D3BD9D5FF}" sibTransId="{D344469A-B6D9-5644-BBD8-85D85D444E68}"/>
    <dgm:cxn modelId="{84D13BC5-269E-FC4C-9EDA-B464653F4D0D}" type="presOf" srcId="{42F78828-BF23-394B-B18C-B90492945CE0}" destId="{F5E6C383-C9CC-564A-9C5E-7778DAFC949F}" srcOrd="1" destOrd="0" presId="urn:microsoft.com/office/officeart/2005/8/layout/process3"/>
    <dgm:cxn modelId="{5162DD56-4BFA-C147-87BE-CDC0C522394E}" type="presOf" srcId="{180BA8F1-327F-FB43-8745-FA2B9A873869}" destId="{2794F34C-99E5-324B-B526-9073622A5046}" srcOrd="0" destOrd="0" presId="urn:microsoft.com/office/officeart/2005/8/layout/process3"/>
    <dgm:cxn modelId="{A32EDD87-6F69-3643-80D1-F8AAC5308AF1}" srcId="{66B079E9-E0BF-1C42-8301-E0D63991A50F}" destId="{702B3F16-1034-DF40-A010-F7A206013A0D}" srcOrd="2" destOrd="0" parTransId="{06F5E2D3-4226-1445-999F-0760554EA695}" sibTransId="{A2989078-C94F-D346-94FD-214F0AAB0AE1}"/>
    <dgm:cxn modelId="{8C7B51DF-B7F6-4B4C-A301-080B2073BA0B}" type="presOf" srcId="{FF106741-F1C0-4C4A-B28D-561063BD1828}" destId="{1561D653-9E58-2E40-B889-E64E3716832A}" srcOrd="1" destOrd="0" presId="urn:microsoft.com/office/officeart/2005/8/layout/process3"/>
    <dgm:cxn modelId="{378E72D3-28D8-A841-98C1-8763F53DA36C}" type="presParOf" srcId="{6128C0A5-017A-F242-98DB-111C3E9DD98A}" destId="{40E0E241-766C-A142-BEE5-5963C8033672}" srcOrd="0" destOrd="0" presId="urn:microsoft.com/office/officeart/2005/8/layout/process3"/>
    <dgm:cxn modelId="{60F893CF-BB23-8049-A6A8-970B4F30AA00}" type="presParOf" srcId="{40E0E241-766C-A142-BEE5-5963C8033672}" destId="{92B02D45-5444-1C40-9994-9A3542D37CF6}" srcOrd="0" destOrd="0" presId="urn:microsoft.com/office/officeart/2005/8/layout/process3"/>
    <dgm:cxn modelId="{0AB76FB1-2A1B-4345-A8EA-104FEBB0DA4F}" type="presParOf" srcId="{40E0E241-766C-A142-BEE5-5963C8033672}" destId="{4FE35C37-D043-CD48-BAA8-FF41B8152715}" srcOrd="1" destOrd="0" presId="urn:microsoft.com/office/officeart/2005/8/layout/process3"/>
    <dgm:cxn modelId="{09CF4117-971A-0D47-A93F-C816DDB357CF}" type="presParOf" srcId="{40E0E241-766C-A142-BEE5-5963C8033672}" destId="{711B2E72-30ED-E641-ADB7-78540D576A47}" srcOrd="2" destOrd="0" presId="urn:microsoft.com/office/officeart/2005/8/layout/process3"/>
    <dgm:cxn modelId="{F8FD0F5F-D6F5-3445-922E-F1CA5CC83366}" type="presParOf" srcId="{6128C0A5-017A-F242-98DB-111C3E9DD98A}" destId="{0BE0BBCD-41A7-2241-B2E4-F29C4BB91D41}" srcOrd="1" destOrd="0" presId="urn:microsoft.com/office/officeart/2005/8/layout/process3"/>
    <dgm:cxn modelId="{ED9EDDEC-41A3-A84B-8383-401058956D6C}" type="presParOf" srcId="{0BE0BBCD-41A7-2241-B2E4-F29C4BB91D41}" destId="{76E14CCD-C1CC-B443-B4CE-D6149319C93C}" srcOrd="0" destOrd="0" presId="urn:microsoft.com/office/officeart/2005/8/layout/process3"/>
    <dgm:cxn modelId="{0418254C-CE81-514F-B5D5-FB1AA74C7F13}" type="presParOf" srcId="{6128C0A5-017A-F242-98DB-111C3E9DD98A}" destId="{4E3A5CB7-6031-FF4B-BCD6-2D886AFE3CB9}" srcOrd="2" destOrd="0" presId="urn:microsoft.com/office/officeart/2005/8/layout/process3"/>
    <dgm:cxn modelId="{2B25CB3B-C752-6E4B-B732-DC53213E8D2E}" type="presParOf" srcId="{4E3A5CB7-6031-FF4B-BCD6-2D886AFE3CB9}" destId="{CBB564B7-7123-3948-8A64-BA6D1AF9186B}" srcOrd="0" destOrd="0" presId="urn:microsoft.com/office/officeart/2005/8/layout/process3"/>
    <dgm:cxn modelId="{E322D87C-3780-BF42-B923-BB7760225E87}" type="presParOf" srcId="{4E3A5CB7-6031-FF4B-BCD6-2D886AFE3CB9}" destId="{F5E6C383-C9CC-564A-9C5E-7778DAFC949F}" srcOrd="1" destOrd="0" presId="urn:microsoft.com/office/officeart/2005/8/layout/process3"/>
    <dgm:cxn modelId="{E8C0EC38-38F3-F945-837E-BCC7BD9CA0E4}" type="presParOf" srcId="{4E3A5CB7-6031-FF4B-BCD6-2D886AFE3CB9}" destId="{2794F34C-99E5-324B-B526-9073622A5046}" srcOrd="2" destOrd="0" presId="urn:microsoft.com/office/officeart/2005/8/layout/process3"/>
    <dgm:cxn modelId="{5D93A4AD-F862-2D4B-AE25-E2EEC8DC6170}" type="presParOf" srcId="{6128C0A5-017A-F242-98DB-111C3E9DD98A}" destId="{13F92B07-FC36-B446-8015-36612712BD9E}" srcOrd="3" destOrd="0" presId="urn:microsoft.com/office/officeart/2005/8/layout/process3"/>
    <dgm:cxn modelId="{887AA2A7-2F57-FA4B-AF2C-AC0690488269}" type="presParOf" srcId="{13F92B07-FC36-B446-8015-36612712BD9E}" destId="{1561D653-9E58-2E40-B889-E64E3716832A}" srcOrd="0" destOrd="0" presId="urn:microsoft.com/office/officeart/2005/8/layout/process3"/>
    <dgm:cxn modelId="{F020910E-E20E-FA44-B3BD-B589E71AF662}" type="presParOf" srcId="{6128C0A5-017A-F242-98DB-111C3E9DD98A}" destId="{24E3657C-4557-A24A-926B-AAE2D6C6D895}" srcOrd="4" destOrd="0" presId="urn:microsoft.com/office/officeart/2005/8/layout/process3"/>
    <dgm:cxn modelId="{854DDB07-DD18-CD4A-B95A-A227A7B65C60}" type="presParOf" srcId="{24E3657C-4557-A24A-926B-AAE2D6C6D895}" destId="{B1CF45FB-FA24-9A4C-A7EF-1FBB3EB05202}" srcOrd="0" destOrd="0" presId="urn:microsoft.com/office/officeart/2005/8/layout/process3"/>
    <dgm:cxn modelId="{3AEAAC96-0511-054F-95F0-A214FB7F7B84}" type="presParOf" srcId="{24E3657C-4557-A24A-926B-AAE2D6C6D895}" destId="{9D2D7C7E-2523-1446-97EE-9F024609A174}" srcOrd="1" destOrd="0" presId="urn:microsoft.com/office/officeart/2005/8/layout/process3"/>
    <dgm:cxn modelId="{41232390-59E5-C345-8ABE-3293007CB2C9}" type="presParOf" srcId="{24E3657C-4557-A24A-926B-AAE2D6C6D895}" destId="{F833105E-D4E8-2546-A5BB-7FE2FFF95D8C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5088BD-C47D-4A46-88AB-A0814EEA54AE}">
      <dsp:nvSpPr>
        <dsp:cNvPr id="0" name=""/>
        <dsp:cNvSpPr/>
      </dsp:nvSpPr>
      <dsp:spPr>
        <a:xfrm>
          <a:off x="3238499" y="1034"/>
          <a:ext cx="1650999" cy="8254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dirty="0" smtClean="0"/>
            <a:t>Controller - routes, methods, instance variables</a:t>
          </a:r>
          <a:endParaRPr lang="en-US" sz="1500" kern="1200" dirty="0"/>
        </a:p>
      </dsp:txBody>
      <dsp:txXfrm>
        <a:off x="3262677" y="25212"/>
        <a:ext cx="1602643" cy="777143"/>
      </dsp:txXfrm>
    </dsp:sp>
    <dsp:sp modelId="{4BDFC721-6F98-304E-AB2B-EF5AB402FC0D}">
      <dsp:nvSpPr>
        <dsp:cNvPr id="0" name=""/>
        <dsp:cNvSpPr/>
      </dsp:nvSpPr>
      <dsp:spPr>
        <a:xfrm rot="3600000">
          <a:off x="4329461" y="1450049"/>
          <a:ext cx="832464" cy="288924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416138" y="1507834"/>
        <a:ext cx="659110" cy="173354"/>
      </dsp:txXfrm>
    </dsp:sp>
    <dsp:sp modelId="{84ED37C0-1E5B-4E4B-933D-8927CBA08D2F}">
      <dsp:nvSpPr>
        <dsp:cNvPr id="0" name=""/>
        <dsp:cNvSpPr/>
      </dsp:nvSpPr>
      <dsp:spPr>
        <a:xfrm>
          <a:off x="4601887" y="2362490"/>
          <a:ext cx="1650999" cy="8254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dirty="0" smtClean="0"/>
            <a:t>Views</a:t>
          </a:r>
          <a:endParaRPr lang="en-US" sz="1500" kern="1200" dirty="0"/>
        </a:p>
      </dsp:txBody>
      <dsp:txXfrm>
        <a:off x="4626065" y="2386668"/>
        <a:ext cx="1602643" cy="777143"/>
      </dsp:txXfrm>
    </dsp:sp>
    <dsp:sp modelId="{6631FE28-4821-F74F-A4E0-265C949E03E9}">
      <dsp:nvSpPr>
        <dsp:cNvPr id="0" name=""/>
        <dsp:cNvSpPr/>
      </dsp:nvSpPr>
      <dsp:spPr>
        <a:xfrm rot="10800011">
          <a:off x="3665365" y="2630774"/>
          <a:ext cx="832464" cy="288924"/>
        </a:xfrm>
        <a:prstGeom prst="leftRightArrow">
          <a:avLst>
            <a:gd name="adj1" fmla="val 60000"/>
            <a:gd name="adj2" fmla="val 50000"/>
          </a:avLst>
        </a:prstGeom>
        <a:noFill/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3752042" y="2688559"/>
        <a:ext cx="659110" cy="173354"/>
      </dsp:txXfrm>
    </dsp:sp>
    <dsp:sp modelId="{5AA3F8B6-885B-BB4D-856A-A5A158A8766C}">
      <dsp:nvSpPr>
        <dsp:cNvPr id="0" name=""/>
        <dsp:cNvSpPr/>
      </dsp:nvSpPr>
      <dsp:spPr>
        <a:xfrm>
          <a:off x="1910307" y="2362482"/>
          <a:ext cx="1650999" cy="8254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 dirty="0" smtClean="0"/>
            <a:t>Model - schema</a:t>
          </a:r>
          <a:r>
            <a:rPr lang="en-US" sz="1500" kern="1200" baseline="0" dirty="0" smtClean="0"/>
            <a:t> and DB</a:t>
          </a:r>
          <a:endParaRPr lang="en-US" sz="1500" kern="1200" dirty="0"/>
        </a:p>
      </dsp:txBody>
      <dsp:txXfrm>
        <a:off x="1934485" y="2386660"/>
        <a:ext cx="1602643" cy="777143"/>
      </dsp:txXfrm>
    </dsp:sp>
    <dsp:sp modelId="{4578FCF4-CBF7-5B41-805A-CC0911722EFD}">
      <dsp:nvSpPr>
        <dsp:cNvPr id="0" name=""/>
        <dsp:cNvSpPr/>
      </dsp:nvSpPr>
      <dsp:spPr>
        <a:xfrm rot="17961330">
          <a:off x="2983671" y="1450045"/>
          <a:ext cx="832464" cy="288924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070348" y="1507830"/>
        <a:ext cx="659110" cy="1733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E35C37-D043-CD48-BAA8-FF41B8152715}">
      <dsp:nvSpPr>
        <dsp:cNvPr id="0" name=""/>
        <dsp:cNvSpPr/>
      </dsp:nvSpPr>
      <dsp:spPr>
        <a:xfrm>
          <a:off x="4206" y="493833"/>
          <a:ext cx="1912759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err="1" smtClean="0"/>
            <a:t>route.rb</a:t>
          </a:r>
          <a:endParaRPr lang="en-US" sz="800" kern="1200" dirty="0"/>
        </a:p>
      </dsp:txBody>
      <dsp:txXfrm>
        <a:off x="4206" y="493833"/>
        <a:ext cx="1912759" cy="230400"/>
      </dsp:txXfrm>
    </dsp:sp>
    <dsp:sp modelId="{711B2E72-30ED-E641-ADB7-78540D576A47}">
      <dsp:nvSpPr>
        <dsp:cNvPr id="0" name=""/>
        <dsp:cNvSpPr/>
      </dsp:nvSpPr>
      <dsp:spPr>
        <a:xfrm>
          <a:off x="395976" y="724233"/>
          <a:ext cx="1912759" cy="777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 dirty="0" smtClean="0"/>
            <a:t>get '/home' =&gt; '</a:t>
          </a:r>
          <a:r>
            <a:rPr lang="en-US" sz="800" kern="1200" dirty="0" err="1" smtClean="0"/>
            <a:t>pages#home</a:t>
          </a:r>
          <a:r>
            <a:rPr lang="en-US" sz="800" kern="1200" dirty="0" smtClean="0"/>
            <a:t>'</a:t>
          </a:r>
          <a:endParaRPr lang="en-US" sz="800" kern="1200" dirty="0"/>
        </a:p>
      </dsp:txBody>
      <dsp:txXfrm>
        <a:off x="418751" y="747008"/>
        <a:ext cx="1867209" cy="732050"/>
      </dsp:txXfrm>
    </dsp:sp>
    <dsp:sp modelId="{0BE0BBCD-41A7-2241-B2E4-F29C4BB91D41}">
      <dsp:nvSpPr>
        <dsp:cNvPr id="0" name=""/>
        <dsp:cNvSpPr/>
      </dsp:nvSpPr>
      <dsp:spPr>
        <a:xfrm rot="21579749">
          <a:off x="2193247" y="361936"/>
          <a:ext cx="585737" cy="4762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193248" y="457601"/>
        <a:ext cx="442871" cy="285733"/>
      </dsp:txXfrm>
    </dsp:sp>
    <dsp:sp modelId="{F5E6C383-C9CC-564A-9C5E-7778DAFC949F}">
      <dsp:nvSpPr>
        <dsp:cNvPr id="0" name=""/>
        <dsp:cNvSpPr/>
      </dsp:nvSpPr>
      <dsp:spPr>
        <a:xfrm>
          <a:off x="3022111" y="476055"/>
          <a:ext cx="1912759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controller page .</a:t>
          </a:r>
          <a:r>
            <a:rPr lang="en-US" sz="800" kern="1200" dirty="0" err="1" smtClean="0"/>
            <a:t>rb</a:t>
          </a:r>
          <a:endParaRPr lang="en-US" sz="800" kern="1200" dirty="0"/>
        </a:p>
      </dsp:txBody>
      <dsp:txXfrm>
        <a:off x="3022111" y="476055"/>
        <a:ext cx="1912759" cy="230400"/>
      </dsp:txXfrm>
    </dsp:sp>
    <dsp:sp modelId="{2794F34C-99E5-324B-B526-9073622A5046}">
      <dsp:nvSpPr>
        <dsp:cNvPr id="0" name=""/>
        <dsp:cNvSpPr/>
      </dsp:nvSpPr>
      <dsp:spPr>
        <a:xfrm>
          <a:off x="3468605" y="724233"/>
          <a:ext cx="1912759" cy="777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 dirty="0" smtClean="0"/>
            <a:t>class AutoController &lt; </a:t>
          </a:r>
          <a:r>
            <a:rPr lang="en-US" sz="800" kern="1200" dirty="0" err="1" smtClean="0"/>
            <a:t>ApplicationController</a:t>
          </a:r>
          <a:r>
            <a:rPr lang="en-US" sz="800" kern="1200" dirty="0" smtClean="0"/>
            <a:t>
    def color
      @color = params[:color]
    end</a:t>
          </a:r>
          <a:endParaRPr lang="en-US" sz="800" kern="1200" dirty="0"/>
        </a:p>
      </dsp:txBody>
      <dsp:txXfrm>
        <a:off x="3491380" y="747008"/>
        <a:ext cx="1867209" cy="732050"/>
      </dsp:txXfrm>
    </dsp:sp>
    <dsp:sp modelId="{13F92B07-FC36-B446-8015-36612712BD9E}">
      <dsp:nvSpPr>
        <dsp:cNvPr id="0" name=""/>
        <dsp:cNvSpPr/>
      </dsp:nvSpPr>
      <dsp:spPr>
        <a:xfrm rot="19542">
          <a:off x="5238513" y="362137"/>
          <a:ext cx="643744" cy="4762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238514" y="456975"/>
        <a:ext cx="500878" cy="285733"/>
      </dsp:txXfrm>
    </dsp:sp>
    <dsp:sp modelId="{9D2D7C7E-2523-1446-97EE-9F024609A174}">
      <dsp:nvSpPr>
        <dsp:cNvPr id="0" name=""/>
        <dsp:cNvSpPr/>
      </dsp:nvSpPr>
      <dsp:spPr>
        <a:xfrm>
          <a:off x="6149464" y="493833"/>
          <a:ext cx="1912759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Pages </a:t>
          </a:r>
          <a:r>
            <a:rPr lang="en-US" sz="800" kern="1200" baseline="0" dirty="0" smtClean="0"/>
            <a:t> </a:t>
          </a:r>
          <a:r>
            <a:rPr lang="en-US" sz="800" kern="1200" baseline="0" dirty="0" err="1" smtClean="0"/>
            <a:t>sub</a:t>
          </a:r>
          <a:r>
            <a:rPr lang="en-US" sz="800" kern="1200" dirty="0" err="1" smtClean="0"/>
            <a:t>older</a:t>
          </a:r>
          <a:r>
            <a:rPr lang="en-US" sz="800" kern="1200" dirty="0" smtClean="0"/>
            <a:t> and </a:t>
          </a:r>
          <a:r>
            <a:rPr lang="en-US" sz="800" kern="1200" dirty="0" err="1" smtClean="0"/>
            <a:t>file.html.erb</a:t>
          </a:r>
          <a:endParaRPr lang="en-US" sz="800" kern="1200" dirty="0"/>
        </a:p>
      </dsp:txBody>
      <dsp:txXfrm>
        <a:off x="6149464" y="493833"/>
        <a:ext cx="1912759" cy="230400"/>
      </dsp:txXfrm>
    </dsp:sp>
    <dsp:sp modelId="{F833105E-D4E8-2546-A5BB-7FE2FFF95D8C}">
      <dsp:nvSpPr>
        <dsp:cNvPr id="0" name=""/>
        <dsp:cNvSpPr/>
      </dsp:nvSpPr>
      <dsp:spPr>
        <a:xfrm>
          <a:off x="6541234" y="724233"/>
          <a:ext cx="1912759" cy="777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 smtClean="0"/>
            <a:t>&lt;h3&gt;This is app/views/auto/engine.html.erb&lt;/h3&gt;
  &lt;p&gt;Torque &lt;%= @torque %&gt;  &lt;/p&gt;
  &lt;p&gt; Horse power: &lt;%= @hp %&gt;&lt;/p&gt;</a:t>
          </a:r>
          <a:endParaRPr lang="en-US" sz="800" kern="1200"/>
        </a:p>
      </dsp:txBody>
      <dsp:txXfrm>
        <a:off x="6564009" y="747008"/>
        <a:ext cx="1867209" cy="73205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A4E9B0-1C99-774E-AA8F-B3CEA5FDF98B}">
      <dsp:nvSpPr>
        <dsp:cNvPr id="0" name=""/>
        <dsp:cNvSpPr/>
      </dsp:nvSpPr>
      <dsp:spPr>
        <a:xfrm rot="5400000">
          <a:off x="2457951" y="848005"/>
          <a:ext cx="749987" cy="85383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4B91921-F150-B64E-BE44-E62C66B08AAC}">
      <dsp:nvSpPr>
        <dsp:cNvPr id="0" name=""/>
        <dsp:cNvSpPr/>
      </dsp:nvSpPr>
      <dsp:spPr>
        <a:xfrm>
          <a:off x="2259250" y="16629"/>
          <a:ext cx="1262537" cy="883735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smtClean="0"/>
            <a:t>Create the schema –</a:t>
          </a:r>
          <a:r>
            <a:rPr lang="en-US" sz="1100" kern="1200" baseline="0" dirty="0" smtClean="0"/>
            <a:t> the model for the table in the </a:t>
          </a:r>
          <a:r>
            <a:rPr lang="en-US" sz="1100" kern="1200" baseline="0" dirty="0" err="1" smtClean="0"/>
            <a:t>sql</a:t>
          </a:r>
          <a:r>
            <a:rPr lang="en-US" sz="1100" kern="1200" baseline="0" dirty="0" smtClean="0"/>
            <a:t> </a:t>
          </a:r>
          <a:r>
            <a:rPr lang="en-US" sz="1100" kern="1200" baseline="0" dirty="0" err="1" smtClean="0"/>
            <a:t>db</a:t>
          </a:r>
          <a:endParaRPr lang="en-US" sz="1100" kern="1200" dirty="0"/>
        </a:p>
      </dsp:txBody>
      <dsp:txXfrm>
        <a:off x="2302398" y="59777"/>
        <a:ext cx="1176241" cy="797439"/>
      </dsp:txXfrm>
    </dsp:sp>
    <dsp:sp modelId="{F9A8BDDE-9012-2749-843D-A68786665A38}">
      <dsp:nvSpPr>
        <dsp:cNvPr id="0" name=""/>
        <dsp:cNvSpPr/>
      </dsp:nvSpPr>
      <dsp:spPr>
        <a:xfrm>
          <a:off x="3521788" y="100913"/>
          <a:ext cx="918249" cy="7142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 dirty="0" smtClean="0"/>
            <a:t>rails</a:t>
          </a:r>
          <a:r>
            <a:rPr lang="en-US" sz="700" kern="1200" baseline="0" dirty="0" smtClean="0"/>
            <a:t> generate model Article </a:t>
          </a:r>
          <a:r>
            <a:rPr lang="en-US" sz="700" kern="1200" baseline="0" dirty="0" err="1" smtClean="0"/>
            <a:t>title:string</a:t>
          </a:r>
          <a:r>
            <a:rPr lang="en-US" sz="700" kern="1200" baseline="0" dirty="0" smtClean="0"/>
            <a:t> </a:t>
          </a:r>
          <a:r>
            <a:rPr lang="en-US" sz="700" kern="1200" baseline="0" dirty="0" err="1" smtClean="0"/>
            <a:t>name:text</a:t>
          </a:r>
          <a:r>
            <a:rPr lang="en-US" sz="700" kern="1200" baseline="0" dirty="0" smtClean="0"/>
            <a:t> </a:t>
          </a:r>
          <a:endParaRPr lang="en-US" sz="700" kern="1200" dirty="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 dirty="0"/>
            <a:t>will create the controller among other things</a:t>
          </a:r>
        </a:p>
      </dsp:txBody>
      <dsp:txXfrm>
        <a:off x="3521788" y="100913"/>
        <a:ext cx="918249" cy="714274"/>
      </dsp:txXfrm>
    </dsp:sp>
    <dsp:sp modelId="{47CECA8C-5C92-0242-A65F-10AD8770C56E}">
      <dsp:nvSpPr>
        <dsp:cNvPr id="0" name=""/>
        <dsp:cNvSpPr/>
      </dsp:nvSpPr>
      <dsp:spPr>
        <a:xfrm rot="5400000">
          <a:off x="3504729" y="1840732"/>
          <a:ext cx="749987" cy="85383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EFA1C954-ED94-B74D-BDAD-9284862A350B}">
      <dsp:nvSpPr>
        <dsp:cNvPr id="0" name=""/>
        <dsp:cNvSpPr/>
      </dsp:nvSpPr>
      <dsp:spPr>
        <a:xfrm>
          <a:off x="3306028" y="1009355"/>
          <a:ext cx="1262537" cy="883735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smtClean="0"/>
            <a:t>Run the</a:t>
          </a:r>
          <a:r>
            <a:rPr lang="en-US" sz="1100" kern="1200" baseline="0" dirty="0" smtClean="0"/>
            <a:t> migration id add this to the actual DB </a:t>
          </a:r>
          <a:endParaRPr lang="en-US" sz="1100" kern="1200" dirty="0"/>
        </a:p>
      </dsp:txBody>
      <dsp:txXfrm>
        <a:off x="3349176" y="1052503"/>
        <a:ext cx="1176241" cy="797439"/>
      </dsp:txXfrm>
    </dsp:sp>
    <dsp:sp modelId="{145E1308-3162-DB42-BFD4-D818006FFE0E}">
      <dsp:nvSpPr>
        <dsp:cNvPr id="0" name=""/>
        <dsp:cNvSpPr/>
      </dsp:nvSpPr>
      <dsp:spPr>
        <a:xfrm>
          <a:off x="4568566" y="1093640"/>
          <a:ext cx="918249" cy="7142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700" kern="1200" dirty="0" smtClean="0"/>
            <a:t>rake </a:t>
          </a:r>
          <a:r>
            <a:rPr lang="en-US" sz="700" kern="1200" smtClean="0"/>
            <a:t>db:migrate</a:t>
          </a:r>
          <a:endParaRPr lang="en-US" sz="700" kern="1200" dirty="0"/>
        </a:p>
      </dsp:txBody>
      <dsp:txXfrm>
        <a:off x="4568566" y="1093640"/>
        <a:ext cx="918249" cy="714274"/>
      </dsp:txXfrm>
    </dsp:sp>
    <dsp:sp modelId="{11737B61-BF04-184E-B282-B6F0ECDCE8E7}">
      <dsp:nvSpPr>
        <dsp:cNvPr id="0" name=""/>
        <dsp:cNvSpPr/>
      </dsp:nvSpPr>
      <dsp:spPr>
        <a:xfrm>
          <a:off x="4352806" y="2002082"/>
          <a:ext cx="1262537" cy="883735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/>
            <a:t>Seed</a:t>
          </a:r>
        </a:p>
      </dsp:txBody>
      <dsp:txXfrm>
        <a:off x="4395954" y="2045230"/>
        <a:ext cx="1176241" cy="797439"/>
      </dsp:txXfrm>
    </dsp:sp>
    <dsp:sp modelId="{DE9E3B84-5C17-FA43-8935-75E3F0F080DB}">
      <dsp:nvSpPr>
        <dsp:cNvPr id="0" name=""/>
        <dsp:cNvSpPr/>
      </dsp:nvSpPr>
      <dsp:spPr>
        <a:xfrm>
          <a:off x="5615344" y="2086366"/>
          <a:ext cx="918249" cy="71427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 dirty="0"/>
            <a:t>Rake db:seed</a:t>
          </a:r>
        </a:p>
      </dsp:txBody>
      <dsp:txXfrm>
        <a:off x="5615344" y="2086366"/>
        <a:ext cx="918249" cy="71427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E35C37-D043-CD48-BAA8-FF41B8152715}">
      <dsp:nvSpPr>
        <dsp:cNvPr id="0" name=""/>
        <dsp:cNvSpPr/>
      </dsp:nvSpPr>
      <dsp:spPr>
        <a:xfrm>
          <a:off x="4206" y="987615"/>
          <a:ext cx="1912759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err="1" smtClean="0"/>
            <a:t>route.rb</a:t>
          </a:r>
          <a:endParaRPr lang="en-US" sz="800" kern="1200" dirty="0"/>
        </a:p>
      </dsp:txBody>
      <dsp:txXfrm>
        <a:off x="4206" y="987615"/>
        <a:ext cx="1912759" cy="230400"/>
      </dsp:txXfrm>
    </dsp:sp>
    <dsp:sp modelId="{711B2E72-30ED-E641-ADB7-78540D576A47}">
      <dsp:nvSpPr>
        <dsp:cNvPr id="0" name=""/>
        <dsp:cNvSpPr/>
      </dsp:nvSpPr>
      <dsp:spPr>
        <a:xfrm>
          <a:off x="395976" y="1218015"/>
          <a:ext cx="1912759" cy="777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 dirty="0" smtClean="0"/>
            <a:t>get '/home' =&gt; '</a:t>
          </a:r>
          <a:r>
            <a:rPr lang="en-US" sz="800" kern="1200" dirty="0" err="1" smtClean="0"/>
            <a:t>pages#home</a:t>
          </a:r>
          <a:r>
            <a:rPr lang="en-US" sz="800" kern="1200" dirty="0" smtClean="0"/>
            <a:t>'</a:t>
          </a:r>
          <a:endParaRPr lang="en-US" sz="800" kern="1200" dirty="0"/>
        </a:p>
      </dsp:txBody>
      <dsp:txXfrm>
        <a:off x="418751" y="1240790"/>
        <a:ext cx="1867209" cy="732050"/>
      </dsp:txXfrm>
    </dsp:sp>
    <dsp:sp modelId="{0BE0BBCD-41A7-2241-B2E4-F29C4BB91D41}">
      <dsp:nvSpPr>
        <dsp:cNvPr id="0" name=""/>
        <dsp:cNvSpPr/>
      </dsp:nvSpPr>
      <dsp:spPr>
        <a:xfrm rot="21579749">
          <a:off x="2193247" y="855717"/>
          <a:ext cx="585737" cy="4762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193248" y="951382"/>
        <a:ext cx="442871" cy="285733"/>
      </dsp:txXfrm>
    </dsp:sp>
    <dsp:sp modelId="{F5E6C383-C9CC-564A-9C5E-7778DAFC949F}">
      <dsp:nvSpPr>
        <dsp:cNvPr id="0" name=""/>
        <dsp:cNvSpPr/>
      </dsp:nvSpPr>
      <dsp:spPr>
        <a:xfrm>
          <a:off x="3022111" y="969837"/>
          <a:ext cx="1912759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controller page .</a:t>
          </a:r>
          <a:r>
            <a:rPr lang="en-US" sz="800" kern="1200" dirty="0" err="1" smtClean="0"/>
            <a:t>rb</a:t>
          </a:r>
          <a:endParaRPr lang="en-US" sz="800" kern="1200" dirty="0"/>
        </a:p>
      </dsp:txBody>
      <dsp:txXfrm>
        <a:off x="3022111" y="969837"/>
        <a:ext cx="1912759" cy="230400"/>
      </dsp:txXfrm>
    </dsp:sp>
    <dsp:sp modelId="{2794F34C-99E5-324B-B526-9073622A5046}">
      <dsp:nvSpPr>
        <dsp:cNvPr id="0" name=""/>
        <dsp:cNvSpPr/>
      </dsp:nvSpPr>
      <dsp:spPr>
        <a:xfrm>
          <a:off x="3468605" y="1218015"/>
          <a:ext cx="1912759" cy="777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 dirty="0" smtClean="0"/>
            <a:t>class AutoController &lt; </a:t>
          </a:r>
          <a:r>
            <a:rPr lang="en-US" sz="800" kern="1200" dirty="0" err="1" smtClean="0"/>
            <a:t>ApplicationController</a:t>
          </a:r>
          <a:r>
            <a:rPr lang="en-US" sz="800" kern="1200" dirty="0" smtClean="0"/>
            <a:t>
    def color
      @color = params[:color]
    end</a:t>
          </a:r>
          <a:endParaRPr lang="en-US" sz="800" kern="1200" dirty="0"/>
        </a:p>
      </dsp:txBody>
      <dsp:txXfrm>
        <a:off x="3491380" y="1240790"/>
        <a:ext cx="1867209" cy="732050"/>
      </dsp:txXfrm>
    </dsp:sp>
    <dsp:sp modelId="{13F92B07-FC36-B446-8015-36612712BD9E}">
      <dsp:nvSpPr>
        <dsp:cNvPr id="0" name=""/>
        <dsp:cNvSpPr/>
      </dsp:nvSpPr>
      <dsp:spPr>
        <a:xfrm rot="19542">
          <a:off x="5238513" y="855918"/>
          <a:ext cx="643744" cy="47622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238514" y="950756"/>
        <a:ext cx="500878" cy="285733"/>
      </dsp:txXfrm>
    </dsp:sp>
    <dsp:sp modelId="{9D2D7C7E-2523-1446-97EE-9F024609A174}">
      <dsp:nvSpPr>
        <dsp:cNvPr id="0" name=""/>
        <dsp:cNvSpPr/>
      </dsp:nvSpPr>
      <dsp:spPr>
        <a:xfrm>
          <a:off x="6149464" y="987615"/>
          <a:ext cx="1912759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 dirty="0" smtClean="0"/>
            <a:t>Pages </a:t>
          </a:r>
          <a:r>
            <a:rPr lang="en-US" sz="800" kern="1200" baseline="0" dirty="0" smtClean="0"/>
            <a:t> </a:t>
          </a:r>
          <a:r>
            <a:rPr lang="en-US" sz="800" kern="1200" baseline="0" dirty="0" err="1" smtClean="0"/>
            <a:t>sub</a:t>
          </a:r>
          <a:r>
            <a:rPr lang="en-US" sz="800" kern="1200" dirty="0" err="1" smtClean="0"/>
            <a:t>older</a:t>
          </a:r>
          <a:r>
            <a:rPr lang="en-US" sz="800" kern="1200" dirty="0" smtClean="0"/>
            <a:t> and </a:t>
          </a:r>
          <a:r>
            <a:rPr lang="en-US" sz="800" kern="1200" dirty="0" err="1" smtClean="0"/>
            <a:t>file.html.erb</a:t>
          </a:r>
          <a:endParaRPr lang="en-US" sz="800" kern="1200" dirty="0"/>
        </a:p>
      </dsp:txBody>
      <dsp:txXfrm>
        <a:off x="6149464" y="987615"/>
        <a:ext cx="1912759" cy="230400"/>
      </dsp:txXfrm>
    </dsp:sp>
    <dsp:sp modelId="{F833105E-D4E8-2546-A5BB-7FE2FFF95D8C}">
      <dsp:nvSpPr>
        <dsp:cNvPr id="0" name=""/>
        <dsp:cNvSpPr/>
      </dsp:nvSpPr>
      <dsp:spPr>
        <a:xfrm>
          <a:off x="6541234" y="1218015"/>
          <a:ext cx="1912759" cy="777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 smtClean="0"/>
            <a:t>&lt;h3&gt;This is app/views/auto/engine.html.erb&lt;/h3&gt;
  &lt;p&gt;Torque &lt;%= @torque %&gt;  &lt;/p&gt;
  &lt;p&gt; Horse power: &lt;%= @hp %&gt;&lt;/p&gt;</a:t>
          </a:r>
          <a:endParaRPr lang="en-US" sz="800" kern="1200"/>
        </a:p>
      </dsp:txBody>
      <dsp:txXfrm>
        <a:off x="6564009" y="1240790"/>
        <a:ext cx="1867209" cy="732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BB3163-564B-A248-B2A0-DC412878D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128</TotalTime>
  <Pages>17</Pages>
  <Words>705</Words>
  <Characters>3959</Characters>
  <Application>Microsoft Macintosh Word</Application>
  <DocSecurity>0</DocSecurity>
  <Lines>208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Hogan</dc:creator>
  <cp:keywords/>
  <dc:description/>
  <cp:lastModifiedBy>Microsoft Office User</cp:lastModifiedBy>
  <cp:revision>8</cp:revision>
  <cp:lastPrinted>2016-06-01T04:05:00Z</cp:lastPrinted>
  <dcterms:created xsi:type="dcterms:W3CDTF">2016-05-30T09:59:00Z</dcterms:created>
  <dcterms:modified xsi:type="dcterms:W3CDTF">2016-07-10T06:38:00Z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